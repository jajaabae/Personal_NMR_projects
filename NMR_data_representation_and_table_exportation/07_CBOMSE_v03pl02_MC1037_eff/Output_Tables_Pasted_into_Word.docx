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A71D1" w14:textId="2FEB290A" w:rsidR="003E7191" w:rsidRDefault="00BA6930" w:rsidP="00BA6930">
      <w:pPr>
        <w:pStyle w:val="2DUOOverskrift"/>
      </w:pPr>
      <w:r>
        <w:t>Summary tables for MC1037</w:t>
      </w:r>
      <w:bookmarkStart w:id="0" w:name="_GoBack"/>
      <w:bookmarkEnd w:id="0"/>
    </w:p>
    <w:p w14:paraId="4993F71C" w14:textId="79861FBC" w:rsidR="007131AF" w:rsidRPr="007131AF" w:rsidRDefault="007131AF" w:rsidP="007131AF">
      <w:pPr>
        <w:pStyle w:val="HiddenNotes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”Original”</w:t>
      </w:r>
    </w:p>
    <w:p w14:paraId="3B836157" w14:textId="3DC198B3" w:rsidR="00FD62F8" w:rsidRDefault="00FD62F8" w:rsidP="00FD62F8">
      <w:pPr>
        <w:pStyle w:val="CaptionforTable"/>
      </w:pPr>
      <w:bookmarkStart w:id="1" w:name="_Toc4701208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Summary table for MC1037 (1 of 2)</w:t>
      </w:r>
      <w:r w:rsidR="00D0182A">
        <w:t>: Shifts, splitting, COSY, HSQC and HMBC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43"/>
        <w:gridCol w:w="756"/>
        <w:gridCol w:w="636"/>
        <w:gridCol w:w="2056"/>
        <w:gridCol w:w="1716"/>
        <w:gridCol w:w="857"/>
        <w:gridCol w:w="1259"/>
        <w:gridCol w:w="2496"/>
      </w:tblGrid>
      <w:tr w:rsidR="00653F26" w14:paraId="643DA91B" w14:textId="77777777" w:rsidTr="00B4393F">
        <w:trPr>
          <w:trHeight w:hRule="exact" w:val="284"/>
        </w:trPr>
        <w:tc>
          <w:tcPr>
            <w:tcW w:w="0" w:type="auto"/>
          </w:tcPr>
          <w:p w14:paraId="654F3C26" w14:textId="77777777" w:rsidR="00653F26" w:rsidRDefault="00653F26" w:rsidP="00B4393F">
            <w:r w:rsidRPr="007D2810">
              <w:t>Amino acid</w:t>
            </w:r>
          </w:p>
        </w:tc>
        <w:tc>
          <w:tcPr>
            <w:tcW w:w="0" w:type="auto"/>
          </w:tcPr>
          <w:p w14:paraId="2BC36F66" w14:textId="77777777" w:rsidR="00653F26" w:rsidRDefault="00653F26" w:rsidP="00B4393F">
            <w:r w:rsidRPr="007D2810">
              <w:t>Atom name</w:t>
            </w:r>
          </w:p>
        </w:tc>
        <w:tc>
          <w:tcPr>
            <w:tcW w:w="0" w:type="auto"/>
          </w:tcPr>
          <w:p w14:paraId="03955D9F" w14:textId="77777777" w:rsidR="00653F26" w:rsidRDefault="00653F26" w:rsidP="00B4393F">
            <w:r w:rsidRPr="007D2810">
              <w:t>C</w:t>
            </w:r>
          </w:p>
        </w:tc>
        <w:tc>
          <w:tcPr>
            <w:tcW w:w="0" w:type="auto"/>
          </w:tcPr>
          <w:p w14:paraId="14354DC5" w14:textId="77777777" w:rsidR="00653F26" w:rsidRDefault="00653F26" w:rsidP="00B4393F">
            <w:r w:rsidRPr="007D2810">
              <w:t>H</w:t>
            </w:r>
          </w:p>
        </w:tc>
        <w:tc>
          <w:tcPr>
            <w:tcW w:w="0" w:type="auto"/>
          </w:tcPr>
          <w:p w14:paraId="5BF52A19" w14:textId="5D831AF8" w:rsidR="00653F26" w:rsidRDefault="00653F26" w:rsidP="00B4393F">
            <w:proofErr w:type="spellStart"/>
            <w:r w:rsidRPr="002033B6">
              <w:t>Multip</w:t>
            </w:r>
            <w:proofErr w:type="spellEnd"/>
            <w:r w:rsidRPr="002033B6">
              <w:t>.</w:t>
            </w:r>
          </w:p>
        </w:tc>
        <w:tc>
          <w:tcPr>
            <w:tcW w:w="0" w:type="auto"/>
          </w:tcPr>
          <w:p w14:paraId="675CEF60" w14:textId="77777777" w:rsidR="00653F26" w:rsidRDefault="00653F26" w:rsidP="00B4393F">
            <w:r w:rsidRPr="007D2810">
              <w:t>COSY</w:t>
            </w:r>
          </w:p>
        </w:tc>
        <w:tc>
          <w:tcPr>
            <w:tcW w:w="0" w:type="auto"/>
          </w:tcPr>
          <w:p w14:paraId="73581E19" w14:textId="77777777" w:rsidR="00653F26" w:rsidRDefault="00653F26" w:rsidP="00B4393F">
            <w:r w:rsidRPr="007D2810">
              <w:t>HSQC</w:t>
            </w:r>
          </w:p>
        </w:tc>
        <w:tc>
          <w:tcPr>
            <w:tcW w:w="0" w:type="auto"/>
          </w:tcPr>
          <w:p w14:paraId="16879853" w14:textId="77777777" w:rsidR="00653F26" w:rsidRDefault="00653F26" w:rsidP="00B4393F">
            <w:r w:rsidRPr="007D2810">
              <w:t>HSQC_+/-</w:t>
            </w:r>
          </w:p>
        </w:tc>
        <w:tc>
          <w:tcPr>
            <w:tcW w:w="0" w:type="auto"/>
          </w:tcPr>
          <w:p w14:paraId="6AEB6990" w14:textId="77777777" w:rsidR="00653F26" w:rsidRDefault="00653F26" w:rsidP="00B4393F">
            <w:r w:rsidRPr="007D2810">
              <w:t>HMBC</w:t>
            </w:r>
          </w:p>
        </w:tc>
      </w:tr>
      <w:tr w:rsidR="00653F26" w14:paraId="11206101" w14:textId="77777777" w:rsidTr="00B4393F">
        <w:trPr>
          <w:trHeight w:hRule="exact" w:val="284"/>
        </w:trPr>
        <w:tc>
          <w:tcPr>
            <w:tcW w:w="0" w:type="auto"/>
          </w:tcPr>
          <w:p w14:paraId="2C8D4AF3" w14:textId="77777777" w:rsidR="00653F26" w:rsidRDefault="00653F26" w:rsidP="00B4393F">
            <w:r w:rsidRPr="007D2810">
              <w:t>Leu1</w:t>
            </w:r>
          </w:p>
        </w:tc>
        <w:tc>
          <w:tcPr>
            <w:tcW w:w="0" w:type="auto"/>
          </w:tcPr>
          <w:p w14:paraId="43811376" w14:textId="77777777" w:rsidR="00653F26" w:rsidRDefault="00653F26" w:rsidP="00B4393F">
            <w:r w:rsidRPr="007D2810">
              <w:t>1</w:t>
            </w:r>
          </w:p>
        </w:tc>
        <w:tc>
          <w:tcPr>
            <w:tcW w:w="0" w:type="auto"/>
          </w:tcPr>
          <w:p w14:paraId="49D45EC6" w14:textId="77777777" w:rsidR="00653F26" w:rsidRDefault="00653F26" w:rsidP="00B4393F"/>
        </w:tc>
        <w:tc>
          <w:tcPr>
            <w:tcW w:w="0" w:type="auto"/>
          </w:tcPr>
          <w:p w14:paraId="7344A1A7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2AFA67B3" w14:textId="77777777" w:rsidR="00653F26" w:rsidRDefault="00653F26" w:rsidP="00B4393F"/>
        </w:tc>
        <w:tc>
          <w:tcPr>
            <w:tcW w:w="0" w:type="auto"/>
          </w:tcPr>
          <w:p w14:paraId="63690462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4EDA12F2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1F15A49C" w14:textId="77777777" w:rsidR="00653F26" w:rsidRDefault="00653F26" w:rsidP="00B4393F"/>
        </w:tc>
        <w:tc>
          <w:tcPr>
            <w:tcW w:w="0" w:type="auto"/>
          </w:tcPr>
          <w:p w14:paraId="1C58AE38" w14:textId="77777777" w:rsidR="00653F26" w:rsidRDefault="00653F26" w:rsidP="00B4393F">
            <w:r w:rsidRPr="007D2810">
              <w:t>-</w:t>
            </w:r>
          </w:p>
        </w:tc>
      </w:tr>
      <w:tr w:rsidR="00653F26" w14:paraId="12CA8D8B" w14:textId="77777777" w:rsidTr="00B4393F">
        <w:trPr>
          <w:trHeight w:hRule="exact" w:val="284"/>
        </w:trPr>
        <w:tc>
          <w:tcPr>
            <w:tcW w:w="0" w:type="auto"/>
          </w:tcPr>
          <w:p w14:paraId="223621DB" w14:textId="77777777" w:rsidR="00653F26" w:rsidRDefault="00653F26" w:rsidP="00B4393F"/>
        </w:tc>
        <w:tc>
          <w:tcPr>
            <w:tcW w:w="0" w:type="auto"/>
          </w:tcPr>
          <w:p w14:paraId="11BD94C5" w14:textId="77777777" w:rsidR="00653F26" w:rsidRDefault="00653F26" w:rsidP="00B4393F">
            <w:r w:rsidRPr="007D2810">
              <w:t>2</w:t>
            </w:r>
          </w:p>
        </w:tc>
        <w:tc>
          <w:tcPr>
            <w:tcW w:w="0" w:type="auto"/>
          </w:tcPr>
          <w:p w14:paraId="3101049C" w14:textId="77777777" w:rsidR="00653F26" w:rsidRDefault="00653F26" w:rsidP="00B4393F">
            <w:r w:rsidRPr="007D2810">
              <w:t>50.1</w:t>
            </w:r>
          </w:p>
        </w:tc>
        <w:tc>
          <w:tcPr>
            <w:tcW w:w="0" w:type="auto"/>
          </w:tcPr>
          <w:p w14:paraId="0F1AB39C" w14:textId="77777777" w:rsidR="00653F26" w:rsidRDefault="00653F26" w:rsidP="00B4393F">
            <w:r w:rsidRPr="007D2810">
              <w:t>4.50</w:t>
            </w:r>
          </w:p>
        </w:tc>
        <w:tc>
          <w:tcPr>
            <w:tcW w:w="0" w:type="auto"/>
          </w:tcPr>
          <w:p w14:paraId="0E692079" w14:textId="0442AB42" w:rsidR="00653F26" w:rsidRDefault="00653F26" w:rsidP="00B4393F">
            <w:proofErr w:type="spellStart"/>
            <w:r w:rsidRPr="002033B6">
              <w:t>dd</w:t>
            </w:r>
            <w:proofErr w:type="spellEnd"/>
            <w:r w:rsidRPr="002033B6">
              <w:t xml:space="preserve"> (12.8)</w:t>
            </w:r>
          </w:p>
        </w:tc>
        <w:tc>
          <w:tcPr>
            <w:tcW w:w="0" w:type="auto"/>
          </w:tcPr>
          <w:p w14:paraId="720F694B" w14:textId="77777777" w:rsidR="00653F26" w:rsidRDefault="00653F26" w:rsidP="00B4393F">
            <w:r w:rsidRPr="007D2810">
              <w:t>1.13, 1.80, 7.14</w:t>
            </w:r>
          </w:p>
        </w:tc>
        <w:tc>
          <w:tcPr>
            <w:tcW w:w="0" w:type="auto"/>
          </w:tcPr>
          <w:p w14:paraId="544749F2" w14:textId="77777777" w:rsidR="00653F26" w:rsidRDefault="00653F26" w:rsidP="00B4393F">
            <w:r w:rsidRPr="007D2810">
              <w:t>50.1</w:t>
            </w:r>
          </w:p>
        </w:tc>
        <w:tc>
          <w:tcPr>
            <w:tcW w:w="0" w:type="auto"/>
          </w:tcPr>
          <w:p w14:paraId="4DECB1BD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0C6B7DEC" w14:textId="77777777" w:rsidR="00653F26" w:rsidRDefault="00653F26" w:rsidP="00B4393F">
            <w:r w:rsidRPr="007D2810">
              <w:t>-</w:t>
            </w:r>
          </w:p>
        </w:tc>
      </w:tr>
      <w:tr w:rsidR="00653F26" w14:paraId="7E0B10A0" w14:textId="77777777" w:rsidTr="00B4393F">
        <w:trPr>
          <w:trHeight w:hRule="exact" w:val="284"/>
        </w:trPr>
        <w:tc>
          <w:tcPr>
            <w:tcW w:w="0" w:type="auto"/>
          </w:tcPr>
          <w:p w14:paraId="7FA4D9EB" w14:textId="77777777" w:rsidR="00653F26" w:rsidRDefault="00653F26" w:rsidP="00B4393F"/>
        </w:tc>
        <w:tc>
          <w:tcPr>
            <w:tcW w:w="0" w:type="auto"/>
          </w:tcPr>
          <w:p w14:paraId="72491710" w14:textId="77777777" w:rsidR="00653F26" w:rsidRDefault="00653F26" w:rsidP="00B4393F">
            <w:r w:rsidRPr="007D2810">
              <w:t>2-NH</w:t>
            </w:r>
          </w:p>
        </w:tc>
        <w:tc>
          <w:tcPr>
            <w:tcW w:w="0" w:type="auto"/>
          </w:tcPr>
          <w:p w14:paraId="7906A30A" w14:textId="77777777" w:rsidR="00653F26" w:rsidRDefault="00653F26" w:rsidP="00B4393F"/>
        </w:tc>
        <w:tc>
          <w:tcPr>
            <w:tcW w:w="0" w:type="auto"/>
          </w:tcPr>
          <w:p w14:paraId="0EA9BBEF" w14:textId="77777777" w:rsidR="00653F26" w:rsidRDefault="00653F26" w:rsidP="00B4393F">
            <w:r w:rsidRPr="007D2810">
              <w:t>7.14</w:t>
            </w:r>
          </w:p>
        </w:tc>
        <w:tc>
          <w:tcPr>
            <w:tcW w:w="0" w:type="auto"/>
          </w:tcPr>
          <w:p w14:paraId="209B78B2" w14:textId="74D27519" w:rsidR="00653F26" w:rsidRDefault="00653F26" w:rsidP="00B4393F">
            <w:proofErr w:type="spellStart"/>
            <w:r w:rsidRPr="002033B6">
              <w:t>br</w:t>
            </w:r>
            <w:proofErr w:type="spellEnd"/>
            <w:r w:rsidRPr="002033B6">
              <w:t xml:space="preserve"> d (13.8)</w:t>
            </w:r>
          </w:p>
        </w:tc>
        <w:tc>
          <w:tcPr>
            <w:tcW w:w="0" w:type="auto"/>
          </w:tcPr>
          <w:p w14:paraId="07721956" w14:textId="77777777" w:rsidR="00653F26" w:rsidRDefault="00653F26" w:rsidP="00B4393F">
            <w:r w:rsidRPr="007D2810">
              <w:t>4.50</w:t>
            </w:r>
          </w:p>
        </w:tc>
        <w:tc>
          <w:tcPr>
            <w:tcW w:w="0" w:type="auto"/>
          </w:tcPr>
          <w:p w14:paraId="3F42B575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7D3832B3" w14:textId="77777777" w:rsidR="00653F26" w:rsidRDefault="00653F26" w:rsidP="00B4393F"/>
        </w:tc>
        <w:tc>
          <w:tcPr>
            <w:tcW w:w="0" w:type="auto"/>
          </w:tcPr>
          <w:p w14:paraId="6FFDFE20" w14:textId="77777777" w:rsidR="00653F26" w:rsidRDefault="00653F26" w:rsidP="00B4393F">
            <w:r w:rsidRPr="007D2810">
              <w:t>-</w:t>
            </w:r>
          </w:p>
        </w:tc>
      </w:tr>
      <w:tr w:rsidR="00653F26" w14:paraId="7BFCF8F6" w14:textId="77777777" w:rsidTr="00B4393F">
        <w:trPr>
          <w:trHeight w:hRule="exact" w:val="284"/>
        </w:trPr>
        <w:tc>
          <w:tcPr>
            <w:tcW w:w="0" w:type="auto"/>
          </w:tcPr>
          <w:p w14:paraId="0989C5D6" w14:textId="77777777" w:rsidR="00653F26" w:rsidRDefault="00653F26" w:rsidP="00B4393F"/>
        </w:tc>
        <w:tc>
          <w:tcPr>
            <w:tcW w:w="0" w:type="auto"/>
          </w:tcPr>
          <w:p w14:paraId="05775207" w14:textId="77777777" w:rsidR="00653F26" w:rsidRDefault="00653F26" w:rsidP="00B4393F">
            <w:r w:rsidRPr="007D2810">
              <w:t>3</w:t>
            </w:r>
          </w:p>
        </w:tc>
        <w:tc>
          <w:tcPr>
            <w:tcW w:w="0" w:type="auto"/>
          </w:tcPr>
          <w:p w14:paraId="4D927B42" w14:textId="77777777" w:rsidR="00653F26" w:rsidRDefault="00653F26" w:rsidP="00B4393F">
            <w:r w:rsidRPr="007D2810">
              <w:t>39.4</w:t>
            </w:r>
          </w:p>
        </w:tc>
        <w:tc>
          <w:tcPr>
            <w:tcW w:w="0" w:type="auto"/>
          </w:tcPr>
          <w:p w14:paraId="078F6CF8" w14:textId="77777777" w:rsidR="00653F26" w:rsidRDefault="00653F26" w:rsidP="00B4393F">
            <w:r w:rsidRPr="007D2810">
              <w:t>1.80</w:t>
            </w:r>
          </w:p>
        </w:tc>
        <w:tc>
          <w:tcPr>
            <w:tcW w:w="0" w:type="auto"/>
          </w:tcPr>
          <w:p w14:paraId="24541F57" w14:textId="51F4F8F4" w:rsidR="00653F26" w:rsidRDefault="00653F26" w:rsidP="00B4393F">
            <w:proofErr w:type="spellStart"/>
            <w:r w:rsidRPr="002033B6">
              <w:t>dd</w:t>
            </w:r>
            <w:proofErr w:type="spellEnd"/>
            <w:r w:rsidRPr="002033B6">
              <w:t xml:space="preserve"> (14.3)</w:t>
            </w:r>
          </w:p>
        </w:tc>
        <w:tc>
          <w:tcPr>
            <w:tcW w:w="0" w:type="auto"/>
          </w:tcPr>
          <w:p w14:paraId="4A431DC1" w14:textId="77777777" w:rsidR="00653F26" w:rsidRDefault="00653F26" w:rsidP="00B4393F">
            <w:r w:rsidRPr="007D2810">
              <w:t>1.13, 1.44, 4.50</w:t>
            </w:r>
          </w:p>
        </w:tc>
        <w:tc>
          <w:tcPr>
            <w:tcW w:w="0" w:type="auto"/>
          </w:tcPr>
          <w:p w14:paraId="0BD94417" w14:textId="77777777" w:rsidR="00653F26" w:rsidRDefault="00653F26" w:rsidP="00B4393F">
            <w:r w:rsidRPr="007D2810">
              <w:t>39.4</w:t>
            </w:r>
          </w:p>
        </w:tc>
        <w:tc>
          <w:tcPr>
            <w:tcW w:w="0" w:type="auto"/>
          </w:tcPr>
          <w:p w14:paraId="2915EB11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48E7B44E" w14:textId="77777777" w:rsidR="00653F26" w:rsidRDefault="00653F26" w:rsidP="00B4393F">
            <w:r w:rsidRPr="007D2810">
              <w:t>-</w:t>
            </w:r>
          </w:p>
        </w:tc>
      </w:tr>
      <w:tr w:rsidR="00653F26" w14:paraId="735C1361" w14:textId="77777777" w:rsidTr="00B4393F">
        <w:trPr>
          <w:trHeight w:hRule="exact" w:val="284"/>
        </w:trPr>
        <w:tc>
          <w:tcPr>
            <w:tcW w:w="0" w:type="auto"/>
          </w:tcPr>
          <w:p w14:paraId="32E7F366" w14:textId="77777777" w:rsidR="00653F26" w:rsidRDefault="00653F26" w:rsidP="00B4393F"/>
        </w:tc>
        <w:tc>
          <w:tcPr>
            <w:tcW w:w="0" w:type="auto"/>
          </w:tcPr>
          <w:p w14:paraId="07715777" w14:textId="77777777" w:rsidR="00653F26" w:rsidRDefault="00653F26" w:rsidP="00B4393F"/>
        </w:tc>
        <w:tc>
          <w:tcPr>
            <w:tcW w:w="0" w:type="auto"/>
          </w:tcPr>
          <w:p w14:paraId="223527AE" w14:textId="77777777" w:rsidR="00653F26" w:rsidRDefault="00653F26" w:rsidP="00B4393F"/>
        </w:tc>
        <w:tc>
          <w:tcPr>
            <w:tcW w:w="0" w:type="auto"/>
          </w:tcPr>
          <w:p w14:paraId="6C400192" w14:textId="77777777" w:rsidR="00653F26" w:rsidRDefault="00653F26" w:rsidP="00B4393F">
            <w:r w:rsidRPr="007D2810">
              <w:t>1.13</w:t>
            </w:r>
          </w:p>
        </w:tc>
        <w:tc>
          <w:tcPr>
            <w:tcW w:w="0" w:type="auto"/>
          </w:tcPr>
          <w:p w14:paraId="6E892331" w14:textId="10BE7D85" w:rsidR="00653F26" w:rsidRDefault="00653F26" w:rsidP="00B4393F">
            <w:proofErr w:type="spellStart"/>
            <w:r w:rsidRPr="002033B6">
              <w:t>br</w:t>
            </w:r>
            <w:proofErr w:type="spellEnd"/>
            <w:r w:rsidRPr="002033B6">
              <w:t xml:space="preserve"> Weak s/m</w:t>
            </w:r>
          </w:p>
        </w:tc>
        <w:tc>
          <w:tcPr>
            <w:tcW w:w="0" w:type="auto"/>
          </w:tcPr>
          <w:p w14:paraId="1E17F0E2" w14:textId="77777777" w:rsidR="00653F26" w:rsidRDefault="00653F26" w:rsidP="00B4393F">
            <w:r w:rsidRPr="007D2810">
              <w:t>1.80, 4.50</w:t>
            </w:r>
          </w:p>
        </w:tc>
        <w:tc>
          <w:tcPr>
            <w:tcW w:w="0" w:type="auto"/>
          </w:tcPr>
          <w:p w14:paraId="1780DF1A" w14:textId="77777777" w:rsidR="00653F26" w:rsidRDefault="00653F26" w:rsidP="00B4393F">
            <w:r w:rsidRPr="007D2810">
              <w:t>39.4</w:t>
            </w:r>
          </w:p>
        </w:tc>
        <w:tc>
          <w:tcPr>
            <w:tcW w:w="0" w:type="auto"/>
          </w:tcPr>
          <w:p w14:paraId="45FBA97C" w14:textId="77777777" w:rsidR="00653F26" w:rsidRDefault="00653F26" w:rsidP="00B4393F"/>
        </w:tc>
        <w:tc>
          <w:tcPr>
            <w:tcW w:w="0" w:type="auto"/>
          </w:tcPr>
          <w:p w14:paraId="62A1C6FF" w14:textId="77777777" w:rsidR="00653F26" w:rsidRDefault="00653F26" w:rsidP="00B4393F">
            <w:r w:rsidRPr="007D2810">
              <w:t>-</w:t>
            </w:r>
          </w:p>
        </w:tc>
      </w:tr>
      <w:tr w:rsidR="00653F26" w14:paraId="1FAF5F64" w14:textId="77777777" w:rsidTr="00B4393F">
        <w:trPr>
          <w:trHeight w:hRule="exact" w:val="284"/>
        </w:trPr>
        <w:tc>
          <w:tcPr>
            <w:tcW w:w="0" w:type="auto"/>
          </w:tcPr>
          <w:p w14:paraId="2E605BE9" w14:textId="77777777" w:rsidR="00653F26" w:rsidRDefault="00653F26" w:rsidP="00B4393F"/>
        </w:tc>
        <w:tc>
          <w:tcPr>
            <w:tcW w:w="0" w:type="auto"/>
          </w:tcPr>
          <w:p w14:paraId="41B2D43C" w14:textId="77777777" w:rsidR="00653F26" w:rsidRDefault="00653F26" w:rsidP="00B4393F">
            <w:r w:rsidRPr="007D2810">
              <w:t>4</w:t>
            </w:r>
          </w:p>
        </w:tc>
        <w:tc>
          <w:tcPr>
            <w:tcW w:w="0" w:type="auto"/>
          </w:tcPr>
          <w:p w14:paraId="0484CC6E" w14:textId="77777777" w:rsidR="00653F26" w:rsidRDefault="00653F26" w:rsidP="00B4393F">
            <w:r w:rsidRPr="007D2810">
              <w:t>24.5</w:t>
            </w:r>
          </w:p>
        </w:tc>
        <w:tc>
          <w:tcPr>
            <w:tcW w:w="0" w:type="auto"/>
          </w:tcPr>
          <w:p w14:paraId="75A34823" w14:textId="77777777" w:rsidR="00653F26" w:rsidRDefault="00653F26" w:rsidP="00B4393F">
            <w:r w:rsidRPr="007D2810">
              <w:t>1.44</w:t>
            </w:r>
          </w:p>
        </w:tc>
        <w:tc>
          <w:tcPr>
            <w:tcW w:w="0" w:type="auto"/>
          </w:tcPr>
          <w:p w14:paraId="14135F0D" w14:textId="58F5BD38" w:rsidR="00653F26" w:rsidRDefault="00653F26" w:rsidP="00B4393F">
            <w:r w:rsidRPr="002033B6">
              <w:t>m</w:t>
            </w:r>
          </w:p>
        </w:tc>
        <w:tc>
          <w:tcPr>
            <w:tcW w:w="0" w:type="auto"/>
          </w:tcPr>
          <w:p w14:paraId="4632449F" w14:textId="77777777" w:rsidR="00653F26" w:rsidRDefault="00653F26" w:rsidP="00B4393F">
            <w:r w:rsidRPr="007D2810">
              <w:t>0.78, 1.80</w:t>
            </w:r>
          </w:p>
        </w:tc>
        <w:tc>
          <w:tcPr>
            <w:tcW w:w="0" w:type="auto"/>
          </w:tcPr>
          <w:p w14:paraId="117F6BDE" w14:textId="77777777" w:rsidR="00653F26" w:rsidRDefault="00653F26" w:rsidP="00B4393F">
            <w:r w:rsidRPr="007D2810">
              <w:t>24.5</w:t>
            </w:r>
          </w:p>
        </w:tc>
        <w:tc>
          <w:tcPr>
            <w:tcW w:w="0" w:type="auto"/>
          </w:tcPr>
          <w:p w14:paraId="6059F0E6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757B8BCE" w14:textId="77777777" w:rsidR="00653F26" w:rsidRDefault="00653F26" w:rsidP="00B4393F">
            <w:r w:rsidRPr="007D2810">
              <w:t>-</w:t>
            </w:r>
          </w:p>
        </w:tc>
      </w:tr>
      <w:tr w:rsidR="00653F26" w14:paraId="333C6986" w14:textId="77777777" w:rsidTr="00B4393F">
        <w:trPr>
          <w:trHeight w:hRule="exact" w:val="284"/>
        </w:trPr>
        <w:tc>
          <w:tcPr>
            <w:tcW w:w="0" w:type="auto"/>
          </w:tcPr>
          <w:p w14:paraId="25EB350E" w14:textId="77777777" w:rsidR="00653F26" w:rsidRDefault="00653F26" w:rsidP="00B4393F"/>
        </w:tc>
        <w:tc>
          <w:tcPr>
            <w:tcW w:w="0" w:type="auto"/>
          </w:tcPr>
          <w:p w14:paraId="4B5F16A1" w14:textId="77777777" w:rsidR="00653F26" w:rsidRDefault="00653F26" w:rsidP="00B4393F">
            <w:r w:rsidRPr="007D2810">
              <w:t>5a</w:t>
            </w:r>
          </w:p>
        </w:tc>
        <w:tc>
          <w:tcPr>
            <w:tcW w:w="0" w:type="auto"/>
          </w:tcPr>
          <w:p w14:paraId="19F3EF57" w14:textId="77777777" w:rsidR="00653F26" w:rsidRDefault="00653F26" w:rsidP="00B4393F">
            <w:r w:rsidRPr="007D2810">
              <w:t>23.1</w:t>
            </w:r>
          </w:p>
        </w:tc>
        <w:tc>
          <w:tcPr>
            <w:tcW w:w="0" w:type="auto"/>
          </w:tcPr>
          <w:p w14:paraId="3E318FB5" w14:textId="77777777" w:rsidR="00653F26" w:rsidRDefault="00653F26" w:rsidP="00B4393F">
            <w:r w:rsidRPr="007D2810">
              <w:t>0.78</w:t>
            </w:r>
          </w:p>
        </w:tc>
        <w:tc>
          <w:tcPr>
            <w:tcW w:w="0" w:type="auto"/>
          </w:tcPr>
          <w:p w14:paraId="0E62E7F3" w14:textId="626B3CE2" w:rsidR="00653F26" w:rsidRDefault="00653F26" w:rsidP="00B4393F">
            <w:r w:rsidRPr="002033B6">
              <w:t>d (7.2)</w:t>
            </w:r>
          </w:p>
        </w:tc>
        <w:tc>
          <w:tcPr>
            <w:tcW w:w="0" w:type="auto"/>
          </w:tcPr>
          <w:p w14:paraId="03691CEA" w14:textId="77777777" w:rsidR="00653F26" w:rsidRDefault="00653F26" w:rsidP="00B4393F">
            <w:r w:rsidRPr="007D2810">
              <w:t>1.44</w:t>
            </w:r>
          </w:p>
        </w:tc>
        <w:tc>
          <w:tcPr>
            <w:tcW w:w="0" w:type="auto"/>
          </w:tcPr>
          <w:p w14:paraId="7286E2FE" w14:textId="77777777" w:rsidR="00653F26" w:rsidRDefault="00653F26" w:rsidP="00B4393F">
            <w:r w:rsidRPr="007D2810">
              <w:t>23.1</w:t>
            </w:r>
          </w:p>
        </w:tc>
        <w:tc>
          <w:tcPr>
            <w:tcW w:w="0" w:type="auto"/>
          </w:tcPr>
          <w:p w14:paraId="3BBF2DFF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305475EA" w14:textId="77777777" w:rsidR="00653F26" w:rsidRDefault="00653F26" w:rsidP="00B4393F">
            <w:r w:rsidRPr="007D2810">
              <w:t>-</w:t>
            </w:r>
          </w:p>
        </w:tc>
      </w:tr>
      <w:tr w:rsidR="00653F26" w14:paraId="236ABABA" w14:textId="77777777" w:rsidTr="00B4393F">
        <w:trPr>
          <w:trHeight w:hRule="exact" w:val="284"/>
        </w:trPr>
        <w:tc>
          <w:tcPr>
            <w:tcW w:w="0" w:type="auto"/>
          </w:tcPr>
          <w:p w14:paraId="2FA91984" w14:textId="77777777" w:rsidR="00653F26" w:rsidRDefault="00653F26" w:rsidP="00B4393F"/>
        </w:tc>
        <w:tc>
          <w:tcPr>
            <w:tcW w:w="0" w:type="auto"/>
          </w:tcPr>
          <w:p w14:paraId="05449CA5" w14:textId="77777777" w:rsidR="00653F26" w:rsidRDefault="00653F26" w:rsidP="00B4393F">
            <w:r w:rsidRPr="007D2810">
              <w:t>5b</w:t>
            </w:r>
          </w:p>
        </w:tc>
        <w:tc>
          <w:tcPr>
            <w:tcW w:w="0" w:type="auto"/>
          </w:tcPr>
          <w:p w14:paraId="343A288E" w14:textId="77777777" w:rsidR="00653F26" w:rsidRDefault="00653F26" w:rsidP="00B4393F">
            <w:r w:rsidRPr="007D2810">
              <w:t>21.0</w:t>
            </w:r>
          </w:p>
        </w:tc>
        <w:tc>
          <w:tcPr>
            <w:tcW w:w="0" w:type="auto"/>
          </w:tcPr>
          <w:p w14:paraId="3632956C" w14:textId="77777777" w:rsidR="00653F26" w:rsidRDefault="00653F26" w:rsidP="00B4393F">
            <w:r w:rsidRPr="007D2810">
              <w:t>0.78</w:t>
            </w:r>
          </w:p>
        </w:tc>
        <w:tc>
          <w:tcPr>
            <w:tcW w:w="0" w:type="auto"/>
          </w:tcPr>
          <w:p w14:paraId="4D9B0ECD" w14:textId="1F9DC88E" w:rsidR="00653F26" w:rsidRDefault="00653F26" w:rsidP="00B4393F">
            <w:r w:rsidRPr="002033B6">
              <w:t>d (7.0)</w:t>
            </w:r>
          </w:p>
        </w:tc>
        <w:tc>
          <w:tcPr>
            <w:tcW w:w="0" w:type="auto"/>
          </w:tcPr>
          <w:p w14:paraId="50939BA6" w14:textId="77777777" w:rsidR="00653F26" w:rsidRDefault="00653F26" w:rsidP="00B4393F">
            <w:r w:rsidRPr="007D2810">
              <w:t>1.44</w:t>
            </w:r>
          </w:p>
        </w:tc>
        <w:tc>
          <w:tcPr>
            <w:tcW w:w="0" w:type="auto"/>
          </w:tcPr>
          <w:p w14:paraId="49C70C97" w14:textId="77777777" w:rsidR="00653F26" w:rsidRDefault="00653F26" w:rsidP="00B4393F">
            <w:r w:rsidRPr="007D2810">
              <w:t>21.0</w:t>
            </w:r>
          </w:p>
        </w:tc>
        <w:tc>
          <w:tcPr>
            <w:tcW w:w="0" w:type="auto"/>
          </w:tcPr>
          <w:p w14:paraId="743ADC29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111D12E6" w14:textId="77777777" w:rsidR="00653F26" w:rsidRDefault="00653F26" w:rsidP="00B4393F">
            <w:r w:rsidRPr="007D2810">
              <w:t>-</w:t>
            </w:r>
          </w:p>
        </w:tc>
      </w:tr>
      <w:tr w:rsidR="00653F26" w14:paraId="4DA2D27E" w14:textId="77777777" w:rsidTr="00B4393F">
        <w:trPr>
          <w:trHeight w:hRule="exact" w:val="284"/>
        </w:trPr>
        <w:tc>
          <w:tcPr>
            <w:tcW w:w="0" w:type="auto"/>
          </w:tcPr>
          <w:p w14:paraId="508A3BC0" w14:textId="77777777" w:rsidR="00653F26" w:rsidRDefault="00653F26" w:rsidP="00B4393F">
            <w:r w:rsidRPr="007D2810">
              <w:t>Leu2</w:t>
            </w:r>
          </w:p>
        </w:tc>
        <w:tc>
          <w:tcPr>
            <w:tcW w:w="0" w:type="auto"/>
          </w:tcPr>
          <w:p w14:paraId="622307D8" w14:textId="77777777" w:rsidR="00653F26" w:rsidRDefault="00653F26" w:rsidP="00B4393F">
            <w:r w:rsidRPr="007D2810">
              <w:t>1</w:t>
            </w:r>
          </w:p>
        </w:tc>
        <w:tc>
          <w:tcPr>
            <w:tcW w:w="0" w:type="auto"/>
          </w:tcPr>
          <w:p w14:paraId="74F0D42A" w14:textId="77777777" w:rsidR="00653F26" w:rsidRDefault="00653F26" w:rsidP="00B4393F"/>
        </w:tc>
        <w:tc>
          <w:tcPr>
            <w:tcW w:w="0" w:type="auto"/>
          </w:tcPr>
          <w:p w14:paraId="56084246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15E34A61" w14:textId="77777777" w:rsidR="00653F26" w:rsidRDefault="00653F26" w:rsidP="00B4393F"/>
        </w:tc>
        <w:tc>
          <w:tcPr>
            <w:tcW w:w="0" w:type="auto"/>
          </w:tcPr>
          <w:p w14:paraId="4BA921A3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327C3F1C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638DE74B" w14:textId="77777777" w:rsidR="00653F26" w:rsidRDefault="00653F26" w:rsidP="00B4393F">
            <w:r w:rsidRPr="007D2810">
              <w:t>0</w:t>
            </w:r>
          </w:p>
        </w:tc>
        <w:tc>
          <w:tcPr>
            <w:tcW w:w="0" w:type="auto"/>
          </w:tcPr>
          <w:p w14:paraId="55EF0515" w14:textId="77777777" w:rsidR="00653F26" w:rsidRDefault="00653F26" w:rsidP="00B4393F">
            <w:r w:rsidRPr="007D2810">
              <w:t>-</w:t>
            </w:r>
          </w:p>
        </w:tc>
      </w:tr>
      <w:tr w:rsidR="00653F26" w14:paraId="371513E8" w14:textId="77777777" w:rsidTr="00B4393F">
        <w:trPr>
          <w:trHeight w:hRule="exact" w:val="284"/>
        </w:trPr>
        <w:tc>
          <w:tcPr>
            <w:tcW w:w="0" w:type="auto"/>
          </w:tcPr>
          <w:p w14:paraId="7A71F9C5" w14:textId="77777777" w:rsidR="00653F26" w:rsidRDefault="00653F26" w:rsidP="00B4393F"/>
        </w:tc>
        <w:tc>
          <w:tcPr>
            <w:tcW w:w="0" w:type="auto"/>
          </w:tcPr>
          <w:p w14:paraId="0187FE25" w14:textId="77777777" w:rsidR="00653F26" w:rsidRDefault="00653F26" w:rsidP="00B4393F">
            <w:r w:rsidRPr="007D2810">
              <w:t>2</w:t>
            </w:r>
          </w:p>
        </w:tc>
        <w:tc>
          <w:tcPr>
            <w:tcW w:w="0" w:type="auto"/>
          </w:tcPr>
          <w:p w14:paraId="592D836B" w14:textId="77777777" w:rsidR="00653F26" w:rsidRDefault="00653F26" w:rsidP="00B4393F">
            <w:r w:rsidRPr="007D2810">
              <w:t>53.5</w:t>
            </w:r>
          </w:p>
        </w:tc>
        <w:tc>
          <w:tcPr>
            <w:tcW w:w="0" w:type="auto"/>
          </w:tcPr>
          <w:p w14:paraId="42177FA1" w14:textId="77777777" w:rsidR="00653F26" w:rsidRDefault="00653F26" w:rsidP="00B4393F">
            <w:r w:rsidRPr="007D2810">
              <w:t>4.00</w:t>
            </w:r>
          </w:p>
        </w:tc>
        <w:tc>
          <w:tcPr>
            <w:tcW w:w="0" w:type="auto"/>
          </w:tcPr>
          <w:p w14:paraId="1A882E0A" w14:textId="08C073A9" w:rsidR="00653F26" w:rsidRDefault="00653F26" w:rsidP="00B4393F">
            <w:r w:rsidRPr="002033B6">
              <w:t xml:space="preserve">m </w:t>
            </w:r>
          </w:p>
        </w:tc>
        <w:tc>
          <w:tcPr>
            <w:tcW w:w="0" w:type="auto"/>
          </w:tcPr>
          <w:p w14:paraId="755AF458" w14:textId="77777777" w:rsidR="00653F26" w:rsidRDefault="00653F26" w:rsidP="00B4393F">
            <w:r w:rsidRPr="007D2810">
              <w:t>1.49, 1.74, 7.64</w:t>
            </w:r>
          </w:p>
        </w:tc>
        <w:tc>
          <w:tcPr>
            <w:tcW w:w="0" w:type="auto"/>
          </w:tcPr>
          <w:p w14:paraId="3D5CD572" w14:textId="77777777" w:rsidR="00653F26" w:rsidRDefault="00653F26" w:rsidP="00B4393F">
            <w:r w:rsidRPr="007D2810">
              <w:t>53.5</w:t>
            </w:r>
          </w:p>
        </w:tc>
        <w:tc>
          <w:tcPr>
            <w:tcW w:w="0" w:type="auto"/>
          </w:tcPr>
          <w:p w14:paraId="2D754B76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07DCA791" w14:textId="77777777" w:rsidR="00653F26" w:rsidRDefault="00653F26" w:rsidP="00B4393F">
            <w:r w:rsidRPr="007D2810">
              <w:t>-</w:t>
            </w:r>
          </w:p>
        </w:tc>
      </w:tr>
      <w:tr w:rsidR="00653F26" w14:paraId="13484A68" w14:textId="77777777" w:rsidTr="00B4393F">
        <w:trPr>
          <w:trHeight w:hRule="exact" w:val="284"/>
        </w:trPr>
        <w:tc>
          <w:tcPr>
            <w:tcW w:w="0" w:type="auto"/>
          </w:tcPr>
          <w:p w14:paraId="3EA987E5" w14:textId="77777777" w:rsidR="00653F26" w:rsidRDefault="00653F26" w:rsidP="00B4393F"/>
        </w:tc>
        <w:tc>
          <w:tcPr>
            <w:tcW w:w="0" w:type="auto"/>
          </w:tcPr>
          <w:p w14:paraId="08CF2327" w14:textId="77777777" w:rsidR="00653F26" w:rsidRDefault="00653F26" w:rsidP="00B4393F">
            <w:r w:rsidRPr="007D2810">
              <w:t>2-NH</w:t>
            </w:r>
          </w:p>
        </w:tc>
        <w:tc>
          <w:tcPr>
            <w:tcW w:w="0" w:type="auto"/>
          </w:tcPr>
          <w:p w14:paraId="0D84432C" w14:textId="77777777" w:rsidR="00653F26" w:rsidRDefault="00653F26" w:rsidP="00B4393F"/>
        </w:tc>
        <w:tc>
          <w:tcPr>
            <w:tcW w:w="0" w:type="auto"/>
          </w:tcPr>
          <w:p w14:paraId="2611A4B6" w14:textId="77777777" w:rsidR="00653F26" w:rsidRDefault="00653F26" w:rsidP="00B4393F">
            <w:r w:rsidRPr="007D2810">
              <w:t>7.64</w:t>
            </w:r>
          </w:p>
        </w:tc>
        <w:tc>
          <w:tcPr>
            <w:tcW w:w="0" w:type="auto"/>
          </w:tcPr>
          <w:p w14:paraId="0DE896AA" w14:textId="5F8779CB" w:rsidR="00653F26" w:rsidRDefault="00653F26" w:rsidP="00B4393F">
            <w:r w:rsidRPr="002033B6">
              <w:t>d (6.2)</w:t>
            </w:r>
          </w:p>
        </w:tc>
        <w:tc>
          <w:tcPr>
            <w:tcW w:w="0" w:type="auto"/>
          </w:tcPr>
          <w:p w14:paraId="2EE8A23E" w14:textId="77777777" w:rsidR="00653F26" w:rsidRDefault="00653F26" w:rsidP="00B4393F">
            <w:r w:rsidRPr="007D2810">
              <w:t>4.00</w:t>
            </w:r>
          </w:p>
        </w:tc>
        <w:tc>
          <w:tcPr>
            <w:tcW w:w="0" w:type="auto"/>
          </w:tcPr>
          <w:p w14:paraId="2DA4FDFD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2DB0A81B" w14:textId="77777777" w:rsidR="00653F26" w:rsidRDefault="00653F26" w:rsidP="00B4393F"/>
        </w:tc>
        <w:tc>
          <w:tcPr>
            <w:tcW w:w="0" w:type="auto"/>
          </w:tcPr>
          <w:p w14:paraId="6D2DDB70" w14:textId="77777777" w:rsidR="00653F26" w:rsidRDefault="00653F26" w:rsidP="00B4393F">
            <w:r w:rsidRPr="007D2810">
              <w:t>-</w:t>
            </w:r>
          </w:p>
        </w:tc>
      </w:tr>
      <w:tr w:rsidR="00653F26" w14:paraId="1E274490" w14:textId="77777777" w:rsidTr="00B4393F">
        <w:trPr>
          <w:trHeight w:hRule="exact" w:val="284"/>
        </w:trPr>
        <w:tc>
          <w:tcPr>
            <w:tcW w:w="0" w:type="auto"/>
          </w:tcPr>
          <w:p w14:paraId="575B2EDA" w14:textId="77777777" w:rsidR="00653F26" w:rsidRDefault="00653F26" w:rsidP="00B4393F"/>
        </w:tc>
        <w:tc>
          <w:tcPr>
            <w:tcW w:w="0" w:type="auto"/>
          </w:tcPr>
          <w:p w14:paraId="60214E70" w14:textId="77777777" w:rsidR="00653F26" w:rsidRDefault="00653F26" w:rsidP="00B4393F">
            <w:r w:rsidRPr="007D2810">
              <w:t>3</w:t>
            </w:r>
          </w:p>
        </w:tc>
        <w:tc>
          <w:tcPr>
            <w:tcW w:w="0" w:type="auto"/>
          </w:tcPr>
          <w:p w14:paraId="78CB1871" w14:textId="77777777" w:rsidR="00653F26" w:rsidRDefault="00653F26" w:rsidP="00B4393F">
            <w:r w:rsidRPr="007D2810">
              <w:t>39.2</w:t>
            </w:r>
          </w:p>
        </w:tc>
        <w:tc>
          <w:tcPr>
            <w:tcW w:w="0" w:type="auto"/>
          </w:tcPr>
          <w:p w14:paraId="2275ADA0" w14:textId="77777777" w:rsidR="00653F26" w:rsidRDefault="00653F26" w:rsidP="00B4393F">
            <w:r w:rsidRPr="007D2810">
              <w:t>1.74</w:t>
            </w:r>
          </w:p>
        </w:tc>
        <w:tc>
          <w:tcPr>
            <w:tcW w:w="0" w:type="auto"/>
          </w:tcPr>
          <w:p w14:paraId="17928F4C" w14:textId="36A651CE" w:rsidR="00653F26" w:rsidRDefault="00653F26" w:rsidP="00B4393F">
            <w:r w:rsidRPr="002033B6">
              <w:t xml:space="preserve">m </w:t>
            </w:r>
          </w:p>
        </w:tc>
        <w:tc>
          <w:tcPr>
            <w:tcW w:w="0" w:type="auto"/>
          </w:tcPr>
          <w:p w14:paraId="6C90049D" w14:textId="77777777" w:rsidR="00653F26" w:rsidRDefault="00653F26" w:rsidP="00B4393F">
            <w:r w:rsidRPr="007D2810">
              <w:t>1.49, 4.00</w:t>
            </w:r>
          </w:p>
        </w:tc>
        <w:tc>
          <w:tcPr>
            <w:tcW w:w="0" w:type="auto"/>
          </w:tcPr>
          <w:p w14:paraId="6C0DE91A" w14:textId="77777777" w:rsidR="00653F26" w:rsidRDefault="00653F26" w:rsidP="00B4393F">
            <w:r w:rsidRPr="007D2810">
              <w:t>39.2</w:t>
            </w:r>
          </w:p>
        </w:tc>
        <w:tc>
          <w:tcPr>
            <w:tcW w:w="0" w:type="auto"/>
          </w:tcPr>
          <w:p w14:paraId="6CB48434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64409F2C" w14:textId="77777777" w:rsidR="00653F26" w:rsidRDefault="00653F26" w:rsidP="00B4393F">
            <w:r w:rsidRPr="007D2810">
              <w:t>-</w:t>
            </w:r>
          </w:p>
        </w:tc>
      </w:tr>
      <w:tr w:rsidR="00653F26" w14:paraId="4F8F91DF" w14:textId="77777777" w:rsidTr="00B4393F">
        <w:trPr>
          <w:trHeight w:hRule="exact" w:val="284"/>
        </w:trPr>
        <w:tc>
          <w:tcPr>
            <w:tcW w:w="0" w:type="auto"/>
          </w:tcPr>
          <w:p w14:paraId="637DF92A" w14:textId="77777777" w:rsidR="00653F26" w:rsidRDefault="00653F26" w:rsidP="00B4393F"/>
        </w:tc>
        <w:tc>
          <w:tcPr>
            <w:tcW w:w="0" w:type="auto"/>
          </w:tcPr>
          <w:p w14:paraId="72CCAA94" w14:textId="77777777" w:rsidR="00653F26" w:rsidRDefault="00653F26" w:rsidP="00B4393F"/>
        </w:tc>
        <w:tc>
          <w:tcPr>
            <w:tcW w:w="0" w:type="auto"/>
          </w:tcPr>
          <w:p w14:paraId="30B8E64E" w14:textId="77777777" w:rsidR="00653F26" w:rsidRDefault="00653F26" w:rsidP="00B4393F"/>
        </w:tc>
        <w:tc>
          <w:tcPr>
            <w:tcW w:w="0" w:type="auto"/>
          </w:tcPr>
          <w:p w14:paraId="4067FF73" w14:textId="77777777" w:rsidR="00653F26" w:rsidRDefault="00653F26" w:rsidP="00B4393F">
            <w:r w:rsidRPr="007D2810">
              <w:t>1.49</w:t>
            </w:r>
          </w:p>
        </w:tc>
        <w:tc>
          <w:tcPr>
            <w:tcW w:w="0" w:type="auto"/>
          </w:tcPr>
          <w:p w14:paraId="70BFB2B2" w14:textId="198FE5F4" w:rsidR="00653F26" w:rsidRDefault="00653F26" w:rsidP="00B4393F">
            <w:r w:rsidRPr="002033B6">
              <w:t xml:space="preserve">m </w:t>
            </w:r>
          </w:p>
        </w:tc>
        <w:tc>
          <w:tcPr>
            <w:tcW w:w="0" w:type="auto"/>
          </w:tcPr>
          <w:p w14:paraId="0537414A" w14:textId="77777777" w:rsidR="00653F26" w:rsidRDefault="00653F26" w:rsidP="00B4393F">
            <w:r w:rsidRPr="007D2810">
              <w:t>1.66, 1.74, 4.00</w:t>
            </w:r>
          </w:p>
        </w:tc>
        <w:tc>
          <w:tcPr>
            <w:tcW w:w="0" w:type="auto"/>
          </w:tcPr>
          <w:p w14:paraId="33D079A4" w14:textId="77777777" w:rsidR="00653F26" w:rsidRDefault="00653F26" w:rsidP="00B4393F">
            <w:r w:rsidRPr="007D2810">
              <w:t>39.2</w:t>
            </w:r>
          </w:p>
        </w:tc>
        <w:tc>
          <w:tcPr>
            <w:tcW w:w="0" w:type="auto"/>
          </w:tcPr>
          <w:p w14:paraId="5FD76689" w14:textId="77777777" w:rsidR="00653F26" w:rsidRDefault="00653F26" w:rsidP="00B4393F"/>
        </w:tc>
        <w:tc>
          <w:tcPr>
            <w:tcW w:w="0" w:type="auto"/>
          </w:tcPr>
          <w:p w14:paraId="65858D6E" w14:textId="77777777" w:rsidR="00653F26" w:rsidRDefault="00653F26" w:rsidP="00B4393F">
            <w:r w:rsidRPr="007D2810">
              <w:t>-</w:t>
            </w:r>
          </w:p>
        </w:tc>
      </w:tr>
      <w:tr w:rsidR="00653F26" w14:paraId="5A1A5545" w14:textId="77777777" w:rsidTr="00B4393F">
        <w:trPr>
          <w:trHeight w:hRule="exact" w:val="284"/>
        </w:trPr>
        <w:tc>
          <w:tcPr>
            <w:tcW w:w="0" w:type="auto"/>
          </w:tcPr>
          <w:p w14:paraId="51DBFAD7" w14:textId="77777777" w:rsidR="00653F26" w:rsidRDefault="00653F26" w:rsidP="00B4393F"/>
        </w:tc>
        <w:tc>
          <w:tcPr>
            <w:tcW w:w="0" w:type="auto"/>
          </w:tcPr>
          <w:p w14:paraId="7F32FA58" w14:textId="77777777" w:rsidR="00653F26" w:rsidRDefault="00653F26" w:rsidP="00B4393F">
            <w:r w:rsidRPr="007D2810">
              <w:t>4</w:t>
            </w:r>
          </w:p>
        </w:tc>
        <w:tc>
          <w:tcPr>
            <w:tcW w:w="0" w:type="auto"/>
          </w:tcPr>
          <w:p w14:paraId="61BB05EA" w14:textId="77777777" w:rsidR="00653F26" w:rsidRDefault="00653F26" w:rsidP="00B4393F">
            <w:r w:rsidRPr="007D2810">
              <w:t>24.2</w:t>
            </w:r>
          </w:p>
        </w:tc>
        <w:tc>
          <w:tcPr>
            <w:tcW w:w="0" w:type="auto"/>
          </w:tcPr>
          <w:p w14:paraId="5EDEDD43" w14:textId="77777777" w:rsidR="00653F26" w:rsidRDefault="00653F26" w:rsidP="00B4393F">
            <w:r w:rsidRPr="007D2810">
              <w:t>1.66</w:t>
            </w:r>
          </w:p>
        </w:tc>
        <w:tc>
          <w:tcPr>
            <w:tcW w:w="0" w:type="auto"/>
          </w:tcPr>
          <w:p w14:paraId="26DB4BD4" w14:textId="75544EFB" w:rsidR="00653F26" w:rsidRDefault="00653F26" w:rsidP="00B4393F">
            <w:r w:rsidRPr="002033B6">
              <w:t xml:space="preserve">m </w:t>
            </w:r>
          </w:p>
        </w:tc>
        <w:tc>
          <w:tcPr>
            <w:tcW w:w="0" w:type="auto"/>
          </w:tcPr>
          <w:p w14:paraId="45F8BA7D" w14:textId="77777777" w:rsidR="00653F26" w:rsidRDefault="00653F26" w:rsidP="00B4393F">
            <w:r w:rsidRPr="007D2810">
              <w:t>0.80, 0.86, 1.49</w:t>
            </w:r>
          </w:p>
        </w:tc>
        <w:tc>
          <w:tcPr>
            <w:tcW w:w="0" w:type="auto"/>
          </w:tcPr>
          <w:p w14:paraId="72172945" w14:textId="77777777" w:rsidR="00653F26" w:rsidRDefault="00653F26" w:rsidP="00B4393F">
            <w:r w:rsidRPr="007D2810">
              <w:t>24.2</w:t>
            </w:r>
          </w:p>
        </w:tc>
        <w:tc>
          <w:tcPr>
            <w:tcW w:w="0" w:type="auto"/>
          </w:tcPr>
          <w:p w14:paraId="7D97306D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2C29C940" w14:textId="77777777" w:rsidR="00653F26" w:rsidRDefault="00653F26" w:rsidP="00B4393F">
            <w:r w:rsidRPr="007D2810">
              <w:t>-</w:t>
            </w:r>
          </w:p>
        </w:tc>
      </w:tr>
      <w:tr w:rsidR="00653F26" w14:paraId="6FAF96C8" w14:textId="77777777" w:rsidTr="00B4393F">
        <w:trPr>
          <w:trHeight w:hRule="exact" w:val="284"/>
        </w:trPr>
        <w:tc>
          <w:tcPr>
            <w:tcW w:w="0" w:type="auto"/>
          </w:tcPr>
          <w:p w14:paraId="3F461AAC" w14:textId="77777777" w:rsidR="00653F26" w:rsidRDefault="00653F26" w:rsidP="00B4393F"/>
        </w:tc>
        <w:tc>
          <w:tcPr>
            <w:tcW w:w="0" w:type="auto"/>
          </w:tcPr>
          <w:p w14:paraId="7F7A13D2" w14:textId="77777777" w:rsidR="00653F26" w:rsidRDefault="00653F26" w:rsidP="00B4393F">
            <w:r w:rsidRPr="007D2810">
              <w:t>5a</w:t>
            </w:r>
          </w:p>
        </w:tc>
        <w:tc>
          <w:tcPr>
            <w:tcW w:w="0" w:type="auto"/>
          </w:tcPr>
          <w:p w14:paraId="0957493E" w14:textId="77777777" w:rsidR="00653F26" w:rsidRDefault="00653F26" w:rsidP="00B4393F">
            <w:r w:rsidRPr="007D2810">
              <w:t>23.0</w:t>
            </w:r>
          </w:p>
        </w:tc>
        <w:tc>
          <w:tcPr>
            <w:tcW w:w="0" w:type="auto"/>
          </w:tcPr>
          <w:p w14:paraId="74A17CDA" w14:textId="77777777" w:rsidR="00653F26" w:rsidRDefault="00653F26" w:rsidP="00B4393F">
            <w:r w:rsidRPr="007D2810">
              <w:t>0.86</w:t>
            </w:r>
          </w:p>
        </w:tc>
        <w:tc>
          <w:tcPr>
            <w:tcW w:w="0" w:type="auto"/>
          </w:tcPr>
          <w:p w14:paraId="723FB346" w14:textId="0DA83952" w:rsidR="00653F26" w:rsidRDefault="00653F26" w:rsidP="00B4393F">
            <w:r w:rsidRPr="002033B6">
              <w:t>d (6.8)</w:t>
            </w:r>
          </w:p>
        </w:tc>
        <w:tc>
          <w:tcPr>
            <w:tcW w:w="0" w:type="auto"/>
          </w:tcPr>
          <w:p w14:paraId="10CD7CD8" w14:textId="77777777" w:rsidR="00653F26" w:rsidRDefault="00653F26" w:rsidP="00B4393F">
            <w:r w:rsidRPr="007D2810">
              <w:t>1.66</w:t>
            </w:r>
          </w:p>
        </w:tc>
        <w:tc>
          <w:tcPr>
            <w:tcW w:w="0" w:type="auto"/>
          </w:tcPr>
          <w:p w14:paraId="363B1A0D" w14:textId="77777777" w:rsidR="00653F26" w:rsidRDefault="00653F26" w:rsidP="00B4393F">
            <w:r w:rsidRPr="007D2810">
              <w:t>23.0</w:t>
            </w:r>
          </w:p>
        </w:tc>
        <w:tc>
          <w:tcPr>
            <w:tcW w:w="0" w:type="auto"/>
          </w:tcPr>
          <w:p w14:paraId="14632550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3A9B3791" w14:textId="77777777" w:rsidR="00653F26" w:rsidRDefault="00653F26" w:rsidP="00B4393F">
            <w:r w:rsidRPr="007D2810">
              <w:t>21.0, 39.2</w:t>
            </w:r>
          </w:p>
        </w:tc>
      </w:tr>
      <w:tr w:rsidR="00653F26" w14:paraId="5611135F" w14:textId="77777777" w:rsidTr="00B4393F">
        <w:trPr>
          <w:trHeight w:hRule="exact" w:val="284"/>
        </w:trPr>
        <w:tc>
          <w:tcPr>
            <w:tcW w:w="0" w:type="auto"/>
          </w:tcPr>
          <w:p w14:paraId="3E386015" w14:textId="77777777" w:rsidR="00653F26" w:rsidRDefault="00653F26" w:rsidP="00B4393F"/>
        </w:tc>
        <w:tc>
          <w:tcPr>
            <w:tcW w:w="0" w:type="auto"/>
          </w:tcPr>
          <w:p w14:paraId="13CACEFD" w14:textId="77777777" w:rsidR="00653F26" w:rsidRDefault="00653F26" w:rsidP="00B4393F">
            <w:r w:rsidRPr="007D2810">
              <w:t>5b</w:t>
            </w:r>
          </w:p>
        </w:tc>
        <w:tc>
          <w:tcPr>
            <w:tcW w:w="0" w:type="auto"/>
          </w:tcPr>
          <w:p w14:paraId="66736CB7" w14:textId="77777777" w:rsidR="00653F26" w:rsidRDefault="00653F26" w:rsidP="00B4393F">
            <w:r w:rsidRPr="007D2810">
              <w:t>21.0</w:t>
            </w:r>
          </w:p>
        </w:tc>
        <w:tc>
          <w:tcPr>
            <w:tcW w:w="0" w:type="auto"/>
          </w:tcPr>
          <w:p w14:paraId="751E9A25" w14:textId="77777777" w:rsidR="00653F26" w:rsidRDefault="00653F26" w:rsidP="00B4393F">
            <w:r w:rsidRPr="007D2810">
              <w:t>0.80</w:t>
            </w:r>
          </w:p>
        </w:tc>
        <w:tc>
          <w:tcPr>
            <w:tcW w:w="0" w:type="auto"/>
          </w:tcPr>
          <w:p w14:paraId="320C6C56" w14:textId="1AC30DCD" w:rsidR="00653F26" w:rsidRDefault="00653F26" w:rsidP="00B4393F">
            <w:r w:rsidRPr="002033B6">
              <w:t>d (6.8)</w:t>
            </w:r>
          </w:p>
        </w:tc>
        <w:tc>
          <w:tcPr>
            <w:tcW w:w="0" w:type="auto"/>
          </w:tcPr>
          <w:p w14:paraId="21A4F27D" w14:textId="77777777" w:rsidR="00653F26" w:rsidRDefault="00653F26" w:rsidP="00B4393F">
            <w:r w:rsidRPr="007D2810">
              <w:t>1.66</w:t>
            </w:r>
          </w:p>
        </w:tc>
        <w:tc>
          <w:tcPr>
            <w:tcW w:w="0" w:type="auto"/>
          </w:tcPr>
          <w:p w14:paraId="4FF777AE" w14:textId="77777777" w:rsidR="00653F26" w:rsidRDefault="00653F26" w:rsidP="00B4393F">
            <w:r w:rsidRPr="007D2810">
              <w:t>21.0</w:t>
            </w:r>
          </w:p>
        </w:tc>
        <w:tc>
          <w:tcPr>
            <w:tcW w:w="0" w:type="auto"/>
          </w:tcPr>
          <w:p w14:paraId="63B738FB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0711EF2C" w14:textId="77777777" w:rsidR="00653F26" w:rsidRDefault="00653F26" w:rsidP="00B4393F">
            <w:r w:rsidRPr="007D2810">
              <w:t>39.2</w:t>
            </w:r>
          </w:p>
        </w:tc>
      </w:tr>
      <w:tr w:rsidR="00653F26" w14:paraId="333FA688" w14:textId="77777777" w:rsidTr="00B4393F">
        <w:trPr>
          <w:trHeight w:hRule="exact" w:val="284"/>
        </w:trPr>
        <w:tc>
          <w:tcPr>
            <w:tcW w:w="0" w:type="auto"/>
          </w:tcPr>
          <w:p w14:paraId="6820F9AD" w14:textId="77777777" w:rsidR="00653F26" w:rsidRDefault="00653F26" w:rsidP="00B4393F">
            <w:r w:rsidRPr="007D2810">
              <w:t>Me-Asp3</w:t>
            </w:r>
          </w:p>
        </w:tc>
        <w:tc>
          <w:tcPr>
            <w:tcW w:w="0" w:type="auto"/>
          </w:tcPr>
          <w:p w14:paraId="54175DB4" w14:textId="77777777" w:rsidR="00653F26" w:rsidRDefault="00653F26" w:rsidP="00B4393F">
            <w:r w:rsidRPr="007D2810">
              <w:t>1</w:t>
            </w:r>
          </w:p>
        </w:tc>
        <w:tc>
          <w:tcPr>
            <w:tcW w:w="0" w:type="auto"/>
          </w:tcPr>
          <w:p w14:paraId="1F72A5E6" w14:textId="77777777" w:rsidR="00653F26" w:rsidRDefault="00653F26" w:rsidP="00B4393F"/>
        </w:tc>
        <w:tc>
          <w:tcPr>
            <w:tcW w:w="0" w:type="auto"/>
          </w:tcPr>
          <w:p w14:paraId="0C53246D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6CA92217" w14:textId="77777777" w:rsidR="00653F26" w:rsidRDefault="00653F26" w:rsidP="00B4393F"/>
        </w:tc>
        <w:tc>
          <w:tcPr>
            <w:tcW w:w="0" w:type="auto"/>
          </w:tcPr>
          <w:p w14:paraId="2F8DCAE9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6DAE1E8A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4BD6826D" w14:textId="77777777" w:rsidR="00653F26" w:rsidRDefault="00653F26" w:rsidP="00B4393F">
            <w:r w:rsidRPr="007D2810">
              <w:t>0</w:t>
            </w:r>
          </w:p>
        </w:tc>
        <w:tc>
          <w:tcPr>
            <w:tcW w:w="0" w:type="auto"/>
          </w:tcPr>
          <w:p w14:paraId="7F5677D2" w14:textId="77777777" w:rsidR="00653F26" w:rsidRDefault="00653F26" w:rsidP="00B4393F">
            <w:r w:rsidRPr="007D2810">
              <w:t>-</w:t>
            </w:r>
          </w:p>
        </w:tc>
      </w:tr>
      <w:tr w:rsidR="00653F26" w14:paraId="7B58FD7A" w14:textId="77777777" w:rsidTr="00B4393F">
        <w:trPr>
          <w:trHeight w:hRule="exact" w:val="284"/>
        </w:trPr>
        <w:tc>
          <w:tcPr>
            <w:tcW w:w="0" w:type="auto"/>
          </w:tcPr>
          <w:p w14:paraId="2BE470D2" w14:textId="77777777" w:rsidR="00653F26" w:rsidRDefault="00653F26" w:rsidP="00B4393F"/>
        </w:tc>
        <w:tc>
          <w:tcPr>
            <w:tcW w:w="0" w:type="auto"/>
          </w:tcPr>
          <w:p w14:paraId="75C8F1B7" w14:textId="77777777" w:rsidR="00653F26" w:rsidRDefault="00653F26" w:rsidP="00B4393F">
            <w:r w:rsidRPr="007D2810">
              <w:t>2</w:t>
            </w:r>
          </w:p>
        </w:tc>
        <w:tc>
          <w:tcPr>
            <w:tcW w:w="0" w:type="auto"/>
          </w:tcPr>
          <w:p w14:paraId="38EDF9FC" w14:textId="77777777" w:rsidR="00653F26" w:rsidRDefault="00653F26" w:rsidP="00B4393F">
            <w:r w:rsidRPr="007D2810">
              <w:t>55.4</w:t>
            </w:r>
          </w:p>
        </w:tc>
        <w:tc>
          <w:tcPr>
            <w:tcW w:w="0" w:type="auto"/>
          </w:tcPr>
          <w:p w14:paraId="1C9BFFCE" w14:textId="77777777" w:rsidR="00653F26" w:rsidRDefault="00653F26" w:rsidP="00B4393F">
            <w:r w:rsidRPr="007D2810">
              <w:t>4.12</w:t>
            </w:r>
          </w:p>
        </w:tc>
        <w:tc>
          <w:tcPr>
            <w:tcW w:w="0" w:type="auto"/>
          </w:tcPr>
          <w:p w14:paraId="27B151B6" w14:textId="239164B3" w:rsidR="00653F26" w:rsidRDefault="00653F26" w:rsidP="00B4393F">
            <w:r w:rsidRPr="002033B6">
              <w:t>m</w:t>
            </w:r>
          </w:p>
        </w:tc>
        <w:tc>
          <w:tcPr>
            <w:tcW w:w="0" w:type="auto"/>
          </w:tcPr>
          <w:p w14:paraId="58987EB8" w14:textId="77777777" w:rsidR="00653F26" w:rsidRDefault="00653F26" w:rsidP="00B4393F">
            <w:r w:rsidRPr="007D2810">
              <w:t>7.87</w:t>
            </w:r>
          </w:p>
        </w:tc>
        <w:tc>
          <w:tcPr>
            <w:tcW w:w="0" w:type="auto"/>
          </w:tcPr>
          <w:p w14:paraId="6D423D3F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21348303" w14:textId="77777777" w:rsidR="00653F26" w:rsidRDefault="00653F26" w:rsidP="00B4393F">
            <w:r w:rsidRPr="007D2810">
              <w:t>?</w:t>
            </w:r>
          </w:p>
        </w:tc>
        <w:tc>
          <w:tcPr>
            <w:tcW w:w="0" w:type="auto"/>
          </w:tcPr>
          <w:p w14:paraId="7692DDEE" w14:textId="77777777" w:rsidR="00653F26" w:rsidRDefault="00653F26" w:rsidP="00B4393F">
            <w:r w:rsidRPr="007D2810">
              <w:t>-</w:t>
            </w:r>
          </w:p>
        </w:tc>
      </w:tr>
      <w:tr w:rsidR="00653F26" w14:paraId="3DFD0B2A" w14:textId="77777777" w:rsidTr="00B4393F">
        <w:trPr>
          <w:trHeight w:hRule="exact" w:val="284"/>
        </w:trPr>
        <w:tc>
          <w:tcPr>
            <w:tcW w:w="0" w:type="auto"/>
          </w:tcPr>
          <w:p w14:paraId="2001217E" w14:textId="77777777" w:rsidR="00653F26" w:rsidRDefault="00653F26" w:rsidP="00B4393F"/>
        </w:tc>
        <w:tc>
          <w:tcPr>
            <w:tcW w:w="0" w:type="auto"/>
          </w:tcPr>
          <w:p w14:paraId="666E8F1A" w14:textId="77777777" w:rsidR="00653F26" w:rsidRDefault="00653F26" w:rsidP="00B4393F">
            <w:r w:rsidRPr="007D2810">
              <w:t>2-NH</w:t>
            </w:r>
          </w:p>
        </w:tc>
        <w:tc>
          <w:tcPr>
            <w:tcW w:w="0" w:type="auto"/>
          </w:tcPr>
          <w:p w14:paraId="3A74B85B" w14:textId="77777777" w:rsidR="00653F26" w:rsidRDefault="00653F26" w:rsidP="00B4393F"/>
        </w:tc>
        <w:tc>
          <w:tcPr>
            <w:tcW w:w="0" w:type="auto"/>
          </w:tcPr>
          <w:p w14:paraId="2AD141B8" w14:textId="77777777" w:rsidR="00653F26" w:rsidRDefault="00653F26" w:rsidP="00B4393F">
            <w:r w:rsidRPr="007D2810">
              <w:t>7.87</w:t>
            </w:r>
          </w:p>
        </w:tc>
        <w:tc>
          <w:tcPr>
            <w:tcW w:w="0" w:type="auto"/>
          </w:tcPr>
          <w:p w14:paraId="38D2EE56" w14:textId="3A0D0DFD" w:rsidR="00653F26" w:rsidRDefault="00653F26" w:rsidP="00B4393F">
            <w:r w:rsidRPr="002033B6">
              <w:t>d (10.7)</w:t>
            </w:r>
          </w:p>
        </w:tc>
        <w:tc>
          <w:tcPr>
            <w:tcW w:w="0" w:type="auto"/>
          </w:tcPr>
          <w:p w14:paraId="0F0E1F74" w14:textId="77777777" w:rsidR="00653F26" w:rsidRDefault="00653F26" w:rsidP="00B4393F">
            <w:r w:rsidRPr="007D2810">
              <w:t>4.12</w:t>
            </w:r>
          </w:p>
        </w:tc>
        <w:tc>
          <w:tcPr>
            <w:tcW w:w="0" w:type="auto"/>
          </w:tcPr>
          <w:p w14:paraId="2BD96030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4D4BCA02" w14:textId="77777777" w:rsidR="00653F26" w:rsidRDefault="00653F26" w:rsidP="00B4393F"/>
        </w:tc>
        <w:tc>
          <w:tcPr>
            <w:tcW w:w="0" w:type="auto"/>
          </w:tcPr>
          <w:p w14:paraId="6F918DE2" w14:textId="77777777" w:rsidR="00653F26" w:rsidRDefault="00653F26" w:rsidP="00B4393F">
            <w:r w:rsidRPr="007D2810">
              <w:t>-</w:t>
            </w:r>
          </w:p>
        </w:tc>
      </w:tr>
      <w:tr w:rsidR="00653F26" w14:paraId="25FFCA43" w14:textId="77777777" w:rsidTr="00B4393F">
        <w:trPr>
          <w:trHeight w:hRule="exact" w:val="284"/>
        </w:trPr>
        <w:tc>
          <w:tcPr>
            <w:tcW w:w="0" w:type="auto"/>
          </w:tcPr>
          <w:p w14:paraId="2FA23209" w14:textId="77777777" w:rsidR="00653F26" w:rsidRDefault="00653F26" w:rsidP="00B4393F"/>
        </w:tc>
        <w:tc>
          <w:tcPr>
            <w:tcW w:w="0" w:type="auto"/>
          </w:tcPr>
          <w:p w14:paraId="7C664CB2" w14:textId="77777777" w:rsidR="00653F26" w:rsidRDefault="00653F26" w:rsidP="00B4393F">
            <w:r w:rsidRPr="007D2810">
              <w:t>3</w:t>
            </w:r>
          </w:p>
        </w:tc>
        <w:tc>
          <w:tcPr>
            <w:tcW w:w="0" w:type="auto"/>
          </w:tcPr>
          <w:p w14:paraId="7B99492A" w14:textId="77777777" w:rsidR="00653F26" w:rsidRDefault="00653F26" w:rsidP="00B4393F">
            <w:r w:rsidRPr="007D2810">
              <w:t>39.4</w:t>
            </w:r>
          </w:p>
        </w:tc>
        <w:tc>
          <w:tcPr>
            <w:tcW w:w="0" w:type="auto"/>
          </w:tcPr>
          <w:p w14:paraId="4298BDE1" w14:textId="77777777" w:rsidR="00653F26" w:rsidRDefault="00653F26" w:rsidP="00B4393F">
            <w:r w:rsidRPr="007D2810">
              <w:t>3.12</w:t>
            </w:r>
          </w:p>
        </w:tc>
        <w:tc>
          <w:tcPr>
            <w:tcW w:w="0" w:type="auto"/>
          </w:tcPr>
          <w:p w14:paraId="78B930AF" w14:textId="6D5C5AD4" w:rsidR="00653F26" w:rsidRDefault="00653F26" w:rsidP="00B4393F">
            <w:r w:rsidRPr="002033B6">
              <w:t>m</w:t>
            </w:r>
          </w:p>
        </w:tc>
        <w:tc>
          <w:tcPr>
            <w:tcW w:w="0" w:type="auto"/>
          </w:tcPr>
          <w:p w14:paraId="738DA281" w14:textId="77777777" w:rsidR="00653F26" w:rsidRDefault="00653F26" w:rsidP="00B4393F">
            <w:r w:rsidRPr="007D2810">
              <w:t>0.89</w:t>
            </w:r>
          </w:p>
        </w:tc>
        <w:tc>
          <w:tcPr>
            <w:tcW w:w="0" w:type="auto"/>
          </w:tcPr>
          <w:p w14:paraId="1BA03583" w14:textId="77777777" w:rsidR="00653F26" w:rsidRDefault="00653F26" w:rsidP="00B4393F">
            <w:r w:rsidRPr="007D2810">
              <w:t>39.4</w:t>
            </w:r>
          </w:p>
        </w:tc>
        <w:tc>
          <w:tcPr>
            <w:tcW w:w="0" w:type="auto"/>
          </w:tcPr>
          <w:p w14:paraId="6C31A5CC" w14:textId="77777777" w:rsidR="00653F26" w:rsidRDefault="00653F26" w:rsidP="00B4393F">
            <w:r w:rsidRPr="007D2810">
              <w:t>?</w:t>
            </w:r>
          </w:p>
        </w:tc>
        <w:tc>
          <w:tcPr>
            <w:tcW w:w="0" w:type="auto"/>
          </w:tcPr>
          <w:p w14:paraId="47B280B0" w14:textId="77777777" w:rsidR="00653F26" w:rsidRDefault="00653F26" w:rsidP="00B4393F">
            <w:r w:rsidRPr="007D2810">
              <w:t>-</w:t>
            </w:r>
          </w:p>
        </w:tc>
      </w:tr>
      <w:tr w:rsidR="00653F26" w14:paraId="67C2CED4" w14:textId="77777777" w:rsidTr="00B4393F">
        <w:trPr>
          <w:trHeight w:hRule="exact" w:val="284"/>
        </w:trPr>
        <w:tc>
          <w:tcPr>
            <w:tcW w:w="0" w:type="auto"/>
          </w:tcPr>
          <w:p w14:paraId="60FF3C83" w14:textId="77777777" w:rsidR="00653F26" w:rsidRDefault="00653F26" w:rsidP="00B4393F"/>
        </w:tc>
        <w:tc>
          <w:tcPr>
            <w:tcW w:w="0" w:type="auto"/>
          </w:tcPr>
          <w:p w14:paraId="3AC15511" w14:textId="77777777" w:rsidR="00653F26" w:rsidRDefault="00653F26" w:rsidP="00B4393F">
            <w:r w:rsidRPr="007D2810">
              <w:t>3-Me</w:t>
            </w:r>
          </w:p>
        </w:tc>
        <w:tc>
          <w:tcPr>
            <w:tcW w:w="0" w:type="auto"/>
          </w:tcPr>
          <w:p w14:paraId="25E94119" w14:textId="77777777" w:rsidR="00653F26" w:rsidRDefault="00653F26" w:rsidP="00B4393F">
            <w:r w:rsidRPr="007D2810">
              <w:t>15.1</w:t>
            </w:r>
          </w:p>
        </w:tc>
        <w:tc>
          <w:tcPr>
            <w:tcW w:w="0" w:type="auto"/>
          </w:tcPr>
          <w:p w14:paraId="00732059" w14:textId="77777777" w:rsidR="00653F26" w:rsidRDefault="00653F26" w:rsidP="00B4393F">
            <w:r w:rsidRPr="007D2810">
              <w:t>0.89</w:t>
            </w:r>
          </w:p>
        </w:tc>
        <w:tc>
          <w:tcPr>
            <w:tcW w:w="0" w:type="auto"/>
          </w:tcPr>
          <w:p w14:paraId="5BAC95A7" w14:textId="4E46F6A6" w:rsidR="00653F26" w:rsidRDefault="00653F26" w:rsidP="00B4393F">
            <w:r w:rsidRPr="002033B6">
              <w:t>d (7.8)</w:t>
            </w:r>
          </w:p>
        </w:tc>
        <w:tc>
          <w:tcPr>
            <w:tcW w:w="0" w:type="auto"/>
          </w:tcPr>
          <w:p w14:paraId="06F5FEAA" w14:textId="77777777" w:rsidR="00653F26" w:rsidRDefault="00653F26" w:rsidP="00B4393F">
            <w:r w:rsidRPr="007D2810">
              <w:t>3.12</w:t>
            </w:r>
          </w:p>
        </w:tc>
        <w:tc>
          <w:tcPr>
            <w:tcW w:w="0" w:type="auto"/>
          </w:tcPr>
          <w:p w14:paraId="26377A47" w14:textId="77777777" w:rsidR="00653F26" w:rsidRDefault="00653F26" w:rsidP="00B4393F">
            <w:r w:rsidRPr="007D2810">
              <w:t>15.1</w:t>
            </w:r>
          </w:p>
        </w:tc>
        <w:tc>
          <w:tcPr>
            <w:tcW w:w="0" w:type="auto"/>
          </w:tcPr>
          <w:p w14:paraId="395ACA50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6B1034B4" w14:textId="77777777" w:rsidR="00653F26" w:rsidRDefault="00653F26" w:rsidP="00B4393F">
            <w:r w:rsidRPr="007D2810">
              <w:t>178.4, 39.4, 55.4</w:t>
            </w:r>
          </w:p>
        </w:tc>
      </w:tr>
      <w:tr w:rsidR="00653F26" w14:paraId="73A3F7F8" w14:textId="77777777" w:rsidTr="00B4393F">
        <w:trPr>
          <w:trHeight w:hRule="exact" w:val="284"/>
        </w:trPr>
        <w:tc>
          <w:tcPr>
            <w:tcW w:w="0" w:type="auto"/>
          </w:tcPr>
          <w:p w14:paraId="37859B5E" w14:textId="77777777" w:rsidR="00653F26" w:rsidRDefault="00653F26" w:rsidP="00B4393F"/>
        </w:tc>
        <w:tc>
          <w:tcPr>
            <w:tcW w:w="0" w:type="auto"/>
          </w:tcPr>
          <w:p w14:paraId="1BA644C2" w14:textId="77777777" w:rsidR="00653F26" w:rsidRDefault="00653F26" w:rsidP="00B4393F">
            <w:r w:rsidRPr="007D2810">
              <w:t>4</w:t>
            </w:r>
          </w:p>
        </w:tc>
        <w:tc>
          <w:tcPr>
            <w:tcW w:w="0" w:type="auto"/>
          </w:tcPr>
          <w:p w14:paraId="54A8979F" w14:textId="77777777" w:rsidR="00653F26" w:rsidRDefault="00653F26" w:rsidP="00B4393F">
            <w:r w:rsidRPr="007D2810">
              <w:t>178.4</w:t>
            </w:r>
          </w:p>
        </w:tc>
        <w:tc>
          <w:tcPr>
            <w:tcW w:w="0" w:type="auto"/>
          </w:tcPr>
          <w:p w14:paraId="62CDA419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061D3E29" w14:textId="77777777" w:rsidR="00653F26" w:rsidRDefault="00653F26" w:rsidP="00B4393F"/>
        </w:tc>
        <w:tc>
          <w:tcPr>
            <w:tcW w:w="0" w:type="auto"/>
          </w:tcPr>
          <w:p w14:paraId="2AE64DAA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603E3106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4CEB8AD8" w14:textId="77777777" w:rsidR="00653F26" w:rsidRDefault="00653F26" w:rsidP="00B4393F"/>
        </w:tc>
        <w:tc>
          <w:tcPr>
            <w:tcW w:w="0" w:type="auto"/>
          </w:tcPr>
          <w:p w14:paraId="033A6E3E" w14:textId="77777777" w:rsidR="00653F26" w:rsidRDefault="00653F26" w:rsidP="00B4393F">
            <w:r w:rsidRPr="007D2810">
              <w:t>-</w:t>
            </w:r>
          </w:p>
        </w:tc>
      </w:tr>
      <w:tr w:rsidR="00653F26" w14:paraId="6B970D04" w14:textId="77777777" w:rsidTr="00B4393F">
        <w:trPr>
          <w:trHeight w:hRule="exact" w:val="284"/>
        </w:trPr>
        <w:tc>
          <w:tcPr>
            <w:tcW w:w="0" w:type="auto"/>
          </w:tcPr>
          <w:p w14:paraId="746CCED1" w14:textId="77777777" w:rsidR="00653F26" w:rsidRDefault="00653F26" w:rsidP="00B4393F">
            <w:r w:rsidRPr="007D2810">
              <w:t>Arg4</w:t>
            </w:r>
          </w:p>
        </w:tc>
        <w:tc>
          <w:tcPr>
            <w:tcW w:w="0" w:type="auto"/>
          </w:tcPr>
          <w:p w14:paraId="0D472416" w14:textId="77777777" w:rsidR="00653F26" w:rsidRDefault="00653F26" w:rsidP="00B4393F">
            <w:r w:rsidRPr="007D2810">
              <w:t>1</w:t>
            </w:r>
          </w:p>
        </w:tc>
        <w:tc>
          <w:tcPr>
            <w:tcW w:w="0" w:type="auto"/>
          </w:tcPr>
          <w:p w14:paraId="7D4012B7" w14:textId="77777777" w:rsidR="00653F26" w:rsidRDefault="00653F26" w:rsidP="00B4393F"/>
        </w:tc>
        <w:tc>
          <w:tcPr>
            <w:tcW w:w="0" w:type="auto"/>
          </w:tcPr>
          <w:p w14:paraId="1E1AF590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0B4B4B31" w14:textId="77777777" w:rsidR="00653F26" w:rsidRDefault="00653F26" w:rsidP="00B4393F"/>
        </w:tc>
        <w:tc>
          <w:tcPr>
            <w:tcW w:w="0" w:type="auto"/>
          </w:tcPr>
          <w:p w14:paraId="62903AEA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523111FA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3F8B7E09" w14:textId="77777777" w:rsidR="00653F26" w:rsidRDefault="00653F26" w:rsidP="00B4393F">
            <w:r w:rsidRPr="007D2810">
              <w:t>0</w:t>
            </w:r>
          </w:p>
        </w:tc>
        <w:tc>
          <w:tcPr>
            <w:tcW w:w="0" w:type="auto"/>
          </w:tcPr>
          <w:p w14:paraId="656EED6B" w14:textId="77777777" w:rsidR="00653F26" w:rsidRDefault="00653F26" w:rsidP="00B4393F">
            <w:r w:rsidRPr="007D2810">
              <w:t>-</w:t>
            </w:r>
          </w:p>
        </w:tc>
      </w:tr>
      <w:tr w:rsidR="00653F26" w14:paraId="4CDC6FBA" w14:textId="77777777" w:rsidTr="00B4393F">
        <w:trPr>
          <w:trHeight w:hRule="exact" w:val="284"/>
        </w:trPr>
        <w:tc>
          <w:tcPr>
            <w:tcW w:w="0" w:type="auto"/>
          </w:tcPr>
          <w:p w14:paraId="1CDB48EB" w14:textId="77777777" w:rsidR="00653F26" w:rsidRDefault="00653F26" w:rsidP="00B4393F"/>
        </w:tc>
        <w:tc>
          <w:tcPr>
            <w:tcW w:w="0" w:type="auto"/>
          </w:tcPr>
          <w:p w14:paraId="23891998" w14:textId="77777777" w:rsidR="00653F26" w:rsidRDefault="00653F26" w:rsidP="00B4393F">
            <w:r w:rsidRPr="007D2810">
              <w:t>2</w:t>
            </w:r>
          </w:p>
        </w:tc>
        <w:tc>
          <w:tcPr>
            <w:tcW w:w="0" w:type="auto"/>
          </w:tcPr>
          <w:p w14:paraId="5DA794DD" w14:textId="77777777" w:rsidR="00653F26" w:rsidRDefault="00653F26" w:rsidP="00B4393F">
            <w:r w:rsidRPr="007D2810">
              <w:t>51.6</w:t>
            </w:r>
          </w:p>
        </w:tc>
        <w:tc>
          <w:tcPr>
            <w:tcW w:w="0" w:type="auto"/>
          </w:tcPr>
          <w:p w14:paraId="0106C86B" w14:textId="77777777" w:rsidR="00653F26" w:rsidRDefault="00653F26" w:rsidP="00B4393F">
            <w:r w:rsidRPr="007D2810">
              <w:t>4.13</w:t>
            </w:r>
          </w:p>
        </w:tc>
        <w:tc>
          <w:tcPr>
            <w:tcW w:w="0" w:type="auto"/>
          </w:tcPr>
          <w:p w14:paraId="7C435416" w14:textId="762524B0" w:rsidR="00653F26" w:rsidRDefault="00653F26" w:rsidP="00B4393F">
            <w:r w:rsidRPr="002033B6">
              <w:t>td (10.1, 3.6)</w:t>
            </w:r>
          </w:p>
        </w:tc>
        <w:tc>
          <w:tcPr>
            <w:tcW w:w="0" w:type="auto"/>
          </w:tcPr>
          <w:p w14:paraId="3DFDB812" w14:textId="77777777" w:rsidR="00653F26" w:rsidRDefault="00653F26" w:rsidP="00B4393F">
            <w:r w:rsidRPr="007D2810">
              <w:t>1.30, 1.97, 8.83</w:t>
            </w:r>
          </w:p>
        </w:tc>
        <w:tc>
          <w:tcPr>
            <w:tcW w:w="0" w:type="auto"/>
          </w:tcPr>
          <w:p w14:paraId="498B54F1" w14:textId="77777777" w:rsidR="00653F26" w:rsidRDefault="00653F26" w:rsidP="00B4393F">
            <w:r w:rsidRPr="007D2810">
              <w:t>51.6</w:t>
            </w:r>
          </w:p>
        </w:tc>
        <w:tc>
          <w:tcPr>
            <w:tcW w:w="0" w:type="auto"/>
          </w:tcPr>
          <w:p w14:paraId="0146898E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0A17C490" w14:textId="77777777" w:rsidR="00653F26" w:rsidRDefault="00653F26" w:rsidP="00B4393F">
            <w:r w:rsidRPr="007D2810">
              <w:t>-</w:t>
            </w:r>
          </w:p>
        </w:tc>
      </w:tr>
      <w:tr w:rsidR="00653F26" w14:paraId="32C622BB" w14:textId="77777777" w:rsidTr="00B4393F">
        <w:trPr>
          <w:trHeight w:hRule="exact" w:val="284"/>
        </w:trPr>
        <w:tc>
          <w:tcPr>
            <w:tcW w:w="0" w:type="auto"/>
          </w:tcPr>
          <w:p w14:paraId="3FB70661" w14:textId="77777777" w:rsidR="00653F26" w:rsidRDefault="00653F26" w:rsidP="00B4393F"/>
        </w:tc>
        <w:tc>
          <w:tcPr>
            <w:tcW w:w="0" w:type="auto"/>
          </w:tcPr>
          <w:p w14:paraId="6B7C8443" w14:textId="77777777" w:rsidR="00653F26" w:rsidRDefault="00653F26" w:rsidP="00B4393F">
            <w:r w:rsidRPr="007D2810">
              <w:t>2-NH</w:t>
            </w:r>
          </w:p>
        </w:tc>
        <w:tc>
          <w:tcPr>
            <w:tcW w:w="0" w:type="auto"/>
          </w:tcPr>
          <w:p w14:paraId="22EAF40E" w14:textId="77777777" w:rsidR="00653F26" w:rsidRDefault="00653F26" w:rsidP="00B4393F"/>
        </w:tc>
        <w:tc>
          <w:tcPr>
            <w:tcW w:w="0" w:type="auto"/>
          </w:tcPr>
          <w:p w14:paraId="2AA17E5A" w14:textId="77777777" w:rsidR="00653F26" w:rsidRDefault="00653F26" w:rsidP="00B4393F">
            <w:r w:rsidRPr="007D2810">
              <w:t>8.83</w:t>
            </w:r>
          </w:p>
        </w:tc>
        <w:tc>
          <w:tcPr>
            <w:tcW w:w="0" w:type="auto"/>
          </w:tcPr>
          <w:p w14:paraId="1078FE31" w14:textId="579A6613" w:rsidR="00653F26" w:rsidRDefault="00653F26" w:rsidP="00B4393F">
            <w:r w:rsidRPr="002033B6">
              <w:t>d (10.5)</w:t>
            </w:r>
          </w:p>
        </w:tc>
        <w:tc>
          <w:tcPr>
            <w:tcW w:w="0" w:type="auto"/>
          </w:tcPr>
          <w:p w14:paraId="0CBC59D2" w14:textId="77777777" w:rsidR="00653F26" w:rsidRDefault="00653F26" w:rsidP="00B4393F">
            <w:r w:rsidRPr="007D2810">
              <w:t>4.13</w:t>
            </w:r>
          </w:p>
        </w:tc>
        <w:tc>
          <w:tcPr>
            <w:tcW w:w="0" w:type="auto"/>
          </w:tcPr>
          <w:p w14:paraId="30CE93B9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0005F029" w14:textId="77777777" w:rsidR="00653F26" w:rsidRDefault="00653F26" w:rsidP="00B4393F"/>
        </w:tc>
        <w:tc>
          <w:tcPr>
            <w:tcW w:w="0" w:type="auto"/>
          </w:tcPr>
          <w:p w14:paraId="7EDB0119" w14:textId="77777777" w:rsidR="00653F26" w:rsidRDefault="00653F26" w:rsidP="00B4393F">
            <w:r w:rsidRPr="007D2810">
              <w:t>-</w:t>
            </w:r>
          </w:p>
        </w:tc>
      </w:tr>
      <w:tr w:rsidR="00653F26" w14:paraId="52CDB1A0" w14:textId="77777777" w:rsidTr="00B4393F">
        <w:trPr>
          <w:trHeight w:hRule="exact" w:val="284"/>
        </w:trPr>
        <w:tc>
          <w:tcPr>
            <w:tcW w:w="0" w:type="auto"/>
          </w:tcPr>
          <w:p w14:paraId="762F30EE" w14:textId="77777777" w:rsidR="00653F26" w:rsidRDefault="00653F26" w:rsidP="00B4393F"/>
        </w:tc>
        <w:tc>
          <w:tcPr>
            <w:tcW w:w="0" w:type="auto"/>
          </w:tcPr>
          <w:p w14:paraId="0B7501DE" w14:textId="77777777" w:rsidR="00653F26" w:rsidRDefault="00653F26" w:rsidP="00B4393F">
            <w:r w:rsidRPr="007D2810">
              <w:t>3</w:t>
            </w:r>
          </w:p>
        </w:tc>
        <w:tc>
          <w:tcPr>
            <w:tcW w:w="0" w:type="auto"/>
          </w:tcPr>
          <w:p w14:paraId="22D5483D" w14:textId="77777777" w:rsidR="00653F26" w:rsidRDefault="00653F26" w:rsidP="00B4393F">
            <w:r w:rsidRPr="007D2810">
              <w:t>28.4</w:t>
            </w:r>
          </w:p>
        </w:tc>
        <w:tc>
          <w:tcPr>
            <w:tcW w:w="0" w:type="auto"/>
          </w:tcPr>
          <w:p w14:paraId="6B41148A" w14:textId="77777777" w:rsidR="00653F26" w:rsidRDefault="00653F26" w:rsidP="00B4393F">
            <w:r w:rsidRPr="007D2810">
              <w:t>1.97</w:t>
            </w:r>
          </w:p>
        </w:tc>
        <w:tc>
          <w:tcPr>
            <w:tcW w:w="0" w:type="auto"/>
          </w:tcPr>
          <w:p w14:paraId="3ABDDDCE" w14:textId="77777777" w:rsidR="00653F26" w:rsidRDefault="00653F26" w:rsidP="00B4393F"/>
        </w:tc>
        <w:tc>
          <w:tcPr>
            <w:tcW w:w="0" w:type="auto"/>
          </w:tcPr>
          <w:p w14:paraId="20F3026D" w14:textId="77777777" w:rsidR="00653F26" w:rsidRDefault="00653F26" w:rsidP="00B4393F">
            <w:r w:rsidRPr="007D2810">
              <w:t>1.30, 1.37, 4.13</w:t>
            </w:r>
          </w:p>
        </w:tc>
        <w:tc>
          <w:tcPr>
            <w:tcW w:w="0" w:type="auto"/>
          </w:tcPr>
          <w:p w14:paraId="25B0DA3A" w14:textId="77777777" w:rsidR="00653F26" w:rsidRDefault="00653F26" w:rsidP="00B4393F">
            <w:r w:rsidRPr="007D2810">
              <w:t>28.4</w:t>
            </w:r>
          </w:p>
        </w:tc>
        <w:tc>
          <w:tcPr>
            <w:tcW w:w="0" w:type="auto"/>
          </w:tcPr>
          <w:p w14:paraId="0CB0B99E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72CD8E01" w14:textId="77777777" w:rsidR="00653F26" w:rsidRDefault="00653F26" w:rsidP="00B4393F">
            <w:r w:rsidRPr="007D2810">
              <w:t>-</w:t>
            </w:r>
          </w:p>
        </w:tc>
      </w:tr>
      <w:tr w:rsidR="00653F26" w14:paraId="02AE4EE4" w14:textId="77777777" w:rsidTr="00B4393F">
        <w:trPr>
          <w:trHeight w:hRule="exact" w:val="284"/>
        </w:trPr>
        <w:tc>
          <w:tcPr>
            <w:tcW w:w="0" w:type="auto"/>
          </w:tcPr>
          <w:p w14:paraId="38242B4E" w14:textId="77777777" w:rsidR="00653F26" w:rsidRDefault="00653F26" w:rsidP="00B4393F"/>
        </w:tc>
        <w:tc>
          <w:tcPr>
            <w:tcW w:w="0" w:type="auto"/>
          </w:tcPr>
          <w:p w14:paraId="5E9E238E" w14:textId="77777777" w:rsidR="00653F26" w:rsidRDefault="00653F26" w:rsidP="00B4393F"/>
        </w:tc>
        <w:tc>
          <w:tcPr>
            <w:tcW w:w="0" w:type="auto"/>
          </w:tcPr>
          <w:p w14:paraId="73C6DEB7" w14:textId="77777777" w:rsidR="00653F26" w:rsidRDefault="00653F26" w:rsidP="00B4393F"/>
        </w:tc>
        <w:tc>
          <w:tcPr>
            <w:tcW w:w="0" w:type="auto"/>
          </w:tcPr>
          <w:p w14:paraId="2F5B1468" w14:textId="77777777" w:rsidR="00653F26" w:rsidRDefault="00653F26" w:rsidP="00B4393F">
            <w:r w:rsidRPr="007D2810">
              <w:t>1.30</w:t>
            </w:r>
          </w:p>
        </w:tc>
        <w:tc>
          <w:tcPr>
            <w:tcW w:w="0" w:type="auto"/>
          </w:tcPr>
          <w:p w14:paraId="542AB245" w14:textId="77777777" w:rsidR="00653F26" w:rsidRDefault="00653F26" w:rsidP="00B4393F"/>
        </w:tc>
        <w:tc>
          <w:tcPr>
            <w:tcW w:w="0" w:type="auto"/>
          </w:tcPr>
          <w:p w14:paraId="0505EEC4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4FA585AE" w14:textId="77777777" w:rsidR="00653F26" w:rsidRDefault="00653F26" w:rsidP="00B4393F">
            <w:r w:rsidRPr="007D2810">
              <w:t>28.4</w:t>
            </w:r>
          </w:p>
        </w:tc>
        <w:tc>
          <w:tcPr>
            <w:tcW w:w="0" w:type="auto"/>
          </w:tcPr>
          <w:p w14:paraId="1C06520F" w14:textId="77777777" w:rsidR="00653F26" w:rsidRDefault="00653F26" w:rsidP="00B4393F"/>
        </w:tc>
        <w:tc>
          <w:tcPr>
            <w:tcW w:w="0" w:type="auto"/>
          </w:tcPr>
          <w:p w14:paraId="3986C7DD" w14:textId="77777777" w:rsidR="00653F26" w:rsidRDefault="00653F26" w:rsidP="00B4393F">
            <w:r w:rsidRPr="007D2810">
              <w:t>-</w:t>
            </w:r>
          </w:p>
        </w:tc>
      </w:tr>
      <w:tr w:rsidR="00653F26" w14:paraId="59234703" w14:textId="77777777" w:rsidTr="00B4393F">
        <w:trPr>
          <w:trHeight w:hRule="exact" w:val="284"/>
        </w:trPr>
        <w:tc>
          <w:tcPr>
            <w:tcW w:w="0" w:type="auto"/>
          </w:tcPr>
          <w:p w14:paraId="74153FFD" w14:textId="77777777" w:rsidR="00653F26" w:rsidRDefault="00653F26" w:rsidP="00B4393F"/>
        </w:tc>
        <w:tc>
          <w:tcPr>
            <w:tcW w:w="0" w:type="auto"/>
          </w:tcPr>
          <w:p w14:paraId="6E44D1D5" w14:textId="77777777" w:rsidR="00653F26" w:rsidRDefault="00653F26" w:rsidP="00B4393F">
            <w:r w:rsidRPr="007D2810">
              <w:t>4</w:t>
            </w:r>
          </w:p>
        </w:tc>
        <w:tc>
          <w:tcPr>
            <w:tcW w:w="0" w:type="auto"/>
          </w:tcPr>
          <w:p w14:paraId="6132D1FC" w14:textId="77777777" w:rsidR="00653F26" w:rsidRDefault="00653F26" w:rsidP="00B4393F">
            <w:r w:rsidRPr="007D2810">
              <w:t>25.9</w:t>
            </w:r>
          </w:p>
        </w:tc>
        <w:tc>
          <w:tcPr>
            <w:tcW w:w="0" w:type="auto"/>
          </w:tcPr>
          <w:p w14:paraId="75AEA941" w14:textId="77777777" w:rsidR="00653F26" w:rsidRDefault="00653F26" w:rsidP="00B4393F">
            <w:r w:rsidRPr="007D2810">
              <w:t>1.37</w:t>
            </w:r>
          </w:p>
        </w:tc>
        <w:tc>
          <w:tcPr>
            <w:tcW w:w="0" w:type="auto"/>
          </w:tcPr>
          <w:p w14:paraId="48A0145B" w14:textId="77777777" w:rsidR="00653F26" w:rsidRDefault="00653F26" w:rsidP="00B4393F"/>
        </w:tc>
        <w:tc>
          <w:tcPr>
            <w:tcW w:w="0" w:type="auto"/>
          </w:tcPr>
          <w:p w14:paraId="4039B68F" w14:textId="77777777" w:rsidR="00653F26" w:rsidRDefault="00653F26" w:rsidP="00B4393F">
            <w:r w:rsidRPr="007D2810">
              <w:t>1.97, 3.01</w:t>
            </w:r>
          </w:p>
        </w:tc>
        <w:tc>
          <w:tcPr>
            <w:tcW w:w="0" w:type="auto"/>
          </w:tcPr>
          <w:p w14:paraId="011D5B14" w14:textId="77777777" w:rsidR="00653F26" w:rsidRDefault="00653F26" w:rsidP="00B4393F">
            <w:r w:rsidRPr="007D2810">
              <w:t>25.9</w:t>
            </w:r>
          </w:p>
        </w:tc>
        <w:tc>
          <w:tcPr>
            <w:tcW w:w="0" w:type="auto"/>
          </w:tcPr>
          <w:p w14:paraId="5E3BBA8C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3470741D" w14:textId="77777777" w:rsidR="00653F26" w:rsidRDefault="00653F26" w:rsidP="00B4393F">
            <w:r w:rsidRPr="007D2810">
              <w:t>-</w:t>
            </w:r>
          </w:p>
        </w:tc>
      </w:tr>
      <w:tr w:rsidR="00653F26" w14:paraId="7A61A262" w14:textId="77777777" w:rsidTr="00B4393F">
        <w:trPr>
          <w:trHeight w:hRule="exact" w:val="284"/>
        </w:trPr>
        <w:tc>
          <w:tcPr>
            <w:tcW w:w="0" w:type="auto"/>
          </w:tcPr>
          <w:p w14:paraId="39682D0F" w14:textId="77777777" w:rsidR="00653F26" w:rsidRDefault="00653F26" w:rsidP="00B4393F"/>
        </w:tc>
        <w:tc>
          <w:tcPr>
            <w:tcW w:w="0" w:type="auto"/>
          </w:tcPr>
          <w:p w14:paraId="6C9572A9" w14:textId="77777777" w:rsidR="00653F26" w:rsidRDefault="00653F26" w:rsidP="00B4393F"/>
        </w:tc>
        <w:tc>
          <w:tcPr>
            <w:tcW w:w="0" w:type="auto"/>
          </w:tcPr>
          <w:p w14:paraId="3C5CB1E9" w14:textId="77777777" w:rsidR="00653F26" w:rsidRDefault="00653F26" w:rsidP="00B4393F"/>
        </w:tc>
        <w:tc>
          <w:tcPr>
            <w:tcW w:w="0" w:type="auto"/>
          </w:tcPr>
          <w:p w14:paraId="4B21FC81" w14:textId="77777777" w:rsidR="00653F26" w:rsidRDefault="00653F26" w:rsidP="00B4393F">
            <w:r w:rsidRPr="007D2810">
              <w:t>1.30</w:t>
            </w:r>
          </w:p>
        </w:tc>
        <w:tc>
          <w:tcPr>
            <w:tcW w:w="0" w:type="auto"/>
          </w:tcPr>
          <w:p w14:paraId="71E0B7ED" w14:textId="77777777" w:rsidR="00653F26" w:rsidRDefault="00653F26" w:rsidP="00B4393F"/>
        </w:tc>
        <w:tc>
          <w:tcPr>
            <w:tcW w:w="0" w:type="auto"/>
          </w:tcPr>
          <w:p w14:paraId="54FD01D9" w14:textId="77777777" w:rsidR="00653F26" w:rsidRDefault="00653F26" w:rsidP="00B4393F">
            <w:r w:rsidRPr="007D2810">
              <w:t>1.97, 3.01, 4.13</w:t>
            </w:r>
          </w:p>
        </w:tc>
        <w:tc>
          <w:tcPr>
            <w:tcW w:w="0" w:type="auto"/>
          </w:tcPr>
          <w:p w14:paraId="093CBA53" w14:textId="77777777" w:rsidR="00653F26" w:rsidRDefault="00653F26" w:rsidP="00B4393F">
            <w:r w:rsidRPr="007D2810">
              <w:t>25.9</w:t>
            </w:r>
          </w:p>
        </w:tc>
        <w:tc>
          <w:tcPr>
            <w:tcW w:w="0" w:type="auto"/>
          </w:tcPr>
          <w:p w14:paraId="79C4C97B" w14:textId="77777777" w:rsidR="00653F26" w:rsidRDefault="00653F26" w:rsidP="00B4393F"/>
        </w:tc>
        <w:tc>
          <w:tcPr>
            <w:tcW w:w="0" w:type="auto"/>
          </w:tcPr>
          <w:p w14:paraId="0D7270E4" w14:textId="77777777" w:rsidR="00653F26" w:rsidRDefault="00653F26" w:rsidP="00B4393F">
            <w:r w:rsidRPr="007D2810">
              <w:t>-</w:t>
            </w:r>
          </w:p>
        </w:tc>
      </w:tr>
      <w:tr w:rsidR="00653F26" w14:paraId="72CBE079" w14:textId="77777777" w:rsidTr="00B4393F">
        <w:trPr>
          <w:trHeight w:hRule="exact" w:val="284"/>
        </w:trPr>
        <w:tc>
          <w:tcPr>
            <w:tcW w:w="0" w:type="auto"/>
          </w:tcPr>
          <w:p w14:paraId="0E9F755A" w14:textId="77777777" w:rsidR="00653F26" w:rsidRDefault="00653F26" w:rsidP="00B4393F"/>
        </w:tc>
        <w:tc>
          <w:tcPr>
            <w:tcW w:w="0" w:type="auto"/>
          </w:tcPr>
          <w:p w14:paraId="1665B8D1" w14:textId="77777777" w:rsidR="00653F26" w:rsidRDefault="00653F26" w:rsidP="00B4393F">
            <w:r w:rsidRPr="007D2810">
              <w:t>5</w:t>
            </w:r>
          </w:p>
        </w:tc>
        <w:tc>
          <w:tcPr>
            <w:tcW w:w="0" w:type="auto"/>
          </w:tcPr>
          <w:p w14:paraId="576FE977" w14:textId="77777777" w:rsidR="00653F26" w:rsidRDefault="00653F26" w:rsidP="00B4393F">
            <w:r w:rsidRPr="007D2810">
              <w:t>40.5</w:t>
            </w:r>
          </w:p>
        </w:tc>
        <w:tc>
          <w:tcPr>
            <w:tcW w:w="0" w:type="auto"/>
          </w:tcPr>
          <w:p w14:paraId="7B5C5544" w14:textId="77777777" w:rsidR="00653F26" w:rsidRDefault="00653F26" w:rsidP="00B4393F">
            <w:r w:rsidRPr="007D2810">
              <w:t>3.01</w:t>
            </w:r>
          </w:p>
        </w:tc>
        <w:tc>
          <w:tcPr>
            <w:tcW w:w="0" w:type="auto"/>
          </w:tcPr>
          <w:p w14:paraId="20400625" w14:textId="77777777" w:rsidR="00653F26" w:rsidRDefault="00653F26" w:rsidP="00B4393F"/>
        </w:tc>
        <w:tc>
          <w:tcPr>
            <w:tcW w:w="0" w:type="auto"/>
          </w:tcPr>
          <w:p w14:paraId="53387742" w14:textId="77777777" w:rsidR="00653F26" w:rsidRDefault="00653F26" w:rsidP="00B4393F">
            <w:r w:rsidRPr="007D2810">
              <w:t>1.30, 1.37, 7.37</w:t>
            </w:r>
          </w:p>
        </w:tc>
        <w:tc>
          <w:tcPr>
            <w:tcW w:w="0" w:type="auto"/>
          </w:tcPr>
          <w:p w14:paraId="3843F332" w14:textId="77777777" w:rsidR="00653F26" w:rsidRDefault="00653F26" w:rsidP="00B4393F">
            <w:r w:rsidRPr="007D2810">
              <w:t>40.5</w:t>
            </w:r>
          </w:p>
        </w:tc>
        <w:tc>
          <w:tcPr>
            <w:tcW w:w="0" w:type="auto"/>
          </w:tcPr>
          <w:p w14:paraId="21D5A54D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1C33302D" w14:textId="77777777" w:rsidR="00653F26" w:rsidRDefault="00653F26" w:rsidP="00B4393F">
            <w:r w:rsidRPr="007D2810">
              <w:t>-</w:t>
            </w:r>
          </w:p>
        </w:tc>
      </w:tr>
      <w:tr w:rsidR="00653F26" w14:paraId="2249F145" w14:textId="77777777" w:rsidTr="00B4393F">
        <w:trPr>
          <w:trHeight w:hRule="exact" w:val="284"/>
        </w:trPr>
        <w:tc>
          <w:tcPr>
            <w:tcW w:w="0" w:type="auto"/>
          </w:tcPr>
          <w:p w14:paraId="126F6FA8" w14:textId="77777777" w:rsidR="00653F26" w:rsidRDefault="00653F26" w:rsidP="00B4393F"/>
        </w:tc>
        <w:tc>
          <w:tcPr>
            <w:tcW w:w="0" w:type="auto"/>
          </w:tcPr>
          <w:p w14:paraId="581B3082" w14:textId="77777777" w:rsidR="00653F26" w:rsidRDefault="00653F26" w:rsidP="00B4393F">
            <w:r w:rsidRPr="007D2810">
              <w:t>5-NH</w:t>
            </w:r>
          </w:p>
        </w:tc>
        <w:tc>
          <w:tcPr>
            <w:tcW w:w="0" w:type="auto"/>
          </w:tcPr>
          <w:p w14:paraId="2620D913" w14:textId="77777777" w:rsidR="00653F26" w:rsidRDefault="00653F26" w:rsidP="00B4393F"/>
        </w:tc>
        <w:tc>
          <w:tcPr>
            <w:tcW w:w="0" w:type="auto"/>
          </w:tcPr>
          <w:p w14:paraId="55346C51" w14:textId="77777777" w:rsidR="00653F26" w:rsidRDefault="00653F26" w:rsidP="00B4393F">
            <w:r w:rsidRPr="007D2810">
              <w:t>7.37</w:t>
            </w:r>
          </w:p>
        </w:tc>
        <w:tc>
          <w:tcPr>
            <w:tcW w:w="0" w:type="auto"/>
          </w:tcPr>
          <w:p w14:paraId="572C4507" w14:textId="77777777" w:rsidR="00653F26" w:rsidRDefault="00653F26" w:rsidP="00B4393F"/>
        </w:tc>
        <w:tc>
          <w:tcPr>
            <w:tcW w:w="0" w:type="auto"/>
          </w:tcPr>
          <w:p w14:paraId="58610312" w14:textId="77777777" w:rsidR="00653F26" w:rsidRDefault="00653F26" w:rsidP="00B4393F">
            <w:r w:rsidRPr="007D2810">
              <w:t>3.01</w:t>
            </w:r>
          </w:p>
        </w:tc>
        <w:tc>
          <w:tcPr>
            <w:tcW w:w="0" w:type="auto"/>
          </w:tcPr>
          <w:p w14:paraId="1CBFA81A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7FA0A9C2" w14:textId="77777777" w:rsidR="00653F26" w:rsidRDefault="00653F26" w:rsidP="00B4393F"/>
        </w:tc>
        <w:tc>
          <w:tcPr>
            <w:tcW w:w="0" w:type="auto"/>
          </w:tcPr>
          <w:p w14:paraId="519D8025" w14:textId="77777777" w:rsidR="00653F26" w:rsidRDefault="00653F26" w:rsidP="00B4393F">
            <w:r w:rsidRPr="007D2810">
              <w:t>128.1</w:t>
            </w:r>
          </w:p>
        </w:tc>
      </w:tr>
      <w:tr w:rsidR="00653F26" w14:paraId="2C6D4E5A" w14:textId="77777777" w:rsidTr="00B4393F">
        <w:trPr>
          <w:trHeight w:hRule="exact" w:val="284"/>
        </w:trPr>
        <w:tc>
          <w:tcPr>
            <w:tcW w:w="0" w:type="auto"/>
          </w:tcPr>
          <w:p w14:paraId="09B9B824" w14:textId="77777777" w:rsidR="00653F26" w:rsidRDefault="00653F26" w:rsidP="00B4393F">
            <w:r w:rsidRPr="007D2810">
              <w:t>Adda5</w:t>
            </w:r>
          </w:p>
        </w:tc>
        <w:tc>
          <w:tcPr>
            <w:tcW w:w="0" w:type="auto"/>
          </w:tcPr>
          <w:p w14:paraId="34D9E8EA" w14:textId="77777777" w:rsidR="00653F26" w:rsidRDefault="00653F26" w:rsidP="00B4393F">
            <w:r w:rsidRPr="007D2810">
              <w:t>1</w:t>
            </w:r>
          </w:p>
        </w:tc>
        <w:tc>
          <w:tcPr>
            <w:tcW w:w="0" w:type="auto"/>
          </w:tcPr>
          <w:p w14:paraId="26C91673" w14:textId="77777777" w:rsidR="00653F26" w:rsidRDefault="00653F26" w:rsidP="00B4393F">
            <w:r w:rsidRPr="007D2810">
              <w:t>173.8</w:t>
            </w:r>
          </w:p>
        </w:tc>
        <w:tc>
          <w:tcPr>
            <w:tcW w:w="0" w:type="auto"/>
          </w:tcPr>
          <w:p w14:paraId="0B6F1186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3EFFE9B1" w14:textId="77777777" w:rsidR="00653F26" w:rsidRDefault="00653F26" w:rsidP="00B4393F"/>
        </w:tc>
        <w:tc>
          <w:tcPr>
            <w:tcW w:w="0" w:type="auto"/>
          </w:tcPr>
          <w:p w14:paraId="7AB504FD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0D8D4803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0010565D" w14:textId="77777777" w:rsidR="00653F26" w:rsidRDefault="00653F26" w:rsidP="00B4393F">
            <w:r w:rsidRPr="007D2810">
              <w:t>0</w:t>
            </w:r>
          </w:p>
        </w:tc>
        <w:tc>
          <w:tcPr>
            <w:tcW w:w="0" w:type="auto"/>
          </w:tcPr>
          <w:p w14:paraId="0DCDD4E7" w14:textId="77777777" w:rsidR="00653F26" w:rsidRDefault="00653F26" w:rsidP="00B4393F">
            <w:r w:rsidRPr="007D2810">
              <w:t>-</w:t>
            </w:r>
          </w:p>
        </w:tc>
      </w:tr>
      <w:tr w:rsidR="00653F26" w14:paraId="27713651" w14:textId="77777777" w:rsidTr="00B4393F">
        <w:trPr>
          <w:trHeight w:hRule="exact" w:val="284"/>
        </w:trPr>
        <w:tc>
          <w:tcPr>
            <w:tcW w:w="0" w:type="auto"/>
          </w:tcPr>
          <w:p w14:paraId="7863AF2C" w14:textId="77777777" w:rsidR="00653F26" w:rsidRDefault="00653F26" w:rsidP="00B4393F"/>
        </w:tc>
        <w:tc>
          <w:tcPr>
            <w:tcW w:w="0" w:type="auto"/>
          </w:tcPr>
          <w:p w14:paraId="234428E7" w14:textId="77777777" w:rsidR="00653F26" w:rsidRDefault="00653F26" w:rsidP="00B4393F">
            <w:r w:rsidRPr="007D2810">
              <w:t>2</w:t>
            </w:r>
          </w:p>
        </w:tc>
        <w:tc>
          <w:tcPr>
            <w:tcW w:w="0" w:type="auto"/>
          </w:tcPr>
          <w:p w14:paraId="08E1F605" w14:textId="77777777" w:rsidR="00653F26" w:rsidRDefault="00653F26" w:rsidP="00B4393F">
            <w:r w:rsidRPr="007D2810">
              <w:t>43.1</w:t>
            </w:r>
          </w:p>
        </w:tc>
        <w:tc>
          <w:tcPr>
            <w:tcW w:w="0" w:type="auto"/>
          </w:tcPr>
          <w:p w14:paraId="5FA7D7F6" w14:textId="77777777" w:rsidR="00653F26" w:rsidRDefault="00653F26" w:rsidP="00B4393F">
            <w:r w:rsidRPr="007D2810">
              <w:t>2.78</w:t>
            </w:r>
          </w:p>
        </w:tc>
        <w:tc>
          <w:tcPr>
            <w:tcW w:w="0" w:type="auto"/>
          </w:tcPr>
          <w:p w14:paraId="4514D068" w14:textId="23ABAC61" w:rsidR="00653F26" w:rsidRDefault="00653F26" w:rsidP="00B4393F">
            <w:proofErr w:type="spellStart"/>
            <w:proofErr w:type="gramStart"/>
            <w:r w:rsidRPr="002033B6">
              <w:t>br</w:t>
            </w:r>
            <w:proofErr w:type="spellEnd"/>
            <w:proofErr w:type="gramEnd"/>
            <w:r w:rsidRPr="002033B6">
              <w:t xml:space="preserve"> </w:t>
            </w:r>
            <w:proofErr w:type="spellStart"/>
            <w:r w:rsidRPr="002033B6">
              <w:t>dd</w:t>
            </w:r>
            <w:proofErr w:type="spellEnd"/>
            <w:r w:rsidRPr="002033B6">
              <w:t xml:space="preserve"> (?, ?)</w:t>
            </w:r>
          </w:p>
        </w:tc>
        <w:tc>
          <w:tcPr>
            <w:tcW w:w="0" w:type="auto"/>
          </w:tcPr>
          <w:p w14:paraId="4A8C1007" w14:textId="77777777" w:rsidR="00653F26" w:rsidRDefault="00653F26" w:rsidP="00B4393F">
            <w:r w:rsidRPr="007D2810">
              <w:t>0.92, 4.35</w:t>
            </w:r>
          </w:p>
        </w:tc>
        <w:tc>
          <w:tcPr>
            <w:tcW w:w="0" w:type="auto"/>
          </w:tcPr>
          <w:p w14:paraId="7A4FCC1C" w14:textId="77777777" w:rsidR="00653F26" w:rsidRDefault="00653F26" w:rsidP="00B4393F">
            <w:r w:rsidRPr="007D2810">
              <w:t>43.1</w:t>
            </w:r>
          </w:p>
        </w:tc>
        <w:tc>
          <w:tcPr>
            <w:tcW w:w="0" w:type="auto"/>
          </w:tcPr>
          <w:p w14:paraId="625639C4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20F30E1D" w14:textId="77777777" w:rsidR="00653F26" w:rsidRDefault="00653F26" w:rsidP="00B4393F">
            <w:r w:rsidRPr="007D2810">
              <w:t>-</w:t>
            </w:r>
          </w:p>
        </w:tc>
      </w:tr>
      <w:tr w:rsidR="00653F26" w14:paraId="41D76017" w14:textId="77777777" w:rsidTr="00B4393F">
        <w:trPr>
          <w:trHeight w:hRule="exact" w:val="284"/>
        </w:trPr>
        <w:tc>
          <w:tcPr>
            <w:tcW w:w="0" w:type="auto"/>
          </w:tcPr>
          <w:p w14:paraId="3D3D9BB7" w14:textId="77777777" w:rsidR="00653F26" w:rsidRDefault="00653F26" w:rsidP="00B4393F"/>
        </w:tc>
        <w:tc>
          <w:tcPr>
            <w:tcW w:w="0" w:type="auto"/>
          </w:tcPr>
          <w:p w14:paraId="7F8B9098" w14:textId="77777777" w:rsidR="00653F26" w:rsidRDefault="00653F26" w:rsidP="00B4393F">
            <w:r w:rsidRPr="007D2810">
              <w:t>2-Me</w:t>
            </w:r>
          </w:p>
        </w:tc>
        <w:tc>
          <w:tcPr>
            <w:tcW w:w="0" w:type="auto"/>
          </w:tcPr>
          <w:p w14:paraId="2837249C" w14:textId="77777777" w:rsidR="00653F26" w:rsidRDefault="00653F26" w:rsidP="00B4393F">
            <w:r w:rsidRPr="007D2810">
              <w:t>16.0</w:t>
            </w:r>
          </w:p>
        </w:tc>
        <w:tc>
          <w:tcPr>
            <w:tcW w:w="0" w:type="auto"/>
          </w:tcPr>
          <w:p w14:paraId="66844538" w14:textId="77777777" w:rsidR="00653F26" w:rsidRDefault="00653F26" w:rsidP="00B4393F">
            <w:r w:rsidRPr="007D2810">
              <w:t>0.92</w:t>
            </w:r>
          </w:p>
        </w:tc>
        <w:tc>
          <w:tcPr>
            <w:tcW w:w="0" w:type="auto"/>
          </w:tcPr>
          <w:p w14:paraId="7B60594B" w14:textId="14F15CAE" w:rsidR="00653F26" w:rsidRDefault="00653F26" w:rsidP="00B4393F">
            <w:r w:rsidRPr="002033B6">
              <w:t>d (7.2)</w:t>
            </w:r>
          </w:p>
        </w:tc>
        <w:tc>
          <w:tcPr>
            <w:tcW w:w="0" w:type="auto"/>
          </w:tcPr>
          <w:p w14:paraId="3A4E9E4A" w14:textId="77777777" w:rsidR="00653F26" w:rsidRDefault="00653F26" w:rsidP="00B4393F">
            <w:r w:rsidRPr="007D2810">
              <w:t>2.78</w:t>
            </w:r>
          </w:p>
        </w:tc>
        <w:tc>
          <w:tcPr>
            <w:tcW w:w="0" w:type="auto"/>
          </w:tcPr>
          <w:p w14:paraId="751B4316" w14:textId="77777777" w:rsidR="00653F26" w:rsidRDefault="00653F26" w:rsidP="00B4393F">
            <w:r w:rsidRPr="007D2810">
              <w:t>16.0</w:t>
            </w:r>
          </w:p>
        </w:tc>
        <w:tc>
          <w:tcPr>
            <w:tcW w:w="0" w:type="auto"/>
          </w:tcPr>
          <w:p w14:paraId="31E9AAC3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6C48D9C6" w14:textId="77777777" w:rsidR="00653F26" w:rsidRDefault="00653F26" w:rsidP="00B4393F">
            <w:r w:rsidRPr="007D2810">
              <w:t>173.8, 43.1, 54.4</w:t>
            </w:r>
          </w:p>
        </w:tc>
      </w:tr>
      <w:tr w:rsidR="00653F26" w14:paraId="60563412" w14:textId="77777777" w:rsidTr="00B4393F">
        <w:trPr>
          <w:trHeight w:hRule="exact" w:val="284"/>
        </w:trPr>
        <w:tc>
          <w:tcPr>
            <w:tcW w:w="0" w:type="auto"/>
          </w:tcPr>
          <w:p w14:paraId="7E8E200D" w14:textId="77777777" w:rsidR="00653F26" w:rsidRDefault="00653F26" w:rsidP="00B4393F"/>
        </w:tc>
        <w:tc>
          <w:tcPr>
            <w:tcW w:w="0" w:type="auto"/>
          </w:tcPr>
          <w:p w14:paraId="2D70A0CA" w14:textId="77777777" w:rsidR="00653F26" w:rsidRDefault="00653F26" w:rsidP="00B4393F">
            <w:r w:rsidRPr="007D2810">
              <w:t>3</w:t>
            </w:r>
          </w:p>
        </w:tc>
        <w:tc>
          <w:tcPr>
            <w:tcW w:w="0" w:type="auto"/>
          </w:tcPr>
          <w:p w14:paraId="54D527D8" w14:textId="77777777" w:rsidR="00653F26" w:rsidRDefault="00653F26" w:rsidP="00B4393F">
            <w:r w:rsidRPr="007D2810">
              <w:t>54.4</w:t>
            </w:r>
          </w:p>
        </w:tc>
        <w:tc>
          <w:tcPr>
            <w:tcW w:w="0" w:type="auto"/>
          </w:tcPr>
          <w:p w14:paraId="106667BB" w14:textId="77777777" w:rsidR="00653F26" w:rsidRDefault="00653F26" w:rsidP="00B4393F">
            <w:r w:rsidRPr="007D2810">
              <w:t>4.35</w:t>
            </w:r>
          </w:p>
        </w:tc>
        <w:tc>
          <w:tcPr>
            <w:tcW w:w="0" w:type="auto"/>
          </w:tcPr>
          <w:p w14:paraId="43A637BE" w14:textId="7F0E871E" w:rsidR="00653F26" w:rsidRDefault="00653F26" w:rsidP="00B4393F">
            <w:proofErr w:type="spellStart"/>
            <w:proofErr w:type="gramStart"/>
            <w:r w:rsidRPr="002033B6">
              <w:t>ddd</w:t>
            </w:r>
            <w:proofErr w:type="spellEnd"/>
            <w:proofErr w:type="gramEnd"/>
            <w:r w:rsidRPr="002033B6">
              <w:t xml:space="preserve"> (?, ?, ?)</w:t>
            </w:r>
          </w:p>
        </w:tc>
        <w:tc>
          <w:tcPr>
            <w:tcW w:w="0" w:type="auto"/>
          </w:tcPr>
          <w:p w14:paraId="5AB54073" w14:textId="77777777" w:rsidR="00653F26" w:rsidRDefault="00653F26" w:rsidP="00B4393F">
            <w:r w:rsidRPr="007D2810">
              <w:t>2.78, 5.32, 7.75</w:t>
            </w:r>
          </w:p>
        </w:tc>
        <w:tc>
          <w:tcPr>
            <w:tcW w:w="0" w:type="auto"/>
          </w:tcPr>
          <w:p w14:paraId="7676601A" w14:textId="77777777" w:rsidR="00653F26" w:rsidRDefault="00653F26" w:rsidP="00B4393F">
            <w:r w:rsidRPr="007D2810">
              <w:t>54.4</w:t>
            </w:r>
          </w:p>
        </w:tc>
        <w:tc>
          <w:tcPr>
            <w:tcW w:w="0" w:type="auto"/>
          </w:tcPr>
          <w:p w14:paraId="3651CDF7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7B57549E" w14:textId="77777777" w:rsidR="00653F26" w:rsidRDefault="00653F26" w:rsidP="00B4393F">
            <w:r w:rsidRPr="007D2810">
              <w:t>-</w:t>
            </w:r>
          </w:p>
        </w:tc>
      </w:tr>
      <w:tr w:rsidR="00653F26" w14:paraId="366A93F7" w14:textId="77777777" w:rsidTr="00B4393F">
        <w:trPr>
          <w:trHeight w:hRule="exact" w:val="284"/>
        </w:trPr>
        <w:tc>
          <w:tcPr>
            <w:tcW w:w="0" w:type="auto"/>
          </w:tcPr>
          <w:p w14:paraId="66188E59" w14:textId="77777777" w:rsidR="00653F26" w:rsidRDefault="00653F26" w:rsidP="00B4393F"/>
        </w:tc>
        <w:tc>
          <w:tcPr>
            <w:tcW w:w="0" w:type="auto"/>
          </w:tcPr>
          <w:p w14:paraId="5719D72E" w14:textId="77777777" w:rsidR="00653F26" w:rsidRDefault="00653F26" w:rsidP="00B4393F">
            <w:r w:rsidRPr="007D2810">
              <w:t>3-NH</w:t>
            </w:r>
          </w:p>
        </w:tc>
        <w:tc>
          <w:tcPr>
            <w:tcW w:w="0" w:type="auto"/>
          </w:tcPr>
          <w:p w14:paraId="1560DA4D" w14:textId="77777777" w:rsidR="00653F26" w:rsidRDefault="00653F26" w:rsidP="00B4393F"/>
        </w:tc>
        <w:tc>
          <w:tcPr>
            <w:tcW w:w="0" w:type="auto"/>
          </w:tcPr>
          <w:p w14:paraId="3FA3869A" w14:textId="77777777" w:rsidR="00653F26" w:rsidRDefault="00653F26" w:rsidP="00B4393F">
            <w:r w:rsidRPr="007D2810">
              <w:t>7.75</w:t>
            </w:r>
          </w:p>
        </w:tc>
        <w:tc>
          <w:tcPr>
            <w:tcW w:w="0" w:type="auto"/>
          </w:tcPr>
          <w:p w14:paraId="7F6F987C" w14:textId="3BC0D6FE" w:rsidR="00653F26" w:rsidRDefault="00653F26" w:rsidP="00B4393F">
            <w:proofErr w:type="spellStart"/>
            <w:proofErr w:type="gramStart"/>
            <w:r w:rsidRPr="002033B6">
              <w:t>br</w:t>
            </w:r>
            <w:proofErr w:type="spellEnd"/>
            <w:proofErr w:type="gramEnd"/>
            <w:r w:rsidRPr="002033B6">
              <w:t xml:space="preserve"> d (?)</w:t>
            </w:r>
          </w:p>
        </w:tc>
        <w:tc>
          <w:tcPr>
            <w:tcW w:w="0" w:type="auto"/>
          </w:tcPr>
          <w:p w14:paraId="7739C561" w14:textId="77777777" w:rsidR="00653F26" w:rsidRDefault="00653F26" w:rsidP="00B4393F">
            <w:r w:rsidRPr="007D2810">
              <w:t>4.35</w:t>
            </w:r>
          </w:p>
        </w:tc>
        <w:tc>
          <w:tcPr>
            <w:tcW w:w="0" w:type="auto"/>
          </w:tcPr>
          <w:p w14:paraId="7E560F7F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469D85AE" w14:textId="77777777" w:rsidR="00653F26" w:rsidRDefault="00653F26" w:rsidP="00B4393F"/>
        </w:tc>
        <w:tc>
          <w:tcPr>
            <w:tcW w:w="0" w:type="auto"/>
          </w:tcPr>
          <w:p w14:paraId="241E3882" w14:textId="77777777" w:rsidR="00653F26" w:rsidRDefault="00653F26" w:rsidP="00B4393F">
            <w:r w:rsidRPr="007D2810">
              <w:t>-</w:t>
            </w:r>
          </w:p>
        </w:tc>
      </w:tr>
      <w:tr w:rsidR="00653F26" w14:paraId="08A6B0E9" w14:textId="77777777" w:rsidTr="00B4393F">
        <w:trPr>
          <w:trHeight w:hRule="exact" w:val="284"/>
        </w:trPr>
        <w:tc>
          <w:tcPr>
            <w:tcW w:w="0" w:type="auto"/>
          </w:tcPr>
          <w:p w14:paraId="31BB422C" w14:textId="77777777" w:rsidR="00653F26" w:rsidRDefault="00653F26" w:rsidP="00B4393F"/>
        </w:tc>
        <w:tc>
          <w:tcPr>
            <w:tcW w:w="0" w:type="auto"/>
          </w:tcPr>
          <w:p w14:paraId="77E66AD9" w14:textId="77777777" w:rsidR="00653F26" w:rsidRDefault="00653F26" w:rsidP="00B4393F">
            <w:r w:rsidRPr="007D2810">
              <w:t>4</w:t>
            </w:r>
          </w:p>
        </w:tc>
        <w:tc>
          <w:tcPr>
            <w:tcW w:w="0" w:type="auto"/>
          </w:tcPr>
          <w:p w14:paraId="5D9DF101" w14:textId="77777777" w:rsidR="00653F26" w:rsidRDefault="00653F26" w:rsidP="00B4393F">
            <w:r w:rsidRPr="007D2810">
              <w:t>126.3</w:t>
            </w:r>
          </w:p>
        </w:tc>
        <w:tc>
          <w:tcPr>
            <w:tcW w:w="0" w:type="auto"/>
          </w:tcPr>
          <w:p w14:paraId="0F339C0B" w14:textId="77777777" w:rsidR="00653F26" w:rsidRDefault="00653F26" w:rsidP="00B4393F">
            <w:r w:rsidRPr="007D2810">
              <w:t>5.32</w:t>
            </w:r>
          </w:p>
        </w:tc>
        <w:tc>
          <w:tcPr>
            <w:tcW w:w="0" w:type="auto"/>
          </w:tcPr>
          <w:p w14:paraId="49F5FBF5" w14:textId="7C92BF23" w:rsidR="00653F26" w:rsidRDefault="00653F26" w:rsidP="00B4393F">
            <w:proofErr w:type="spellStart"/>
            <w:r w:rsidRPr="002033B6">
              <w:t>dd</w:t>
            </w:r>
            <w:proofErr w:type="spellEnd"/>
            <w:r w:rsidRPr="002033B6">
              <w:t xml:space="preserve"> (16.4, 8.3)</w:t>
            </w:r>
          </w:p>
        </w:tc>
        <w:tc>
          <w:tcPr>
            <w:tcW w:w="0" w:type="auto"/>
          </w:tcPr>
          <w:p w14:paraId="7CCFB50D" w14:textId="77777777" w:rsidR="00653F26" w:rsidRDefault="00653F26" w:rsidP="00B4393F">
            <w:r w:rsidRPr="007D2810">
              <w:t>4.35, 6.09</w:t>
            </w:r>
          </w:p>
        </w:tc>
        <w:tc>
          <w:tcPr>
            <w:tcW w:w="0" w:type="auto"/>
          </w:tcPr>
          <w:p w14:paraId="4761A5C3" w14:textId="77777777" w:rsidR="00653F26" w:rsidRDefault="00653F26" w:rsidP="00B4393F">
            <w:r w:rsidRPr="007D2810">
              <w:t>126.3</w:t>
            </w:r>
          </w:p>
        </w:tc>
        <w:tc>
          <w:tcPr>
            <w:tcW w:w="0" w:type="auto"/>
          </w:tcPr>
          <w:p w14:paraId="08211537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78379D9E" w14:textId="77777777" w:rsidR="00653F26" w:rsidRDefault="00653F26" w:rsidP="00B4393F">
            <w:r w:rsidRPr="007D2810">
              <w:t>132.0</w:t>
            </w:r>
          </w:p>
        </w:tc>
      </w:tr>
      <w:tr w:rsidR="00653F26" w14:paraId="2A65BE03" w14:textId="77777777" w:rsidTr="00B4393F">
        <w:trPr>
          <w:trHeight w:hRule="exact" w:val="284"/>
        </w:trPr>
        <w:tc>
          <w:tcPr>
            <w:tcW w:w="0" w:type="auto"/>
          </w:tcPr>
          <w:p w14:paraId="7DDD8D84" w14:textId="77777777" w:rsidR="00653F26" w:rsidRDefault="00653F26" w:rsidP="00B4393F"/>
        </w:tc>
        <w:tc>
          <w:tcPr>
            <w:tcW w:w="0" w:type="auto"/>
          </w:tcPr>
          <w:p w14:paraId="378B0DF8" w14:textId="77777777" w:rsidR="00653F26" w:rsidRDefault="00653F26" w:rsidP="00B4393F">
            <w:r w:rsidRPr="007D2810">
              <w:t>5</w:t>
            </w:r>
          </w:p>
        </w:tc>
        <w:tc>
          <w:tcPr>
            <w:tcW w:w="0" w:type="auto"/>
          </w:tcPr>
          <w:p w14:paraId="6CA3B716" w14:textId="77777777" w:rsidR="00653F26" w:rsidRDefault="00653F26" w:rsidP="00B4393F">
            <w:r w:rsidRPr="007D2810">
              <w:t>135.4</w:t>
            </w:r>
          </w:p>
        </w:tc>
        <w:tc>
          <w:tcPr>
            <w:tcW w:w="0" w:type="auto"/>
          </w:tcPr>
          <w:p w14:paraId="5FB3B895" w14:textId="77777777" w:rsidR="00653F26" w:rsidRDefault="00653F26" w:rsidP="00B4393F">
            <w:r w:rsidRPr="007D2810">
              <w:t>6.09</w:t>
            </w:r>
          </w:p>
        </w:tc>
        <w:tc>
          <w:tcPr>
            <w:tcW w:w="0" w:type="auto"/>
          </w:tcPr>
          <w:p w14:paraId="0CBD140F" w14:textId="4BB2D7F7" w:rsidR="00653F26" w:rsidRDefault="00653F26" w:rsidP="00B4393F">
            <w:r w:rsidRPr="002033B6">
              <w:t>d (16.4)</w:t>
            </w:r>
          </w:p>
        </w:tc>
        <w:tc>
          <w:tcPr>
            <w:tcW w:w="0" w:type="auto"/>
          </w:tcPr>
          <w:p w14:paraId="4CB73474" w14:textId="77777777" w:rsidR="00653F26" w:rsidRDefault="00653F26" w:rsidP="00B4393F">
            <w:r w:rsidRPr="007D2810">
              <w:t>5.32</w:t>
            </w:r>
          </w:p>
        </w:tc>
        <w:tc>
          <w:tcPr>
            <w:tcW w:w="0" w:type="auto"/>
          </w:tcPr>
          <w:p w14:paraId="2B64180A" w14:textId="77777777" w:rsidR="00653F26" w:rsidRDefault="00653F26" w:rsidP="00B4393F">
            <w:r w:rsidRPr="007D2810">
              <w:t>135.4</w:t>
            </w:r>
          </w:p>
        </w:tc>
        <w:tc>
          <w:tcPr>
            <w:tcW w:w="0" w:type="auto"/>
          </w:tcPr>
          <w:p w14:paraId="39FAFF91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6D2B1F89" w14:textId="77777777" w:rsidR="00653F26" w:rsidRDefault="00653F26" w:rsidP="00B4393F">
            <w:r w:rsidRPr="007D2810">
              <w:t>12.5, 135.3, 54.4</w:t>
            </w:r>
          </w:p>
        </w:tc>
      </w:tr>
      <w:tr w:rsidR="00653F26" w14:paraId="6BD39745" w14:textId="77777777" w:rsidTr="00B4393F">
        <w:trPr>
          <w:trHeight w:hRule="exact" w:val="284"/>
        </w:trPr>
        <w:tc>
          <w:tcPr>
            <w:tcW w:w="0" w:type="auto"/>
          </w:tcPr>
          <w:p w14:paraId="1C373A81" w14:textId="77777777" w:rsidR="00653F26" w:rsidRDefault="00653F26" w:rsidP="00B4393F"/>
        </w:tc>
        <w:tc>
          <w:tcPr>
            <w:tcW w:w="0" w:type="auto"/>
          </w:tcPr>
          <w:p w14:paraId="0DCC304C" w14:textId="77777777" w:rsidR="00653F26" w:rsidRDefault="00653F26" w:rsidP="00B4393F">
            <w:r w:rsidRPr="007D2810">
              <w:t>6</w:t>
            </w:r>
          </w:p>
        </w:tc>
        <w:tc>
          <w:tcPr>
            <w:tcW w:w="0" w:type="auto"/>
          </w:tcPr>
          <w:p w14:paraId="6D658762" w14:textId="77777777" w:rsidR="00653F26" w:rsidRDefault="00653F26" w:rsidP="00B4393F">
            <w:r w:rsidRPr="007D2810">
              <w:t>132.0</w:t>
            </w:r>
          </w:p>
        </w:tc>
        <w:tc>
          <w:tcPr>
            <w:tcW w:w="0" w:type="auto"/>
          </w:tcPr>
          <w:p w14:paraId="6B07A825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1FCA82B6" w14:textId="77777777" w:rsidR="00653F26" w:rsidRDefault="00653F26" w:rsidP="00B4393F"/>
        </w:tc>
        <w:tc>
          <w:tcPr>
            <w:tcW w:w="0" w:type="auto"/>
          </w:tcPr>
          <w:p w14:paraId="37054FEB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61D7AF01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2A61A1E4" w14:textId="77777777" w:rsidR="00653F26" w:rsidRDefault="00653F26" w:rsidP="00B4393F">
            <w:r w:rsidRPr="007D2810">
              <w:t>0</w:t>
            </w:r>
          </w:p>
        </w:tc>
        <w:tc>
          <w:tcPr>
            <w:tcW w:w="0" w:type="auto"/>
          </w:tcPr>
          <w:p w14:paraId="7E8C6A36" w14:textId="77777777" w:rsidR="00653F26" w:rsidRDefault="00653F26" w:rsidP="00B4393F">
            <w:r w:rsidRPr="007D2810">
              <w:t>-</w:t>
            </w:r>
          </w:p>
        </w:tc>
      </w:tr>
      <w:tr w:rsidR="00653F26" w14:paraId="6B869808" w14:textId="77777777" w:rsidTr="00B4393F">
        <w:trPr>
          <w:trHeight w:hRule="exact" w:val="284"/>
        </w:trPr>
        <w:tc>
          <w:tcPr>
            <w:tcW w:w="0" w:type="auto"/>
          </w:tcPr>
          <w:p w14:paraId="2F5F236F" w14:textId="77777777" w:rsidR="00653F26" w:rsidRDefault="00653F26" w:rsidP="00B4393F"/>
        </w:tc>
        <w:tc>
          <w:tcPr>
            <w:tcW w:w="0" w:type="auto"/>
          </w:tcPr>
          <w:p w14:paraId="6FDF2C6B" w14:textId="77777777" w:rsidR="00653F26" w:rsidRDefault="00653F26" w:rsidP="00B4393F">
            <w:r w:rsidRPr="007D2810">
              <w:t>6-Me</w:t>
            </w:r>
          </w:p>
        </w:tc>
        <w:tc>
          <w:tcPr>
            <w:tcW w:w="0" w:type="auto"/>
          </w:tcPr>
          <w:p w14:paraId="5FB7EF91" w14:textId="77777777" w:rsidR="00653F26" w:rsidRDefault="00653F26" w:rsidP="00B4393F">
            <w:r w:rsidRPr="007D2810">
              <w:t>12.5</w:t>
            </w:r>
          </w:p>
        </w:tc>
        <w:tc>
          <w:tcPr>
            <w:tcW w:w="0" w:type="auto"/>
          </w:tcPr>
          <w:p w14:paraId="2E6E80B1" w14:textId="77777777" w:rsidR="00653F26" w:rsidRDefault="00653F26" w:rsidP="00B4393F">
            <w:r w:rsidRPr="007D2810">
              <w:t>1.55</w:t>
            </w:r>
          </w:p>
        </w:tc>
        <w:tc>
          <w:tcPr>
            <w:tcW w:w="0" w:type="auto"/>
          </w:tcPr>
          <w:p w14:paraId="604BD92B" w14:textId="442B2B19" w:rsidR="00653F26" w:rsidRDefault="00653F26" w:rsidP="00B4393F">
            <w:r w:rsidRPr="002033B6">
              <w:t>d (1.0)</w:t>
            </w:r>
          </w:p>
        </w:tc>
        <w:tc>
          <w:tcPr>
            <w:tcW w:w="0" w:type="auto"/>
          </w:tcPr>
          <w:p w14:paraId="58D742C7" w14:textId="77777777" w:rsidR="00653F26" w:rsidRDefault="00653F26" w:rsidP="00B4393F">
            <w:r w:rsidRPr="007D2810">
              <w:t>5.45</w:t>
            </w:r>
          </w:p>
        </w:tc>
        <w:tc>
          <w:tcPr>
            <w:tcW w:w="0" w:type="auto"/>
          </w:tcPr>
          <w:p w14:paraId="5529A54F" w14:textId="77777777" w:rsidR="00653F26" w:rsidRDefault="00653F26" w:rsidP="00B4393F">
            <w:r w:rsidRPr="007D2810">
              <w:t>12.5</w:t>
            </w:r>
          </w:p>
        </w:tc>
        <w:tc>
          <w:tcPr>
            <w:tcW w:w="0" w:type="auto"/>
          </w:tcPr>
          <w:p w14:paraId="39B79972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53868AC5" w14:textId="77777777" w:rsidR="00653F26" w:rsidRDefault="00653F26" w:rsidP="00B4393F">
            <w:r w:rsidRPr="007D2810">
              <w:t>132.0</w:t>
            </w:r>
          </w:p>
        </w:tc>
      </w:tr>
      <w:tr w:rsidR="00653F26" w14:paraId="624A80D3" w14:textId="77777777" w:rsidTr="00B4393F">
        <w:trPr>
          <w:trHeight w:hRule="exact" w:val="284"/>
        </w:trPr>
        <w:tc>
          <w:tcPr>
            <w:tcW w:w="0" w:type="auto"/>
          </w:tcPr>
          <w:p w14:paraId="25835D66" w14:textId="77777777" w:rsidR="00653F26" w:rsidRDefault="00653F26" w:rsidP="00B4393F"/>
        </w:tc>
        <w:tc>
          <w:tcPr>
            <w:tcW w:w="0" w:type="auto"/>
          </w:tcPr>
          <w:p w14:paraId="3BA2DA83" w14:textId="77777777" w:rsidR="00653F26" w:rsidRDefault="00653F26" w:rsidP="00B4393F">
            <w:r w:rsidRPr="007D2810">
              <w:t>7</w:t>
            </w:r>
          </w:p>
        </w:tc>
        <w:tc>
          <w:tcPr>
            <w:tcW w:w="0" w:type="auto"/>
          </w:tcPr>
          <w:p w14:paraId="71A59FDD" w14:textId="77777777" w:rsidR="00653F26" w:rsidRDefault="00653F26" w:rsidP="00B4393F">
            <w:r w:rsidRPr="007D2810">
              <w:t>135.3</w:t>
            </w:r>
          </w:p>
        </w:tc>
        <w:tc>
          <w:tcPr>
            <w:tcW w:w="0" w:type="auto"/>
          </w:tcPr>
          <w:p w14:paraId="79F2DE0A" w14:textId="77777777" w:rsidR="00653F26" w:rsidRDefault="00653F26" w:rsidP="00B4393F">
            <w:r w:rsidRPr="007D2810">
              <w:t>5.45</w:t>
            </w:r>
          </w:p>
        </w:tc>
        <w:tc>
          <w:tcPr>
            <w:tcW w:w="0" w:type="auto"/>
          </w:tcPr>
          <w:p w14:paraId="753D101A" w14:textId="623435D7" w:rsidR="00653F26" w:rsidRDefault="00653F26" w:rsidP="00B4393F">
            <w:proofErr w:type="spellStart"/>
            <w:r w:rsidRPr="002033B6">
              <w:t>dd</w:t>
            </w:r>
            <w:proofErr w:type="spellEnd"/>
            <w:r w:rsidRPr="002033B6">
              <w:t xml:space="preserve"> (10.8, 1.0)</w:t>
            </w:r>
          </w:p>
        </w:tc>
        <w:tc>
          <w:tcPr>
            <w:tcW w:w="0" w:type="auto"/>
          </w:tcPr>
          <w:p w14:paraId="429FB9FE" w14:textId="77777777" w:rsidR="00653F26" w:rsidRDefault="00653F26" w:rsidP="00B4393F">
            <w:r w:rsidRPr="007D2810">
              <w:t>1.55, 2.56</w:t>
            </w:r>
          </w:p>
        </w:tc>
        <w:tc>
          <w:tcPr>
            <w:tcW w:w="0" w:type="auto"/>
          </w:tcPr>
          <w:p w14:paraId="04AF2B8E" w14:textId="77777777" w:rsidR="00653F26" w:rsidRDefault="00653F26" w:rsidP="00B4393F">
            <w:r w:rsidRPr="007D2810">
              <w:t>135.3</w:t>
            </w:r>
          </w:p>
        </w:tc>
        <w:tc>
          <w:tcPr>
            <w:tcW w:w="0" w:type="auto"/>
          </w:tcPr>
          <w:p w14:paraId="4F2697BD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16980D7F" w14:textId="77777777" w:rsidR="00653F26" w:rsidRDefault="00653F26" w:rsidP="00B4393F">
            <w:r w:rsidRPr="007D2810">
              <w:t>12.5, 135.4</w:t>
            </w:r>
          </w:p>
        </w:tc>
      </w:tr>
      <w:tr w:rsidR="00653F26" w14:paraId="47C7D23B" w14:textId="77777777" w:rsidTr="00B4393F">
        <w:trPr>
          <w:trHeight w:hRule="exact" w:val="284"/>
        </w:trPr>
        <w:tc>
          <w:tcPr>
            <w:tcW w:w="0" w:type="auto"/>
          </w:tcPr>
          <w:p w14:paraId="5F3D07A0" w14:textId="77777777" w:rsidR="00653F26" w:rsidRDefault="00653F26" w:rsidP="00B4393F"/>
        </w:tc>
        <w:tc>
          <w:tcPr>
            <w:tcW w:w="0" w:type="auto"/>
          </w:tcPr>
          <w:p w14:paraId="435A7152" w14:textId="77777777" w:rsidR="00653F26" w:rsidRDefault="00653F26" w:rsidP="00B4393F">
            <w:r w:rsidRPr="007D2810">
              <w:t>8</w:t>
            </w:r>
          </w:p>
        </w:tc>
        <w:tc>
          <w:tcPr>
            <w:tcW w:w="0" w:type="auto"/>
          </w:tcPr>
          <w:p w14:paraId="7FBA3BB7" w14:textId="77777777" w:rsidR="00653F26" w:rsidRDefault="00653F26" w:rsidP="00B4393F">
            <w:r w:rsidRPr="007D2810">
              <w:t>35.4</w:t>
            </w:r>
          </w:p>
        </w:tc>
        <w:tc>
          <w:tcPr>
            <w:tcW w:w="0" w:type="auto"/>
          </w:tcPr>
          <w:p w14:paraId="2691CF06" w14:textId="77777777" w:rsidR="00653F26" w:rsidRDefault="00653F26" w:rsidP="00B4393F">
            <w:r w:rsidRPr="007D2810">
              <w:t>2.56</w:t>
            </w:r>
          </w:p>
        </w:tc>
        <w:tc>
          <w:tcPr>
            <w:tcW w:w="0" w:type="auto"/>
          </w:tcPr>
          <w:p w14:paraId="42BFD01A" w14:textId="616D8373" w:rsidR="00653F26" w:rsidRDefault="00653F26" w:rsidP="00B4393F">
            <w:proofErr w:type="spellStart"/>
            <w:r w:rsidRPr="002033B6">
              <w:t>ddd</w:t>
            </w:r>
            <w:proofErr w:type="spellEnd"/>
            <w:r w:rsidRPr="002033B6">
              <w:t xml:space="preserve"> (10.8, 7.0, 5.4)</w:t>
            </w:r>
          </w:p>
        </w:tc>
        <w:tc>
          <w:tcPr>
            <w:tcW w:w="0" w:type="auto"/>
          </w:tcPr>
          <w:p w14:paraId="539F54C1" w14:textId="77777777" w:rsidR="00653F26" w:rsidRDefault="00653F26" w:rsidP="00B4393F">
            <w:r w:rsidRPr="007D2810">
              <w:t>0.98, 3.25, 5.45</w:t>
            </w:r>
          </w:p>
        </w:tc>
        <w:tc>
          <w:tcPr>
            <w:tcW w:w="0" w:type="auto"/>
          </w:tcPr>
          <w:p w14:paraId="22834BC1" w14:textId="77777777" w:rsidR="00653F26" w:rsidRDefault="00653F26" w:rsidP="00B4393F">
            <w:r w:rsidRPr="007D2810">
              <w:t>35.4</w:t>
            </w:r>
          </w:p>
        </w:tc>
        <w:tc>
          <w:tcPr>
            <w:tcW w:w="0" w:type="auto"/>
          </w:tcPr>
          <w:p w14:paraId="21FDE436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2428AED4" w14:textId="77777777" w:rsidR="00653F26" w:rsidRDefault="00653F26" w:rsidP="00B4393F">
            <w:r w:rsidRPr="007D2810">
              <w:t>-</w:t>
            </w:r>
          </w:p>
        </w:tc>
      </w:tr>
      <w:tr w:rsidR="00653F26" w14:paraId="0FA84E73" w14:textId="77777777" w:rsidTr="00B4393F">
        <w:trPr>
          <w:trHeight w:hRule="exact" w:val="284"/>
        </w:trPr>
        <w:tc>
          <w:tcPr>
            <w:tcW w:w="0" w:type="auto"/>
          </w:tcPr>
          <w:p w14:paraId="57D90BC1" w14:textId="77777777" w:rsidR="00653F26" w:rsidRDefault="00653F26" w:rsidP="00B4393F"/>
        </w:tc>
        <w:tc>
          <w:tcPr>
            <w:tcW w:w="0" w:type="auto"/>
          </w:tcPr>
          <w:p w14:paraId="3CA4E1A6" w14:textId="77777777" w:rsidR="00653F26" w:rsidRDefault="00653F26" w:rsidP="00B4393F">
            <w:r w:rsidRPr="007D2810">
              <w:t>8-Me</w:t>
            </w:r>
          </w:p>
        </w:tc>
        <w:tc>
          <w:tcPr>
            <w:tcW w:w="0" w:type="auto"/>
          </w:tcPr>
          <w:p w14:paraId="1C7184C8" w14:textId="77777777" w:rsidR="00653F26" w:rsidRDefault="00653F26" w:rsidP="00B4393F">
            <w:r w:rsidRPr="007D2810">
              <w:t>15.8</w:t>
            </w:r>
          </w:p>
        </w:tc>
        <w:tc>
          <w:tcPr>
            <w:tcW w:w="0" w:type="auto"/>
          </w:tcPr>
          <w:p w14:paraId="49FFC093" w14:textId="77777777" w:rsidR="00653F26" w:rsidRDefault="00653F26" w:rsidP="00B4393F">
            <w:r w:rsidRPr="007D2810">
              <w:t>0.98</w:t>
            </w:r>
          </w:p>
        </w:tc>
        <w:tc>
          <w:tcPr>
            <w:tcW w:w="0" w:type="auto"/>
          </w:tcPr>
          <w:p w14:paraId="738BB206" w14:textId="0219989E" w:rsidR="00653F26" w:rsidRDefault="00653F26" w:rsidP="00B4393F">
            <w:r w:rsidRPr="002033B6">
              <w:t>d (7.0)</w:t>
            </w:r>
          </w:p>
        </w:tc>
        <w:tc>
          <w:tcPr>
            <w:tcW w:w="0" w:type="auto"/>
          </w:tcPr>
          <w:p w14:paraId="51397C3A" w14:textId="77777777" w:rsidR="00653F26" w:rsidRDefault="00653F26" w:rsidP="00B4393F">
            <w:r w:rsidRPr="007D2810">
              <w:t>2.56</w:t>
            </w:r>
          </w:p>
        </w:tc>
        <w:tc>
          <w:tcPr>
            <w:tcW w:w="0" w:type="auto"/>
          </w:tcPr>
          <w:p w14:paraId="255F9410" w14:textId="77777777" w:rsidR="00653F26" w:rsidRDefault="00653F26" w:rsidP="00B4393F">
            <w:r w:rsidRPr="007D2810">
              <w:t>15.8</w:t>
            </w:r>
          </w:p>
        </w:tc>
        <w:tc>
          <w:tcPr>
            <w:tcW w:w="0" w:type="auto"/>
          </w:tcPr>
          <w:p w14:paraId="5EBFFF3B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06AF56F9" w14:textId="77777777" w:rsidR="00653F26" w:rsidRDefault="00653F26" w:rsidP="00B4393F">
            <w:r w:rsidRPr="007D2810">
              <w:t>135.3, 35.4, 85.8</w:t>
            </w:r>
          </w:p>
        </w:tc>
      </w:tr>
      <w:tr w:rsidR="00653F26" w14:paraId="10A342E5" w14:textId="77777777" w:rsidTr="00B4393F">
        <w:trPr>
          <w:trHeight w:hRule="exact" w:val="284"/>
        </w:trPr>
        <w:tc>
          <w:tcPr>
            <w:tcW w:w="0" w:type="auto"/>
          </w:tcPr>
          <w:p w14:paraId="46D649E6" w14:textId="77777777" w:rsidR="00653F26" w:rsidRDefault="00653F26" w:rsidP="00B4393F"/>
        </w:tc>
        <w:tc>
          <w:tcPr>
            <w:tcW w:w="0" w:type="auto"/>
          </w:tcPr>
          <w:p w14:paraId="25DDD845" w14:textId="77777777" w:rsidR="00653F26" w:rsidRDefault="00653F26" w:rsidP="00B4393F">
            <w:r w:rsidRPr="007D2810">
              <w:t>9</w:t>
            </w:r>
          </w:p>
        </w:tc>
        <w:tc>
          <w:tcPr>
            <w:tcW w:w="0" w:type="auto"/>
          </w:tcPr>
          <w:p w14:paraId="4ABE8F21" w14:textId="77777777" w:rsidR="00653F26" w:rsidRDefault="00653F26" w:rsidP="00B4393F">
            <w:r w:rsidRPr="007D2810">
              <w:t>85.8</w:t>
            </w:r>
          </w:p>
        </w:tc>
        <w:tc>
          <w:tcPr>
            <w:tcW w:w="0" w:type="auto"/>
          </w:tcPr>
          <w:p w14:paraId="0B85CA72" w14:textId="77777777" w:rsidR="00653F26" w:rsidRDefault="00653F26" w:rsidP="00B4393F">
            <w:r w:rsidRPr="007D2810">
              <w:t>3.25</w:t>
            </w:r>
          </w:p>
        </w:tc>
        <w:tc>
          <w:tcPr>
            <w:tcW w:w="0" w:type="auto"/>
          </w:tcPr>
          <w:p w14:paraId="26B428A5" w14:textId="50A7FE8A" w:rsidR="00653F26" w:rsidRDefault="00653F26" w:rsidP="00B4393F">
            <w:proofErr w:type="spellStart"/>
            <w:r w:rsidRPr="002033B6">
              <w:t>ddd</w:t>
            </w:r>
            <w:proofErr w:type="spellEnd"/>
            <w:r w:rsidRPr="002033B6">
              <w:t xml:space="preserve"> (7.2, 5.4, 5.4)</w:t>
            </w:r>
          </w:p>
        </w:tc>
        <w:tc>
          <w:tcPr>
            <w:tcW w:w="0" w:type="auto"/>
          </w:tcPr>
          <w:p w14:paraId="68880261" w14:textId="77777777" w:rsidR="00653F26" w:rsidRDefault="00653F26" w:rsidP="00B4393F">
            <w:r w:rsidRPr="007D2810">
              <w:t>2.56, 2.68, 2.74</w:t>
            </w:r>
          </w:p>
        </w:tc>
        <w:tc>
          <w:tcPr>
            <w:tcW w:w="0" w:type="auto"/>
          </w:tcPr>
          <w:p w14:paraId="44D0252B" w14:textId="77777777" w:rsidR="00653F26" w:rsidRDefault="00653F26" w:rsidP="00B4393F">
            <w:r w:rsidRPr="007D2810">
              <w:t>85.8</w:t>
            </w:r>
          </w:p>
        </w:tc>
        <w:tc>
          <w:tcPr>
            <w:tcW w:w="0" w:type="auto"/>
          </w:tcPr>
          <w:p w14:paraId="002ECBF9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1E53D1C5" w14:textId="77777777" w:rsidR="00653F26" w:rsidRDefault="00653F26" w:rsidP="00B4393F">
            <w:r w:rsidRPr="007D2810">
              <w:t>139.2, 15.8, 57.4</w:t>
            </w:r>
          </w:p>
        </w:tc>
      </w:tr>
      <w:tr w:rsidR="00653F26" w14:paraId="59448CFE" w14:textId="77777777" w:rsidTr="00B4393F">
        <w:trPr>
          <w:trHeight w:hRule="exact" w:val="284"/>
        </w:trPr>
        <w:tc>
          <w:tcPr>
            <w:tcW w:w="0" w:type="auto"/>
          </w:tcPr>
          <w:p w14:paraId="624A0243" w14:textId="77777777" w:rsidR="00653F26" w:rsidRDefault="00653F26" w:rsidP="00B4393F"/>
        </w:tc>
        <w:tc>
          <w:tcPr>
            <w:tcW w:w="0" w:type="auto"/>
          </w:tcPr>
          <w:p w14:paraId="4C45B196" w14:textId="77777777" w:rsidR="00653F26" w:rsidRDefault="00653F26" w:rsidP="00B4393F">
            <w:r w:rsidRPr="007D2810">
              <w:t>9-OMe</w:t>
            </w:r>
          </w:p>
        </w:tc>
        <w:tc>
          <w:tcPr>
            <w:tcW w:w="0" w:type="auto"/>
          </w:tcPr>
          <w:p w14:paraId="28BA9AE4" w14:textId="77777777" w:rsidR="00653F26" w:rsidRDefault="00653F26" w:rsidP="00B4393F">
            <w:r w:rsidRPr="007D2810">
              <w:t>57.4</w:t>
            </w:r>
          </w:p>
        </w:tc>
        <w:tc>
          <w:tcPr>
            <w:tcW w:w="0" w:type="auto"/>
          </w:tcPr>
          <w:p w14:paraId="19D4D6AD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153C6705" w14:textId="4FA53ACC" w:rsidR="00653F26" w:rsidRDefault="00653F26" w:rsidP="00B4393F">
            <w:r w:rsidRPr="002033B6">
              <w:t>s</w:t>
            </w:r>
          </w:p>
        </w:tc>
        <w:tc>
          <w:tcPr>
            <w:tcW w:w="0" w:type="auto"/>
          </w:tcPr>
          <w:p w14:paraId="4948D8D2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0AB2DE5D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0B0942BF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7D524C42" w14:textId="77777777" w:rsidR="00653F26" w:rsidRDefault="00653F26" w:rsidP="00B4393F">
            <w:r w:rsidRPr="007D2810">
              <w:t>-</w:t>
            </w:r>
          </w:p>
        </w:tc>
      </w:tr>
      <w:tr w:rsidR="00653F26" w14:paraId="39639BA0" w14:textId="77777777" w:rsidTr="00B4393F">
        <w:trPr>
          <w:trHeight w:hRule="exact" w:val="284"/>
        </w:trPr>
        <w:tc>
          <w:tcPr>
            <w:tcW w:w="0" w:type="auto"/>
          </w:tcPr>
          <w:p w14:paraId="35E1C045" w14:textId="77777777" w:rsidR="00653F26" w:rsidRDefault="00653F26" w:rsidP="00B4393F"/>
        </w:tc>
        <w:tc>
          <w:tcPr>
            <w:tcW w:w="0" w:type="auto"/>
          </w:tcPr>
          <w:p w14:paraId="3099E24C" w14:textId="77777777" w:rsidR="00653F26" w:rsidRDefault="00653F26" w:rsidP="00B4393F">
            <w:r w:rsidRPr="007D2810">
              <w:t>10</w:t>
            </w:r>
          </w:p>
        </w:tc>
        <w:tc>
          <w:tcPr>
            <w:tcW w:w="0" w:type="auto"/>
          </w:tcPr>
          <w:p w14:paraId="1A8B3F2D" w14:textId="77777777" w:rsidR="00653F26" w:rsidRDefault="00653F26" w:rsidP="00B4393F">
            <w:r w:rsidRPr="007D2810">
              <w:t>37.0</w:t>
            </w:r>
          </w:p>
        </w:tc>
        <w:tc>
          <w:tcPr>
            <w:tcW w:w="0" w:type="auto"/>
          </w:tcPr>
          <w:p w14:paraId="6B035259" w14:textId="77777777" w:rsidR="00653F26" w:rsidRDefault="00653F26" w:rsidP="00B4393F">
            <w:r w:rsidRPr="007D2810">
              <w:t>2.74</w:t>
            </w:r>
          </w:p>
        </w:tc>
        <w:tc>
          <w:tcPr>
            <w:tcW w:w="0" w:type="auto"/>
          </w:tcPr>
          <w:p w14:paraId="797B1897" w14:textId="37291C28" w:rsidR="00653F26" w:rsidRDefault="00653F26" w:rsidP="00B4393F">
            <w:proofErr w:type="spellStart"/>
            <w:r w:rsidRPr="002033B6">
              <w:t>dd</w:t>
            </w:r>
            <w:proofErr w:type="spellEnd"/>
            <w:r w:rsidRPr="002033B6">
              <w:t xml:space="preserve"> (14.0, 5.4)</w:t>
            </w:r>
          </w:p>
        </w:tc>
        <w:tc>
          <w:tcPr>
            <w:tcW w:w="0" w:type="auto"/>
          </w:tcPr>
          <w:p w14:paraId="026B473B" w14:textId="77777777" w:rsidR="00653F26" w:rsidRDefault="00653F26" w:rsidP="00B4393F">
            <w:r w:rsidRPr="007D2810">
              <w:t>3.25</w:t>
            </w:r>
          </w:p>
        </w:tc>
        <w:tc>
          <w:tcPr>
            <w:tcW w:w="0" w:type="auto"/>
          </w:tcPr>
          <w:p w14:paraId="689844F9" w14:textId="77777777" w:rsidR="00653F26" w:rsidRDefault="00653F26" w:rsidP="00B4393F">
            <w:r w:rsidRPr="007D2810">
              <w:t>37.0</w:t>
            </w:r>
          </w:p>
        </w:tc>
        <w:tc>
          <w:tcPr>
            <w:tcW w:w="0" w:type="auto"/>
          </w:tcPr>
          <w:p w14:paraId="349AFA8C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388AA187" w14:textId="77777777" w:rsidR="00653F26" w:rsidRDefault="00653F26" w:rsidP="00B4393F">
            <w:r w:rsidRPr="007D2810">
              <w:t>129.3, 139.2, 35.4, 85.8</w:t>
            </w:r>
          </w:p>
        </w:tc>
      </w:tr>
      <w:tr w:rsidR="00653F26" w14:paraId="0183299D" w14:textId="77777777" w:rsidTr="00B4393F">
        <w:trPr>
          <w:trHeight w:hRule="exact" w:val="284"/>
        </w:trPr>
        <w:tc>
          <w:tcPr>
            <w:tcW w:w="0" w:type="auto"/>
          </w:tcPr>
          <w:p w14:paraId="3D560BF6" w14:textId="77777777" w:rsidR="00653F26" w:rsidRDefault="00653F26" w:rsidP="00B4393F"/>
        </w:tc>
        <w:tc>
          <w:tcPr>
            <w:tcW w:w="0" w:type="auto"/>
          </w:tcPr>
          <w:p w14:paraId="2915B71B" w14:textId="77777777" w:rsidR="00653F26" w:rsidRDefault="00653F26" w:rsidP="00B4393F"/>
        </w:tc>
        <w:tc>
          <w:tcPr>
            <w:tcW w:w="0" w:type="auto"/>
          </w:tcPr>
          <w:p w14:paraId="411E5F60" w14:textId="77777777" w:rsidR="00653F26" w:rsidRDefault="00653F26" w:rsidP="00B4393F"/>
        </w:tc>
        <w:tc>
          <w:tcPr>
            <w:tcW w:w="0" w:type="auto"/>
          </w:tcPr>
          <w:p w14:paraId="453DB42D" w14:textId="77777777" w:rsidR="00653F26" w:rsidRDefault="00653F26" w:rsidP="00B4393F">
            <w:r w:rsidRPr="007D2810">
              <w:t>2.68</w:t>
            </w:r>
          </w:p>
        </w:tc>
        <w:tc>
          <w:tcPr>
            <w:tcW w:w="0" w:type="auto"/>
          </w:tcPr>
          <w:p w14:paraId="6B35F511" w14:textId="4824D722" w:rsidR="00653F26" w:rsidRDefault="00653F26" w:rsidP="00B4393F">
            <w:proofErr w:type="spellStart"/>
            <w:r w:rsidRPr="002033B6">
              <w:t>dd</w:t>
            </w:r>
            <w:proofErr w:type="spellEnd"/>
            <w:r w:rsidRPr="002033B6">
              <w:t xml:space="preserve"> (14.0, 7.2)</w:t>
            </w:r>
          </w:p>
        </w:tc>
        <w:tc>
          <w:tcPr>
            <w:tcW w:w="0" w:type="auto"/>
          </w:tcPr>
          <w:p w14:paraId="10077B66" w14:textId="77777777" w:rsidR="00653F26" w:rsidRDefault="00653F26" w:rsidP="00B4393F">
            <w:r w:rsidRPr="007D2810">
              <w:t>3.25</w:t>
            </w:r>
          </w:p>
        </w:tc>
        <w:tc>
          <w:tcPr>
            <w:tcW w:w="0" w:type="auto"/>
          </w:tcPr>
          <w:p w14:paraId="0A15B307" w14:textId="77777777" w:rsidR="00653F26" w:rsidRDefault="00653F26" w:rsidP="00B4393F">
            <w:r w:rsidRPr="007D2810">
              <w:t>37.0</w:t>
            </w:r>
          </w:p>
        </w:tc>
        <w:tc>
          <w:tcPr>
            <w:tcW w:w="0" w:type="auto"/>
          </w:tcPr>
          <w:p w14:paraId="7D81C524" w14:textId="77777777" w:rsidR="00653F26" w:rsidRDefault="00653F26" w:rsidP="00B4393F"/>
        </w:tc>
        <w:tc>
          <w:tcPr>
            <w:tcW w:w="0" w:type="auto"/>
          </w:tcPr>
          <w:p w14:paraId="7674FFB8" w14:textId="77777777" w:rsidR="00653F26" w:rsidRDefault="00653F26" w:rsidP="00B4393F">
            <w:r w:rsidRPr="007D2810">
              <w:t>129.3, 139.2, 35.4, 85.8</w:t>
            </w:r>
          </w:p>
        </w:tc>
      </w:tr>
      <w:tr w:rsidR="00653F26" w14:paraId="6FD09EB4" w14:textId="77777777" w:rsidTr="00B4393F">
        <w:trPr>
          <w:trHeight w:hRule="exact" w:val="284"/>
        </w:trPr>
        <w:tc>
          <w:tcPr>
            <w:tcW w:w="0" w:type="auto"/>
          </w:tcPr>
          <w:p w14:paraId="1FE01194" w14:textId="77777777" w:rsidR="00653F26" w:rsidRDefault="00653F26" w:rsidP="00B4393F"/>
        </w:tc>
        <w:tc>
          <w:tcPr>
            <w:tcW w:w="0" w:type="auto"/>
          </w:tcPr>
          <w:p w14:paraId="720F0E51" w14:textId="77777777" w:rsidR="00653F26" w:rsidRDefault="00653F26" w:rsidP="00B4393F">
            <w:r w:rsidRPr="007D2810">
              <w:t>11</w:t>
            </w:r>
          </w:p>
        </w:tc>
        <w:tc>
          <w:tcPr>
            <w:tcW w:w="0" w:type="auto"/>
          </w:tcPr>
          <w:p w14:paraId="46A51D91" w14:textId="77777777" w:rsidR="00653F26" w:rsidRDefault="00653F26" w:rsidP="00B4393F">
            <w:r w:rsidRPr="007D2810">
              <w:t>139.2</w:t>
            </w:r>
          </w:p>
        </w:tc>
        <w:tc>
          <w:tcPr>
            <w:tcW w:w="0" w:type="auto"/>
          </w:tcPr>
          <w:p w14:paraId="476C278E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1B36514C" w14:textId="77777777" w:rsidR="00653F26" w:rsidRDefault="00653F26" w:rsidP="00B4393F"/>
        </w:tc>
        <w:tc>
          <w:tcPr>
            <w:tcW w:w="0" w:type="auto"/>
          </w:tcPr>
          <w:p w14:paraId="0DD99ADE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7016EA59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3A293EE9" w14:textId="77777777" w:rsidR="00653F26" w:rsidRDefault="00653F26" w:rsidP="00B4393F">
            <w:r w:rsidRPr="007D2810">
              <w:t>0</w:t>
            </w:r>
          </w:p>
        </w:tc>
        <w:tc>
          <w:tcPr>
            <w:tcW w:w="0" w:type="auto"/>
          </w:tcPr>
          <w:p w14:paraId="5B5F3DBF" w14:textId="77777777" w:rsidR="00653F26" w:rsidRDefault="00653F26" w:rsidP="00B4393F">
            <w:r w:rsidRPr="007D2810">
              <w:t>-</w:t>
            </w:r>
          </w:p>
        </w:tc>
      </w:tr>
      <w:tr w:rsidR="00653F26" w14:paraId="71927122" w14:textId="77777777" w:rsidTr="00B4393F">
        <w:trPr>
          <w:trHeight w:hRule="exact" w:val="284"/>
        </w:trPr>
        <w:tc>
          <w:tcPr>
            <w:tcW w:w="0" w:type="auto"/>
          </w:tcPr>
          <w:p w14:paraId="316542D2" w14:textId="77777777" w:rsidR="00653F26" w:rsidRDefault="00653F26" w:rsidP="00B4393F"/>
        </w:tc>
        <w:tc>
          <w:tcPr>
            <w:tcW w:w="0" w:type="auto"/>
          </w:tcPr>
          <w:p w14:paraId="14C14DA1" w14:textId="77777777" w:rsidR="00653F26" w:rsidRDefault="00653F26" w:rsidP="00B4393F">
            <w:r w:rsidRPr="007D2810">
              <w:t>12</w:t>
            </w:r>
          </w:p>
        </w:tc>
        <w:tc>
          <w:tcPr>
            <w:tcW w:w="0" w:type="auto"/>
          </w:tcPr>
          <w:p w14:paraId="56CBDD13" w14:textId="77777777" w:rsidR="00653F26" w:rsidRDefault="00653F26" w:rsidP="00B4393F">
            <w:r w:rsidRPr="007D2810">
              <w:t>129.3</w:t>
            </w:r>
          </w:p>
        </w:tc>
        <w:tc>
          <w:tcPr>
            <w:tcW w:w="0" w:type="auto"/>
          </w:tcPr>
          <w:p w14:paraId="65ECF598" w14:textId="77777777" w:rsidR="00653F26" w:rsidRDefault="00653F26" w:rsidP="00B4393F">
            <w:r w:rsidRPr="007D2810">
              <w:t>7.19</w:t>
            </w:r>
          </w:p>
        </w:tc>
        <w:tc>
          <w:tcPr>
            <w:tcW w:w="0" w:type="auto"/>
          </w:tcPr>
          <w:p w14:paraId="4E96C44D" w14:textId="5D6BC89B" w:rsidR="00653F26" w:rsidRDefault="00653F26" w:rsidP="00B4393F">
            <w:proofErr w:type="spellStart"/>
            <w:r w:rsidRPr="002033B6">
              <w:t>dd</w:t>
            </w:r>
            <w:proofErr w:type="spellEnd"/>
            <w:r w:rsidRPr="002033B6">
              <w:t xml:space="preserve"> (8.3, 1.2)</w:t>
            </w:r>
          </w:p>
        </w:tc>
        <w:tc>
          <w:tcPr>
            <w:tcW w:w="0" w:type="auto"/>
          </w:tcPr>
          <w:p w14:paraId="08F59006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4FA2E5AF" w14:textId="77777777" w:rsidR="00653F26" w:rsidRDefault="00653F26" w:rsidP="00B4393F">
            <w:r w:rsidRPr="007D2810">
              <w:t>129.3</w:t>
            </w:r>
          </w:p>
        </w:tc>
        <w:tc>
          <w:tcPr>
            <w:tcW w:w="0" w:type="auto"/>
          </w:tcPr>
          <w:p w14:paraId="37524A8F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6B031D93" w14:textId="77777777" w:rsidR="00653F26" w:rsidRDefault="00653F26" w:rsidP="00B4393F">
            <w:r w:rsidRPr="007D2810">
              <w:t>125.9, 129.3, 37.0</w:t>
            </w:r>
          </w:p>
        </w:tc>
      </w:tr>
      <w:tr w:rsidR="00653F26" w14:paraId="2606671B" w14:textId="77777777" w:rsidTr="00B4393F">
        <w:trPr>
          <w:trHeight w:hRule="exact" w:val="284"/>
        </w:trPr>
        <w:tc>
          <w:tcPr>
            <w:tcW w:w="0" w:type="auto"/>
          </w:tcPr>
          <w:p w14:paraId="1A0B1260" w14:textId="77777777" w:rsidR="00653F26" w:rsidRDefault="00653F26" w:rsidP="00B4393F"/>
        </w:tc>
        <w:tc>
          <w:tcPr>
            <w:tcW w:w="0" w:type="auto"/>
          </w:tcPr>
          <w:p w14:paraId="35CCAB71" w14:textId="77777777" w:rsidR="00653F26" w:rsidRDefault="00653F26" w:rsidP="00B4393F">
            <w:r w:rsidRPr="007D2810">
              <w:t>13</w:t>
            </w:r>
          </w:p>
        </w:tc>
        <w:tc>
          <w:tcPr>
            <w:tcW w:w="0" w:type="auto"/>
          </w:tcPr>
          <w:p w14:paraId="07D9DB3B" w14:textId="77777777" w:rsidR="00653F26" w:rsidRDefault="00653F26" w:rsidP="00B4393F">
            <w:r w:rsidRPr="007D2810">
              <w:t>128.1</w:t>
            </w:r>
          </w:p>
        </w:tc>
        <w:tc>
          <w:tcPr>
            <w:tcW w:w="0" w:type="auto"/>
          </w:tcPr>
          <w:p w14:paraId="4BBC1D5B" w14:textId="77777777" w:rsidR="00653F26" w:rsidRDefault="00653F26" w:rsidP="00B4393F">
            <w:r w:rsidRPr="007D2810">
              <w:t>7.27</w:t>
            </w:r>
          </w:p>
        </w:tc>
        <w:tc>
          <w:tcPr>
            <w:tcW w:w="0" w:type="auto"/>
          </w:tcPr>
          <w:p w14:paraId="0ABF0B5F" w14:textId="79536E1B" w:rsidR="00653F26" w:rsidRDefault="00653F26" w:rsidP="00B4393F">
            <w:proofErr w:type="spellStart"/>
            <w:r w:rsidRPr="002033B6">
              <w:t>dd</w:t>
            </w:r>
            <w:proofErr w:type="spellEnd"/>
            <w:r w:rsidRPr="002033B6">
              <w:t xml:space="preserve"> (8.3, 7.3)</w:t>
            </w:r>
          </w:p>
        </w:tc>
        <w:tc>
          <w:tcPr>
            <w:tcW w:w="0" w:type="auto"/>
          </w:tcPr>
          <w:p w14:paraId="5E23F0C9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23D92E7B" w14:textId="77777777" w:rsidR="00653F26" w:rsidRDefault="00653F26" w:rsidP="00B4393F">
            <w:r w:rsidRPr="007D2810">
              <w:t>128.1</w:t>
            </w:r>
          </w:p>
        </w:tc>
        <w:tc>
          <w:tcPr>
            <w:tcW w:w="0" w:type="auto"/>
          </w:tcPr>
          <w:p w14:paraId="5DD8E7E5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65451368" w14:textId="77777777" w:rsidR="00653F26" w:rsidRDefault="00653F26" w:rsidP="00B4393F">
            <w:r w:rsidRPr="007D2810">
              <w:t>128.1, 139.2</w:t>
            </w:r>
          </w:p>
        </w:tc>
      </w:tr>
      <w:tr w:rsidR="00653F26" w14:paraId="4470B4C6" w14:textId="77777777" w:rsidTr="00B4393F">
        <w:trPr>
          <w:trHeight w:hRule="exact" w:val="284"/>
        </w:trPr>
        <w:tc>
          <w:tcPr>
            <w:tcW w:w="0" w:type="auto"/>
          </w:tcPr>
          <w:p w14:paraId="5EAE46FB" w14:textId="77777777" w:rsidR="00653F26" w:rsidRDefault="00653F26" w:rsidP="00B4393F"/>
        </w:tc>
        <w:tc>
          <w:tcPr>
            <w:tcW w:w="0" w:type="auto"/>
          </w:tcPr>
          <w:p w14:paraId="5EE5F2A8" w14:textId="77777777" w:rsidR="00653F26" w:rsidRDefault="00653F26" w:rsidP="00B4393F">
            <w:r w:rsidRPr="007D2810">
              <w:t>14</w:t>
            </w:r>
          </w:p>
        </w:tc>
        <w:tc>
          <w:tcPr>
            <w:tcW w:w="0" w:type="auto"/>
          </w:tcPr>
          <w:p w14:paraId="369B1151" w14:textId="77777777" w:rsidR="00653F26" w:rsidRDefault="00653F26" w:rsidP="00B4393F">
            <w:r w:rsidRPr="007D2810">
              <w:t>125.9</w:t>
            </w:r>
          </w:p>
        </w:tc>
        <w:tc>
          <w:tcPr>
            <w:tcW w:w="0" w:type="auto"/>
          </w:tcPr>
          <w:p w14:paraId="75F414AF" w14:textId="77777777" w:rsidR="00653F26" w:rsidRDefault="00653F26" w:rsidP="00B4393F">
            <w:r w:rsidRPr="007D2810">
              <w:t>7.18</w:t>
            </w:r>
          </w:p>
        </w:tc>
        <w:tc>
          <w:tcPr>
            <w:tcW w:w="0" w:type="auto"/>
          </w:tcPr>
          <w:p w14:paraId="2FCA699F" w14:textId="66506CBB" w:rsidR="00653F26" w:rsidRDefault="00653F26" w:rsidP="00B4393F">
            <w:proofErr w:type="spellStart"/>
            <w:r w:rsidRPr="002033B6">
              <w:t>dt</w:t>
            </w:r>
            <w:proofErr w:type="spellEnd"/>
            <w:r w:rsidRPr="002033B6">
              <w:t xml:space="preserve"> (7.3, 1.2)</w:t>
            </w:r>
          </w:p>
        </w:tc>
        <w:tc>
          <w:tcPr>
            <w:tcW w:w="0" w:type="auto"/>
          </w:tcPr>
          <w:p w14:paraId="0342CFC2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3528F488" w14:textId="77777777" w:rsidR="00653F26" w:rsidRDefault="00653F26" w:rsidP="00B4393F">
            <w:r w:rsidRPr="007D2810">
              <w:t>125.9</w:t>
            </w:r>
          </w:p>
        </w:tc>
        <w:tc>
          <w:tcPr>
            <w:tcW w:w="0" w:type="auto"/>
          </w:tcPr>
          <w:p w14:paraId="7F39E1F1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6A9DD7E7" w14:textId="77777777" w:rsidR="00653F26" w:rsidRDefault="00653F26" w:rsidP="00B4393F">
            <w:r w:rsidRPr="007D2810">
              <w:t>-</w:t>
            </w:r>
          </w:p>
        </w:tc>
      </w:tr>
      <w:tr w:rsidR="00653F26" w14:paraId="205D7B33" w14:textId="77777777" w:rsidTr="00B4393F">
        <w:trPr>
          <w:trHeight w:hRule="exact" w:val="284"/>
        </w:trPr>
        <w:tc>
          <w:tcPr>
            <w:tcW w:w="0" w:type="auto"/>
          </w:tcPr>
          <w:p w14:paraId="32D3F370" w14:textId="77777777" w:rsidR="00653F26" w:rsidRDefault="00653F26" w:rsidP="00B4393F">
            <w:r w:rsidRPr="007D2810">
              <w:t>Glu6</w:t>
            </w:r>
          </w:p>
        </w:tc>
        <w:tc>
          <w:tcPr>
            <w:tcW w:w="0" w:type="auto"/>
          </w:tcPr>
          <w:p w14:paraId="082ECB8F" w14:textId="77777777" w:rsidR="00653F26" w:rsidRDefault="00653F26" w:rsidP="00B4393F">
            <w:r w:rsidRPr="007D2810">
              <w:t>1</w:t>
            </w:r>
          </w:p>
        </w:tc>
        <w:tc>
          <w:tcPr>
            <w:tcW w:w="0" w:type="auto"/>
          </w:tcPr>
          <w:p w14:paraId="0643E573" w14:textId="77777777" w:rsidR="00653F26" w:rsidRDefault="00653F26" w:rsidP="00B4393F"/>
        </w:tc>
        <w:tc>
          <w:tcPr>
            <w:tcW w:w="0" w:type="auto"/>
          </w:tcPr>
          <w:p w14:paraId="75C61E9A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4C90F221" w14:textId="77777777" w:rsidR="00653F26" w:rsidRDefault="00653F26" w:rsidP="00B4393F"/>
        </w:tc>
        <w:tc>
          <w:tcPr>
            <w:tcW w:w="0" w:type="auto"/>
          </w:tcPr>
          <w:p w14:paraId="6FA5C350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4542C069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2CDC48A6" w14:textId="77777777" w:rsidR="00653F26" w:rsidRDefault="00653F26" w:rsidP="00B4393F">
            <w:r w:rsidRPr="007D2810">
              <w:t>0</w:t>
            </w:r>
          </w:p>
        </w:tc>
        <w:tc>
          <w:tcPr>
            <w:tcW w:w="0" w:type="auto"/>
          </w:tcPr>
          <w:p w14:paraId="19DBCD3E" w14:textId="77777777" w:rsidR="00653F26" w:rsidRDefault="00653F26" w:rsidP="00B4393F">
            <w:r w:rsidRPr="007D2810">
              <w:t>-</w:t>
            </w:r>
          </w:p>
        </w:tc>
      </w:tr>
      <w:tr w:rsidR="00653F26" w14:paraId="1629922F" w14:textId="77777777" w:rsidTr="00B4393F">
        <w:trPr>
          <w:trHeight w:hRule="exact" w:val="284"/>
        </w:trPr>
        <w:tc>
          <w:tcPr>
            <w:tcW w:w="0" w:type="auto"/>
          </w:tcPr>
          <w:p w14:paraId="3D4C056E" w14:textId="77777777" w:rsidR="00653F26" w:rsidRDefault="00653F26" w:rsidP="00B4393F"/>
        </w:tc>
        <w:tc>
          <w:tcPr>
            <w:tcW w:w="0" w:type="auto"/>
          </w:tcPr>
          <w:p w14:paraId="287925C1" w14:textId="77777777" w:rsidR="00653F26" w:rsidRDefault="00653F26" w:rsidP="00B4393F">
            <w:r w:rsidRPr="007D2810">
              <w:t>2</w:t>
            </w:r>
          </w:p>
        </w:tc>
        <w:tc>
          <w:tcPr>
            <w:tcW w:w="0" w:type="auto"/>
          </w:tcPr>
          <w:p w14:paraId="4AAA19F4" w14:textId="77777777" w:rsidR="00653F26" w:rsidRDefault="00653F26" w:rsidP="00B4393F">
            <w:r w:rsidRPr="007D2810">
              <w:t>52.8</w:t>
            </w:r>
          </w:p>
        </w:tc>
        <w:tc>
          <w:tcPr>
            <w:tcW w:w="0" w:type="auto"/>
          </w:tcPr>
          <w:p w14:paraId="7AB2925C" w14:textId="77777777" w:rsidR="00653F26" w:rsidRDefault="00653F26" w:rsidP="00B4393F">
            <w:r w:rsidRPr="007D2810">
              <w:t>4.35</w:t>
            </w:r>
          </w:p>
        </w:tc>
        <w:tc>
          <w:tcPr>
            <w:tcW w:w="0" w:type="auto"/>
          </w:tcPr>
          <w:p w14:paraId="2FA5C2C4" w14:textId="77777777" w:rsidR="00653F26" w:rsidRDefault="00653F26" w:rsidP="00B4393F"/>
        </w:tc>
        <w:tc>
          <w:tcPr>
            <w:tcW w:w="0" w:type="auto"/>
          </w:tcPr>
          <w:p w14:paraId="052DAFE6" w14:textId="77777777" w:rsidR="00653F26" w:rsidRDefault="00653F26" w:rsidP="00B4393F">
            <w:r w:rsidRPr="007D2810">
              <w:t>1.88, 9.28</w:t>
            </w:r>
          </w:p>
        </w:tc>
        <w:tc>
          <w:tcPr>
            <w:tcW w:w="0" w:type="auto"/>
          </w:tcPr>
          <w:p w14:paraId="44C1C41A" w14:textId="77777777" w:rsidR="00653F26" w:rsidRDefault="00653F26" w:rsidP="00B4393F">
            <w:r w:rsidRPr="007D2810">
              <w:t>52.8</w:t>
            </w:r>
          </w:p>
        </w:tc>
        <w:tc>
          <w:tcPr>
            <w:tcW w:w="0" w:type="auto"/>
          </w:tcPr>
          <w:p w14:paraId="588CE01A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2F7E2A4D" w14:textId="77777777" w:rsidR="00653F26" w:rsidRDefault="00653F26" w:rsidP="00B4393F">
            <w:r w:rsidRPr="007D2810">
              <w:t>-</w:t>
            </w:r>
          </w:p>
        </w:tc>
      </w:tr>
      <w:tr w:rsidR="00653F26" w14:paraId="0112856A" w14:textId="77777777" w:rsidTr="00B4393F">
        <w:trPr>
          <w:trHeight w:hRule="exact" w:val="284"/>
        </w:trPr>
        <w:tc>
          <w:tcPr>
            <w:tcW w:w="0" w:type="auto"/>
          </w:tcPr>
          <w:p w14:paraId="53D9D01E" w14:textId="77777777" w:rsidR="00653F26" w:rsidRDefault="00653F26" w:rsidP="00B4393F"/>
        </w:tc>
        <w:tc>
          <w:tcPr>
            <w:tcW w:w="0" w:type="auto"/>
          </w:tcPr>
          <w:p w14:paraId="6611EDD5" w14:textId="77777777" w:rsidR="00653F26" w:rsidRDefault="00653F26" w:rsidP="00B4393F">
            <w:r w:rsidRPr="007D2810">
              <w:t>2-NH</w:t>
            </w:r>
          </w:p>
        </w:tc>
        <w:tc>
          <w:tcPr>
            <w:tcW w:w="0" w:type="auto"/>
          </w:tcPr>
          <w:p w14:paraId="58DDE389" w14:textId="77777777" w:rsidR="00653F26" w:rsidRDefault="00653F26" w:rsidP="00B4393F"/>
        </w:tc>
        <w:tc>
          <w:tcPr>
            <w:tcW w:w="0" w:type="auto"/>
          </w:tcPr>
          <w:p w14:paraId="536EF2D5" w14:textId="77777777" w:rsidR="00653F26" w:rsidRDefault="00653F26" w:rsidP="00B4393F">
            <w:r w:rsidRPr="007D2810">
              <w:t>9.28</w:t>
            </w:r>
          </w:p>
        </w:tc>
        <w:tc>
          <w:tcPr>
            <w:tcW w:w="0" w:type="auto"/>
          </w:tcPr>
          <w:p w14:paraId="6266BD14" w14:textId="77777777" w:rsidR="00653F26" w:rsidRDefault="00653F26" w:rsidP="00B4393F"/>
        </w:tc>
        <w:tc>
          <w:tcPr>
            <w:tcW w:w="0" w:type="auto"/>
          </w:tcPr>
          <w:p w14:paraId="1A709118" w14:textId="77777777" w:rsidR="00653F26" w:rsidRDefault="00653F26" w:rsidP="00B4393F">
            <w:r w:rsidRPr="007D2810">
              <w:t>4.35</w:t>
            </w:r>
          </w:p>
        </w:tc>
        <w:tc>
          <w:tcPr>
            <w:tcW w:w="0" w:type="auto"/>
          </w:tcPr>
          <w:p w14:paraId="6B7AFD9D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68605D34" w14:textId="77777777" w:rsidR="00653F26" w:rsidRDefault="00653F26" w:rsidP="00B4393F"/>
        </w:tc>
        <w:tc>
          <w:tcPr>
            <w:tcW w:w="0" w:type="auto"/>
          </w:tcPr>
          <w:p w14:paraId="53E486C1" w14:textId="77777777" w:rsidR="00653F26" w:rsidRDefault="00653F26" w:rsidP="00B4393F">
            <w:r w:rsidRPr="007D2810">
              <w:t>-</w:t>
            </w:r>
          </w:p>
        </w:tc>
      </w:tr>
      <w:tr w:rsidR="00653F26" w14:paraId="11D56B9F" w14:textId="77777777" w:rsidTr="00B4393F">
        <w:trPr>
          <w:trHeight w:hRule="exact" w:val="284"/>
        </w:trPr>
        <w:tc>
          <w:tcPr>
            <w:tcW w:w="0" w:type="auto"/>
          </w:tcPr>
          <w:p w14:paraId="3E94EB2E" w14:textId="77777777" w:rsidR="00653F26" w:rsidRDefault="00653F26" w:rsidP="00B4393F"/>
        </w:tc>
        <w:tc>
          <w:tcPr>
            <w:tcW w:w="0" w:type="auto"/>
          </w:tcPr>
          <w:p w14:paraId="720F1BFA" w14:textId="77777777" w:rsidR="00653F26" w:rsidRDefault="00653F26" w:rsidP="00B4393F">
            <w:r w:rsidRPr="007D2810">
              <w:t>3</w:t>
            </w:r>
          </w:p>
        </w:tc>
        <w:tc>
          <w:tcPr>
            <w:tcW w:w="0" w:type="auto"/>
          </w:tcPr>
          <w:p w14:paraId="48B12A13" w14:textId="77777777" w:rsidR="00653F26" w:rsidRDefault="00653F26" w:rsidP="00B4393F"/>
        </w:tc>
        <w:tc>
          <w:tcPr>
            <w:tcW w:w="0" w:type="auto"/>
          </w:tcPr>
          <w:p w14:paraId="4FA7F617" w14:textId="77777777" w:rsidR="00653F26" w:rsidRDefault="00653F26" w:rsidP="00B4393F">
            <w:r w:rsidRPr="007D2810">
              <w:t>1.88</w:t>
            </w:r>
          </w:p>
        </w:tc>
        <w:tc>
          <w:tcPr>
            <w:tcW w:w="0" w:type="auto"/>
          </w:tcPr>
          <w:p w14:paraId="7998AC5D" w14:textId="77777777" w:rsidR="00653F26" w:rsidRDefault="00653F26" w:rsidP="00B4393F"/>
        </w:tc>
        <w:tc>
          <w:tcPr>
            <w:tcW w:w="0" w:type="auto"/>
          </w:tcPr>
          <w:p w14:paraId="71196E15" w14:textId="77777777" w:rsidR="00653F26" w:rsidRDefault="00653F26" w:rsidP="00B4393F">
            <w:r w:rsidRPr="007D2810">
              <w:t>2.21, 4.35</w:t>
            </w:r>
          </w:p>
        </w:tc>
        <w:tc>
          <w:tcPr>
            <w:tcW w:w="0" w:type="auto"/>
          </w:tcPr>
          <w:p w14:paraId="77A11708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79FD9466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10330F0F" w14:textId="77777777" w:rsidR="00653F26" w:rsidRDefault="00653F26" w:rsidP="00B4393F">
            <w:r w:rsidRPr="007D2810">
              <w:t>-</w:t>
            </w:r>
          </w:p>
        </w:tc>
      </w:tr>
      <w:tr w:rsidR="00653F26" w14:paraId="1EE796CA" w14:textId="77777777" w:rsidTr="00B4393F">
        <w:trPr>
          <w:trHeight w:hRule="exact" w:val="284"/>
        </w:trPr>
        <w:tc>
          <w:tcPr>
            <w:tcW w:w="0" w:type="auto"/>
          </w:tcPr>
          <w:p w14:paraId="438E7CF1" w14:textId="77777777" w:rsidR="00653F26" w:rsidRDefault="00653F26" w:rsidP="00B4393F"/>
        </w:tc>
        <w:tc>
          <w:tcPr>
            <w:tcW w:w="0" w:type="auto"/>
          </w:tcPr>
          <w:p w14:paraId="4C5BFCA5" w14:textId="77777777" w:rsidR="00653F26" w:rsidRDefault="00653F26" w:rsidP="00B4393F">
            <w:r w:rsidRPr="007D2810">
              <w:t>4</w:t>
            </w:r>
          </w:p>
        </w:tc>
        <w:tc>
          <w:tcPr>
            <w:tcW w:w="0" w:type="auto"/>
          </w:tcPr>
          <w:p w14:paraId="7FF830A3" w14:textId="77777777" w:rsidR="00653F26" w:rsidRDefault="00653F26" w:rsidP="00B4393F">
            <w:r w:rsidRPr="007D2810">
              <w:t>31.3</w:t>
            </w:r>
          </w:p>
        </w:tc>
        <w:tc>
          <w:tcPr>
            <w:tcW w:w="0" w:type="auto"/>
          </w:tcPr>
          <w:p w14:paraId="6F6ED03A" w14:textId="77777777" w:rsidR="00653F26" w:rsidRDefault="00653F26" w:rsidP="00B4393F">
            <w:r w:rsidRPr="007D2810">
              <w:t>2.21</w:t>
            </w:r>
          </w:p>
        </w:tc>
        <w:tc>
          <w:tcPr>
            <w:tcW w:w="0" w:type="auto"/>
          </w:tcPr>
          <w:p w14:paraId="09373A62" w14:textId="77777777" w:rsidR="00653F26" w:rsidRDefault="00653F26" w:rsidP="00B4393F"/>
        </w:tc>
        <w:tc>
          <w:tcPr>
            <w:tcW w:w="0" w:type="auto"/>
          </w:tcPr>
          <w:p w14:paraId="26C77814" w14:textId="77777777" w:rsidR="00653F26" w:rsidRDefault="00653F26" w:rsidP="00B4393F">
            <w:r w:rsidRPr="007D2810">
              <w:t>1.88</w:t>
            </w:r>
          </w:p>
        </w:tc>
        <w:tc>
          <w:tcPr>
            <w:tcW w:w="0" w:type="auto"/>
          </w:tcPr>
          <w:p w14:paraId="4D564CC4" w14:textId="77777777" w:rsidR="00653F26" w:rsidRDefault="00653F26" w:rsidP="00B4393F">
            <w:r w:rsidRPr="007D2810">
              <w:t>31.3</w:t>
            </w:r>
          </w:p>
        </w:tc>
        <w:tc>
          <w:tcPr>
            <w:tcW w:w="0" w:type="auto"/>
          </w:tcPr>
          <w:p w14:paraId="02CBC935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5EF2AD1A" w14:textId="77777777" w:rsidR="00653F26" w:rsidRDefault="00653F26" w:rsidP="00B4393F">
            <w:r w:rsidRPr="007D2810">
              <w:t>-</w:t>
            </w:r>
          </w:p>
        </w:tc>
      </w:tr>
      <w:tr w:rsidR="00653F26" w14:paraId="70BD04D8" w14:textId="77777777" w:rsidTr="00B4393F">
        <w:trPr>
          <w:trHeight w:hRule="exact" w:val="284"/>
        </w:trPr>
        <w:tc>
          <w:tcPr>
            <w:tcW w:w="0" w:type="auto"/>
          </w:tcPr>
          <w:p w14:paraId="359093C8" w14:textId="77777777" w:rsidR="00653F26" w:rsidRDefault="00653F26" w:rsidP="00B4393F"/>
        </w:tc>
        <w:tc>
          <w:tcPr>
            <w:tcW w:w="0" w:type="auto"/>
          </w:tcPr>
          <w:p w14:paraId="068235AE" w14:textId="77777777" w:rsidR="00653F26" w:rsidRDefault="00653F26" w:rsidP="00B4393F"/>
        </w:tc>
        <w:tc>
          <w:tcPr>
            <w:tcW w:w="0" w:type="auto"/>
          </w:tcPr>
          <w:p w14:paraId="4C51F567" w14:textId="77777777" w:rsidR="00653F26" w:rsidRDefault="00653F26" w:rsidP="00B4393F"/>
        </w:tc>
        <w:tc>
          <w:tcPr>
            <w:tcW w:w="0" w:type="auto"/>
          </w:tcPr>
          <w:p w14:paraId="7F405C29" w14:textId="77777777" w:rsidR="00653F26" w:rsidRDefault="00653F26" w:rsidP="00B4393F">
            <w:r w:rsidRPr="007D2810">
              <w:t>2.31</w:t>
            </w:r>
          </w:p>
        </w:tc>
        <w:tc>
          <w:tcPr>
            <w:tcW w:w="0" w:type="auto"/>
          </w:tcPr>
          <w:p w14:paraId="631C98BD" w14:textId="77777777" w:rsidR="00653F26" w:rsidRDefault="00653F26" w:rsidP="00B4393F"/>
        </w:tc>
        <w:tc>
          <w:tcPr>
            <w:tcW w:w="0" w:type="auto"/>
          </w:tcPr>
          <w:p w14:paraId="5B1C70A3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6D19FF38" w14:textId="77777777" w:rsidR="00653F26" w:rsidRDefault="00653F26" w:rsidP="00B4393F">
            <w:r w:rsidRPr="007D2810">
              <w:t>31.3</w:t>
            </w:r>
          </w:p>
        </w:tc>
        <w:tc>
          <w:tcPr>
            <w:tcW w:w="0" w:type="auto"/>
          </w:tcPr>
          <w:p w14:paraId="1960F7AA" w14:textId="77777777" w:rsidR="00653F26" w:rsidRDefault="00653F26" w:rsidP="00B4393F"/>
        </w:tc>
        <w:tc>
          <w:tcPr>
            <w:tcW w:w="0" w:type="auto"/>
          </w:tcPr>
          <w:p w14:paraId="3809F306" w14:textId="77777777" w:rsidR="00653F26" w:rsidRDefault="00653F26" w:rsidP="00B4393F">
            <w:r w:rsidRPr="007D2810">
              <w:t>-</w:t>
            </w:r>
          </w:p>
        </w:tc>
      </w:tr>
      <w:tr w:rsidR="00653F26" w14:paraId="6D58BB81" w14:textId="77777777" w:rsidTr="00B4393F">
        <w:trPr>
          <w:trHeight w:hRule="exact" w:val="284"/>
        </w:trPr>
        <w:tc>
          <w:tcPr>
            <w:tcW w:w="0" w:type="auto"/>
          </w:tcPr>
          <w:p w14:paraId="1E6FC03E" w14:textId="77777777" w:rsidR="00653F26" w:rsidRDefault="00653F26" w:rsidP="00B4393F"/>
        </w:tc>
        <w:tc>
          <w:tcPr>
            <w:tcW w:w="0" w:type="auto"/>
          </w:tcPr>
          <w:p w14:paraId="402EC20C" w14:textId="77777777" w:rsidR="00653F26" w:rsidRDefault="00653F26" w:rsidP="00B4393F">
            <w:r w:rsidRPr="007D2810">
              <w:t>5</w:t>
            </w:r>
          </w:p>
        </w:tc>
        <w:tc>
          <w:tcPr>
            <w:tcW w:w="0" w:type="auto"/>
          </w:tcPr>
          <w:p w14:paraId="5CD710B0" w14:textId="77777777" w:rsidR="00653F26" w:rsidRDefault="00653F26" w:rsidP="00B4393F">
            <w:r w:rsidRPr="007D2810">
              <w:t>175.1</w:t>
            </w:r>
          </w:p>
        </w:tc>
        <w:tc>
          <w:tcPr>
            <w:tcW w:w="0" w:type="auto"/>
          </w:tcPr>
          <w:p w14:paraId="41A810F8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679FDC8C" w14:textId="77777777" w:rsidR="00653F26" w:rsidRDefault="00653F26" w:rsidP="00B4393F"/>
        </w:tc>
        <w:tc>
          <w:tcPr>
            <w:tcW w:w="0" w:type="auto"/>
          </w:tcPr>
          <w:p w14:paraId="7ADCDA9F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05BBF7F5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17241E97" w14:textId="77777777" w:rsidR="00653F26" w:rsidRDefault="00653F26" w:rsidP="00B4393F">
            <w:r w:rsidRPr="007D2810">
              <w:t>0</w:t>
            </w:r>
          </w:p>
        </w:tc>
        <w:tc>
          <w:tcPr>
            <w:tcW w:w="0" w:type="auto"/>
          </w:tcPr>
          <w:p w14:paraId="5FB63D40" w14:textId="77777777" w:rsidR="00653F26" w:rsidRDefault="00653F26" w:rsidP="00B4393F">
            <w:r w:rsidRPr="007D2810">
              <w:t>-</w:t>
            </w:r>
          </w:p>
        </w:tc>
      </w:tr>
      <w:tr w:rsidR="00653F26" w14:paraId="59EB81AA" w14:textId="77777777" w:rsidTr="00B4393F">
        <w:trPr>
          <w:trHeight w:hRule="exact" w:val="284"/>
        </w:trPr>
        <w:tc>
          <w:tcPr>
            <w:tcW w:w="0" w:type="auto"/>
          </w:tcPr>
          <w:p w14:paraId="001E3C5A" w14:textId="77777777" w:rsidR="00653F26" w:rsidRDefault="00653F26" w:rsidP="00B4393F">
            <w:r w:rsidRPr="007D2810">
              <w:t>Mdha7</w:t>
            </w:r>
          </w:p>
        </w:tc>
        <w:tc>
          <w:tcPr>
            <w:tcW w:w="0" w:type="auto"/>
          </w:tcPr>
          <w:p w14:paraId="22FDFF2C" w14:textId="77777777" w:rsidR="00653F26" w:rsidRDefault="00653F26" w:rsidP="00B4393F">
            <w:r w:rsidRPr="007D2810">
              <w:t>1</w:t>
            </w:r>
          </w:p>
        </w:tc>
        <w:tc>
          <w:tcPr>
            <w:tcW w:w="0" w:type="auto"/>
          </w:tcPr>
          <w:p w14:paraId="0532F07D" w14:textId="77777777" w:rsidR="00653F26" w:rsidRDefault="00653F26" w:rsidP="00B4393F">
            <w:r w:rsidRPr="007D2810">
              <w:t>163.0</w:t>
            </w:r>
          </w:p>
        </w:tc>
        <w:tc>
          <w:tcPr>
            <w:tcW w:w="0" w:type="auto"/>
          </w:tcPr>
          <w:p w14:paraId="0E40A170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607DF7BD" w14:textId="77777777" w:rsidR="00653F26" w:rsidRDefault="00653F26" w:rsidP="00B4393F"/>
        </w:tc>
        <w:tc>
          <w:tcPr>
            <w:tcW w:w="0" w:type="auto"/>
          </w:tcPr>
          <w:p w14:paraId="5B95F463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22CD54EE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3A3FF592" w14:textId="77777777" w:rsidR="00653F26" w:rsidRDefault="00653F26" w:rsidP="00B4393F">
            <w:r w:rsidRPr="007D2810">
              <w:t>0</w:t>
            </w:r>
          </w:p>
        </w:tc>
        <w:tc>
          <w:tcPr>
            <w:tcW w:w="0" w:type="auto"/>
          </w:tcPr>
          <w:p w14:paraId="42BCA3FA" w14:textId="77777777" w:rsidR="00653F26" w:rsidRDefault="00653F26" w:rsidP="00B4393F">
            <w:r w:rsidRPr="007D2810">
              <w:t>-</w:t>
            </w:r>
          </w:p>
        </w:tc>
      </w:tr>
      <w:tr w:rsidR="00653F26" w14:paraId="6EC201F5" w14:textId="77777777" w:rsidTr="00B4393F">
        <w:trPr>
          <w:trHeight w:hRule="exact" w:val="284"/>
        </w:trPr>
        <w:tc>
          <w:tcPr>
            <w:tcW w:w="0" w:type="auto"/>
          </w:tcPr>
          <w:p w14:paraId="3ADA3A6A" w14:textId="77777777" w:rsidR="00653F26" w:rsidRDefault="00653F26" w:rsidP="00B4393F"/>
        </w:tc>
        <w:tc>
          <w:tcPr>
            <w:tcW w:w="0" w:type="auto"/>
          </w:tcPr>
          <w:p w14:paraId="60FFBE4F" w14:textId="77777777" w:rsidR="00653F26" w:rsidRDefault="00653F26" w:rsidP="00B4393F">
            <w:r w:rsidRPr="007D2810">
              <w:t>2</w:t>
            </w:r>
          </w:p>
        </w:tc>
        <w:tc>
          <w:tcPr>
            <w:tcW w:w="0" w:type="auto"/>
          </w:tcPr>
          <w:p w14:paraId="4E34D9AE" w14:textId="77777777" w:rsidR="00653F26" w:rsidRDefault="00653F26" w:rsidP="00B4393F">
            <w:r w:rsidRPr="007D2810">
              <w:t>144.8</w:t>
            </w:r>
          </w:p>
        </w:tc>
        <w:tc>
          <w:tcPr>
            <w:tcW w:w="0" w:type="auto"/>
          </w:tcPr>
          <w:p w14:paraId="5C8FC126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11F1BFF3" w14:textId="77777777" w:rsidR="00653F26" w:rsidRDefault="00653F26" w:rsidP="00B4393F"/>
        </w:tc>
        <w:tc>
          <w:tcPr>
            <w:tcW w:w="0" w:type="auto"/>
          </w:tcPr>
          <w:p w14:paraId="025D8B66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59B96B6B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395ADDE3" w14:textId="77777777" w:rsidR="00653F26" w:rsidRDefault="00653F26" w:rsidP="00B4393F">
            <w:r w:rsidRPr="007D2810">
              <w:t>0</w:t>
            </w:r>
          </w:p>
        </w:tc>
        <w:tc>
          <w:tcPr>
            <w:tcW w:w="0" w:type="auto"/>
          </w:tcPr>
          <w:p w14:paraId="6DFF1B2A" w14:textId="77777777" w:rsidR="00653F26" w:rsidRDefault="00653F26" w:rsidP="00B4393F">
            <w:r w:rsidRPr="007D2810">
              <w:t>-</w:t>
            </w:r>
          </w:p>
        </w:tc>
      </w:tr>
      <w:tr w:rsidR="00653F26" w14:paraId="2280AC3B" w14:textId="77777777" w:rsidTr="00B4393F">
        <w:trPr>
          <w:trHeight w:hRule="exact" w:val="284"/>
        </w:trPr>
        <w:tc>
          <w:tcPr>
            <w:tcW w:w="0" w:type="auto"/>
          </w:tcPr>
          <w:p w14:paraId="23D1FCD5" w14:textId="77777777" w:rsidR="00653F26" w:rsidRDefault="00653F26" w:rsidP="00B4393F"/>
        </w:tc>
        <w:tc>
          <w:tcPr>
            <w:tcW w:w="0" w:type="auto"/>
          </w:tcPr>
          <w:p w14:paraId="49DD2F5A" w14:textId="77777777" w:rsidR="00653F26" w:rsidRDefault="00653F26" w:rsidP="00B4393F">
            <w:r w:rsidRPr="007D2810">
              <w:t>2-N-Me</w:t>
            </w:r>
          </w:p>
        </w:tc>
        <w:tc>
          <w:tcPr>
            <w:tcW w:w="0" w:type="auto"/>
          </w:tcPr>
          <w:p w14:paraId="456E5D79" w14:textId="77777777" w:rsidR="00653F26" w:rsidRDefault="00653F26" w:rsidP="00B4393F">
            <w:r w:rsidRPr="007D2810">
              <w:t>37.3</w:t>
            </w:r>
          </w:p>
        </w:tc>
        <w:tc>
          <w:tcPr>
            <w:tcW w:w="0" w:type="auto"/>
          </w:tcPr>
          <w:p w14:paraId="3604B344" w14:textId="77777777" w:rsidR="00653F26" w:rsidRDefault="00653F26" w:rsidP="00B4393F">
            <w:r w:rsidRPr="007D2810">
              <w:t>3.12</w:t>
            </w:r>
          </w:p>
        </w:tc>
        <w:tc>
          <w:tcPr>
            <w:tcW w:w="0" w:type="auto"/>
          </w:tcPr>
          <w:p w14:paraId="6D5DF60B" w14:textId="53BEE3F0" w:rsidR="00653F26" w:rsidRDefault="00653F26" w:rsidP="00B4393F">
            <w:r w:rsidRPr="002033B6">
              <w:t>s</w:t>
            </w:r>
          </w:p>
        </w:tc>
        <w:tc>
          <w:tcPr>
            <w:tcW w:w="0" w:type="auto"/>
          </w:tcPr>
          <w:p w14:paraId="48B4E2A1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5E672436" w14:textId="77777777" w:rsidR="00653F26" w:rsidRDefault="00653F26" w:rsidP="00B4393F">
            <w:r w:rsidRPr="007D2810">
              <w:t>37.3</w:t>
            </w:r>
          </w:p>
        </w:tc>
        <w:tc>
          <w:tcPr>
            <w:tcW w:w="0" w:type="auto"/>
          </w:tcPr>
          <w:p w14:paraId="35E510C5" w14:textId="77777777" w:rsidR="00653F26" w:rsidRDefault="00653F26" w:rsidP="00B4393F">
            <w:r w:rsidRPr="007D2810">
              <w:t>+</w:t>
            </w:r>
          </w:p>
        </w:tc>
        <w:tc>
          <w:tcPr>
            <w:tcW w:w="0" w:type="auto"/>
          </w:tcPr>
          <w:p w14:paraId="2FC137A6" w14:textId="77777777" w:rsidR="00653F26" w:rsidRDefault="00653F26" w:rsidP="00B4393F">
            <w:r w:rsidRPr="007D2810">
              <w:t>144.8, 175.1</w:t>
            </w:r>
          </w:p>
        </w:tc>
      </w:tr>
      <w:tr w:rsidR="00653F26" w14:paraId="65BFCBA2" w14:textId="77777777" w:rsidTr="00B4393F">
        <w:trPr>
          <w:trHeight w:hRule="exact" w:val="284"/>
        </w:trPr>
        <w:tc>
          <w:tcPr>
            <w:tcW w:w="0" w:type="auto"/>
          </w:tcPr>
          <w:p w14:paraId="3D5C0D81" w14:textId="77777777" w:rsidR="00653F26" w:rsidRDefault="00653F26" w:rsidP="00B4393F"/>
        </w:tc>
        <w:tc>
          <w:tcPr>
            <w:tcW w:w="0" w:type="auto"/>
          </w:tcPr>
          <w:p w14:paraId="0F7EDEF0" w14:textId="77777777" w:rsidR="00653F26" w:rsidRDefault="00653F26" w:rsidP="00B4393F">
            <w:r w:rsidRPr="007D2810">
              <w:t>3</w:t>
            </w:r>
          </w:p>
        </w:tc>
        <w:tc>
          <w:tcPr>
            <w:tcW w:w="0" w:type="auto"/>
          </w:tcPr>
          <w:p w14:paraId="113B6532" w14:textId="77777777" w:rsidR="00653F26" w:rsidRDefault="00653F26" w:rsidP="00B4393F">
            <w:r w:rsidRPr="007D2810">
              <w:t>113.9</w:t>
            </w:r>
          </w:p>
        </w:tc>
        <w:tc>
          <w:tcPr>
            <w:tcW w:w="0" w:type="auto"/>
          </w:tcPr>
          <w:p w14:paraId="2EA5F7FF" w14:textId="77777777" w:rsidR="00653F26" w:rsidRDefault="00653F26" w:rsidP="00B4393F">
            <w:r w:rsidRPr="007D2810">
              <w:t>5.81</w:t>
            </w:r>
          </w:p>
        </w:tc>
        <w:tc>
          <w:tcPr>
            <w:tcW w:w="0" w:type="auto"/>
          </w:tcPr>
          <w:p w14:paraId="3027BA65" w14:textId="77777777" w:rsidR="00653F26" w:rsidRDefault="00653F26" w:rsidP="00B4393F"/>
        </w:tc>
        <w:tc>
          <w:tcPr>
            <w:tcW w:w="0" w:type="auto"/>
          </w:tcPr>
          <w:p w14:paraId="7F26767A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019C1299" w14:textId="77777777" w:rsidR="00653F26" w:rsidRDefault="00653F26" w:rsidP="00B4393F">
            <w:r w:rsidRPr="007D2810">
              <w:t>113.9</w:t>
            </w:r>
          </w:p>
        </w:tc>
        <w:tc>
          <w:tcPr>
            <w:tcW w:w="0" w:type="auto"/>
          </w:tcPr>
          <w:p w14:paraId="5B8216D3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28B2930B" w14:textId="77777777" w:rsidR="00653F26" w:rsidRDefault="00653F26" w:rsidP="00B4393F">
            <w:r w:rsidRPr="007D2810">
              <w:t>163.0</w:t>
            </w:r>
          </w:p>
        </w:tc>
      </w:tr>
      <w:tr w:rsidR="00653F26" w14:paraId="2ECBA589" w14:textId="77777777" w:rsidTr="00B4393F">
        <w:trPr>
          <w:trHeight w:hRule="exact" w:val="284"/>
        </w:trPr>
        <w:tc>
          <w:tcPr>
            <w:tcW w:w="0" w:type="auto"/>
          </w:tcPr>
          <w:p w14:paraId="09F4005D" w14:textId="77777777" w:rsidR="00653F26" w:rsidRDefault="00653F26" w:rsidP="00B4393F"/>
        </w:tc>
        <w:tc>
          <w:tcPr>
            <w:tcW w:w="0" w:type="auto"/>
          </w:tcPr>
          <w:p w14:paraId="70BEA295" w14:textId="77777777" w:rsidR="00653F26" w:rsidRDefault="00653F26" w:rsidP="00B4393F"/>
        </w:tc>
        <w:tc>
          <w:tcPr>
            <w:tcW w:w="0" w:type="auto"/>
          </w:tcPr>
          <w:p w14:paraId="5C70342D" w14:textId="77777777" w:rsidR="00653F26" w:rsidRDefault="00653F26" w:rsidP="00B4393F"/>
        </w:tc>
        <w:tc>
          <w:tcPr>
            <w:tcW w:w="0" w:type="auto"/>
          </w:tcPr>
          <w:p w14:paraId="578E7A8A" w14:textId="77777777" w:rsidR="00653F26" w:rsidRDefault="00653F26" w:rsidP="00B4393F">
            <w:r w:rsidRPr="007D2810">
              <w:t>5.39</w:t>
            </w:r>
          </w:p>
        </w:tc>
        <w:tc>
          <w:tcPr>
            <w:tcW w:w="0" w:type="auto"/>
          </w:tcPr>
          <w:p w14:paraId="0FFFD1F5" w14:textId="4513740D" w:rsidR="00653F26" w:rsidRDefault="00653F26" w:rsidP="00B4393F"/>
        </w:tc>
        <w:tc>
          <w:tcPr>
            <w:tcW w:w="0" w:type="auto"/>
          </w:tcPr>
          <w:p w14:paraId="642664F7" w14:textId="77777777" w:rsidR="00653F26" w:rsidRDefault="00653F26" w:rsidP="00B4393F">
            <w:r w:rsidRPr="007D2810">
              <w:t>-</w:t>
            </w:r>
          </w:p>
        </w:tc>
        <w:tc>
          <w:tcPr>
            <w:tcW w:w="0" w:type="auto"/>
          </w:tcPr>
          <w:p w14:paraId="2FFC4414" w14:textId="77777777" w:rsidR="00653F26" w:rsidRDefault="00653F26" w:rsidP="00B4393F">
            <w:r w:rsidRPr="007D2810">
              <w:t>113.9</w:t>
            </w:r>
          </w:p>
        </w:tc>
        <w:tc>
          <w:tcPr>
            <w:tcW w:w="0" w:type="auto"/>
          </w:tcPr>
          <w:p w14:paraId="7BCC7FC4" w14:textId="77777777" w:rsidR="00653F26" w:rsidRDefault="00653F26" w:rsidP="00B4393F"/>
        </w:tc>
        <w:tc>
          <w:tcPr>
            <w:tcW w:w="0" w:type="auto"/>
          </w:tcPr>
          <w:p w14:paraId="6F4E6D7F" w14:textId="77777777" w:rsidR="00653F26" w:rsidRDefault="00653F26" w:rsidP="00B4393F">
            <w:r w:rsidRPr="007D2810">
              <w:t>144.8, 163.0</w:t>
            </w:r>
          </w:p>
        </w:tc>
      </w:tr>
    </w:tbl>
    <w:p w14:paraId="27E1A1BF" w14:textId="4521C4B0" w:rsidR="00653F26" w:rsidRDefault="00653F26" w:rsidP="006846A1"/>
    <w:p w14:paraId="132D4693" w14:textId="53DE7A32" w:rsidR="00D92F26" w:rsidRDefault="00D92F26">
      <w:pPr>
        <w:spacing w:after="160" w:line="259" w:lineRule="auto"/>
      </w:pPr>
      <w:r>
        <w:br w:type="page"/>
      </w:r>
    </w:p>
    <w:p w14:paraId="1902AE6D" w14:textId="3B9A864C" w:rsidR="00D92F26" w:rsidRDefault="00D92F26" w:rsidP="00D92F26">
      <w:pPr>
        <w:pStyle w:val="CaptionforTable"/>
      </w:pPr>
      <w:bookmarkStart w:id="2" w:name="_Toc47012083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D62F8">
        <w:rPr>
          <w:noProof/>
        </w:rPr>
        <w:t>15</w:t>
      </w:r>
      <w:r>
        <w:fldChar w:fldCharType="end"/>
      </w:r>
      <w:r>
        <w:t xml:space="preserve">: </w:t>
      </w:r>
      <w:r w:rsidR="00FD62F8">
        <w:t>Summary table for MC1037 (2 of 2): TOCSY and ROESY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43"/>
        <w:gridCol w:w="756"/>
        <w:gridCol w:w="636"/>
        <w:gridCol w:w="3336"/>
        <w:gridCol w:w="4416"/>
      </w:tblGrid>
      <w:tr w:rsidR="00653F26" w14:paraId="6033DBB5" w14:textId="77777777" w:rsidTr="00E21FCB">
        <w:trPr>
          <w:trHeight w:hRule="exact" w:val="284"/>
        </w:trPr>
        <w:tc>
          <w:tcPr>
            <w:tcW w:w="0" w:type="auto"/>
          </w:tcPr>
          <w:p w14:paraId="5E8F620B" w14:textId="1D7E821A" w:rsidR="00653F26" w:rsidRDefault="00653F26" w:rsidP="006846A1">
            <w:r w:rsidRPr="0001378E">
              <w:t>Amino acid</w:t>
            </w:r>
          </w:p>
        </w:tc>
        <w:tc>
          <w:tcPr>
            <w:tcW w:w="0" w:type="auto"/>
          </w:tcPr>
          <w:p w14:paraId="3DB12FF0" w14:textId="1951CF7A" w:rsidR="00653F26" w:rsidRDefault="00653F26" w:rsidP="006846A1">
            <w:r w:rsidRPr="0001378E">
              <w:t>Atom name</w:t>
            </w:r>
          </w:p>
        </w:tc>
        <w:tc>
          <w:tcPr>
            <w:tcW w:w="0" w:type="auto"/>
          </w:tcPr>
          <w:p w14:paraId="5188F243" w14:textId="72913F5A" w:rsidR="00653F26" w:rsidRDefault="00653F26" w:rsidP="006846A1">
            <w:r w:rsidRPr="0001378E">
              <w:t>C</w:t>
            </w:r>
          </w:p>
        </w:tc>
        <w:tc>
          <w:tcPr>
            <w:tcW w:w="0" w:type="auto"/>
          </w:tcPr>
          <w:p w14:paraId="0DC2D9A5" w14:textId="49385D33" w:rsidR="00653F26" w:rsidRDefault="00653F26" w:rsidP="006846A1">
            <w:r w:rsidRPr="0001378E">
              <w:t>H</w:t>
            </w:r>
          </w:p>
        </w:tc>
        <w:tc>
          <w:tcPr>
            <w:tcW w:w="0" w:type="auto"/>
          </w:tcPr>
          <w:p w14:paraId="1867AE44" w14:textId="7A9AA243" w:rsidR="00653F26" w:rsidRDefault="00653F26" w:rsidP="006846A1">
            <w:r w:rsidRPr="0001378E">
              <w:t>TOCSY</w:t>
            </w:r>
          </w:p>
        </w:tc>
        <w:tc>
          <w:tcPr>
            <w:tcW w:w="0" w:type="auto"/>
          </w:tcPr>
          <w:p w14:paraId="5C952185" w14:textId="018CD753" w:rsidR="00653F26" w:rsidRDefault="00653F26" w:rsidP="00D92F26">
            <w:r w:rsidRPr="0001378E">
              <w:t>ROESY</w:t>
            </w:r>
          </w:p>
        </w:tc>
      </w:tr>
      <w:tr w:rsidR="00653F26" w14:paraId="2515B3BB" w14:textId="77777777" w:rsidTr="00E21FCB">
        <w:trPr>
          <w:trHeight w:hRule="exact" w:val="284"/>
        </w:trPr>
        <w:tc>
          <w:tcPr>
            <w:tcW w:w="0" w:type="auto"/>
          </w:tcPr>
          <w:p w14:paraId="40809A47" w14:textId="2A5E2A77" w:rsidR="00653F26" w:rsidRDefault="00653F26" w:rsidP="006846A1">
            <w:r w:rsidRPr="0001378E">
              <w:t>Leu1</w:t>
            </w:r>
          </w:p>
        </w:tc>
        <w:tc>
          <w:tcPr>
            <w:tcW w:w="0" w:type="auto"/>
          </w:tcPr>
          <w:p w14:paraId="20AB625F" w14:textId="798FF38A" w:rsidR="00653F26" w:rsidRDefault="00653F26" w:rsidP="006846A1">
            <w:r w:rsidRPr="0001378E">
              <w:t>1</w:t>
            </w:r>
          </w:p>
        </w:tc>
        <w:tc>
          <w:tcPr>
            <w:tcW w:w="0" w:type="auto"/>
          </w:tcPr>
          <w:p w14:paraId="69E9A269" w14:textId="77777777" w:rsidR="00653F26" w:rsidRDefault="00653F26" w:rsidP="006846A1"/>
        </w:tc>
        <w:tc>
          <w:tcPr>
            <w:tcW w:w="0" w:type="auto"/>
          </w:tcPr>
          <w:p w14:paraId="4308966C" w14:textId="227EECF2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263FB7A5" w14:textId="7A54C478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7575038A" w14:textId="21023784" w:rsidR="00653F26" w:rsidRDefault="00653F26" w:rsidP="006846A1">
            <w:r w:rsidRPr="0001378E">
              <w:t>-</w:t>
            </w:r>
          </w:p>
        </w:tc>
      </w:tr>
      <w:tr w:rsidR="00653F26" w14:paraId="3521E6EA" w14:textId="77777777" w:rsidTr="00E21FCB">
        <w:trPr>
          <w:trHeight w:hRule="exact" w:val="284"/>
        </w:trPr>
        <w:tc>
          <w:tcPr>
            <w:tcW w:w="0" w:type="auto"/>
          </w:tcPr>
          <w:p w14:paraId="4C9CC44E" w14:textId="77777777" w:rsidR="00653F26" w:rsidRDefault="00653F26" w:rsidP="006846A1"/>
        </w:tc>
        <w:tc>
          <w:tcPr>
            <w:tcW w:w="0" w:type="auto"/>
          </w:tcPr>
          <w:p w14:paraId="3523C718" w14:textId="6D188975" w:rsidR="00653F26" w:rsidRDefault="00653F26" w:rsidP="006846A1">
            <w:r w:rsidRPr="0001378E">
              <w:t>2</w:t>
            </w:r>
          </w:p>
        </w:tc>
        <w:tc>
          <w:tcPr>
            <w:tcW w:w="0" w:type="auto"/>
          </w:tcPr>
          <w:p w14:paraId="3899A6A1" w14:textId="615E4AC8" w:rsidR="00653F26" w:rsidRDefault="00653F26" w:rsidP="006846A1">
            <w:r w:rsidRPr="0001378E">
              <w:t>50.1</w:t>
            </w:r>
          </w:p>
        </w:tc>
        <w:tc>
          <w:tcPr>
            <w:tcW w:w="0" w:type="auto"/>
          </w:tcPr>
          <w:p w14:paraId="799A5031" w14:textId="7967CF77" w:rsidR="00653F26" w:rsidRDefault="00653F26" w:rsidP="006846A1">
            <w:r w:rsidRPr="0001378E">
              <w:t>4.50</w:t>
            </w:r>
          </w:p>
        </w:tc>
        <w:tc>
          <w:tcPr>
            <w:tcW w:w="0" w:type="auto"/>
          </w:tcPr>
          <w:p w14:paraId="0CEAC96D" w14:textId="7148F03A" w:rsidR="00653F26" w:rsidRDefault="00653F26" w:rsidP="006846A1">
            <w:r w:rsidRPr="0001378E">
              <w:t>0.78, 1.13, 1.44, 1.80, 7.14</w:t>
            </w:r>
          </w:p>
        </w:tc>
        <w:tc>
          <w:tcPr>
            <w:tcW w:w="0" w:type="auto"/>
          </w:tcPr>
          <w:p w14:paraId="263E0A67" w14:textId="1634C314" w:rsidR="00653F26" w:rsidRDefault="00653F26" w:rsidP="006846A1">
            <w:r w:rsidRPr="0001378E">
              <w:t>1.13, 1.44, 1.80, 7.14, 7.64</w:t>
            </w:r>
          </w:p>
        </w:tc>
      </w:tr>
      <w:tr w:rsidR="00653F26" w14:paraId="08CC72F0" w14:textId="77777777" w:rsidTr="00E21FCB">
        <w:trPr>
          <w:trHeight w:hRule="exact" w:val="284"/>
        </w:trPr>
        <w:tc>
          <w:tcPr>
            <w:tcW w:w="0" w:type="auto"/>
          </w:tcPr>
          <w:p w14:paraId="70A45C26" w14:textId="77777777" w:rsidR="00653F26" w:rsidRDefault="00653F26" w:rsidP="006846A1"/>
        </w:tc>
        <w:tc>
          <w:tcPr>
            <w:tcW w:w="0" w:type="auto"/>
          </w:tcPr>
          <w:p w14:paraId="6C700009" w14:textId="012CA039" w:rsidR="00653F26" w:rsidRDefault="00653F26" w:rsidP="006846A1">
            <w:r w:rsidRPr="0001378E">
              <w:t>2-NH</w:t>
            </w:r>
          </w:p>
        </w:tc>
        <w:tc>
          <w:tcPr>
            <w:tcW w:w="0" w:type="auto"/>
          </w:tcPr>
          <w:p w14:paraId="1FBE3835" w14:textId="77777777" w:rsidR="00653F26" w:rsidRDefault="00653F26" w:rsidP="006846A1"/>
        </w:tc>
        <w:tc>
          <w:tcPr>
            <w:tcW w:w="0" w:type="auto"/>
          </w:tcPr>
          <w:p w14:paraId="5F7F021F" w14:textId="280B68E6" w:rsidR="00653F26" w:rsidRDefault="00653F26" w:rsidP="006846A1">
            <w:r w:rsidRPr="0001378E">
              <w:t>7.14</w:t>
            </w:r>
          </w:p>
        </w:tc>
        <w:tc>
          <w:tcPr>
            <w:tcW w:w="0" w:type="auto"/>
          </w:tcPr>
          <w:p w14:paraId="4B71D2D3" w14:textId="74B064A4" w:rsidR="00653F26" w:rsidRDefault="00653F26" w:rsidP="006846A1">
            <w:r w:rsidRPr="0001378E">
              <w:t>0.78, 1.13, 1.44, 1.80, 4.50</w:t>
            </w:r>
          </w:p>
        </w:tc>
        <w:tc>
          <w:tcPr>
            <w:tcW w:w="0" w:type="auto"/>
          </w:tcPr>
          <w:p w14:paraId="68B1D1D9" w14:textId="2E11D3B3" w:rsidR="00653F26" w:rsidRDefault="00653F26" w:rsidP="006846A1">
            <w:r w:rsidRPr="0001378E">
              <w:t>1.13, 1.44, 3.12, 4.13, 4.50, 7.64, 7.87</w:t>
            </w:r>
          </w:p>
        </w:tc>
      </w:tr>
      <w:tr w:rsidR="00653F26" w14:paraId="5751D9A8" w14:textId="77777777" w:rsidTr="00E21FCB">
        <w:trPr>
          <w:trHeight w:hRule="exact" w:val="284"/>
        </w:trPr>
        <w:tc>
          <w:tcPr>
            <w:tcW w:w="0" w:type="auto"/>
          </w:tcPr>
          <w:p w14:paraId="26621364" w14:textId="77777777" w:rsidR="00653F26" w:rsidRDefault="00653F26" w:rsidP="006846A1"/>
        </w:tc>
        <w:tc>
          <w:tcPr>
            <w:tcW w:w="0" w:type="auto"/>
          </w:tcPr>
          <w:p w14:paraId="1B8EB1A1" w14:textId="7CF3580F" w:rsidR="00653F26" w:rsidRDefault="00653F26" w:rsidP="006846A1">
            <w:r w:rsidRPr="0001378E">
              <w:t>3</w:t>
            </w:r>
          </w:p>
        </w:tc>
        <w:tc>
          <w:tcPr>
            <w:tcW w:w="0" w:type="auto"/>
          </w:tcPr>
          <w:p w14:paraId="4C414035" w14:textId="1E863615" w:rsidR="00653F26" w:rsidRDefault="00653F26" w:rsidP="006846A1">
            <w:r w:rsidRPr="0001378E">
              <w:t>39.4</w:t>
            </w:r>
          </w:p>
        </w:tc>
        <w:tc>
          <w:tcPr>
            <w:tcW w:w="0" w:type="auto"/>
          </w:tcPr>
          <w:p w14:paraId="7E491F78" w14:textId="1DD5760F" w:rsidR="00653F26" w:rsidRDefault="00653F26" w:rsidP="006846A1">
            <w:r w:rsidRPr="0001378E">
              <w:t>1.80</w:t>
            </w:r>
          </w:p>
        </w:tc>
        <w:tc>
          <w:tcPr>
            <w:tcW w:w="0" w:type="auto"/>
          </w:tcPr>
          <w:p w14:paraId="54177CFA" w14:textId="37A9359B" w:rsidR="00653F26" w:rsidRDefault="00653F26" w:rsidP="006846A1">
            <w:r w:rsidRPr="0001378E">
              <w:t>1.13, 1.44, 4.50, 7.14</w:t>
            </w:r>
          </w:p>
        </w:tc>
        <w:tc>
          <w:tcPr>
            <w:tcW w:w="0" w:type="auto"/>
          </w:tcPr>
          <w:p w14:paraId="24226A39" w14:textId="717A4449" w:rsidR="00653F26" w:rsidRDefault="00653F26" w:rsidP="006846A1">
            <w:r w:rsidRPr="0001378E">
              <w:t>1.13, 4.50</w:t>
            </w:r>
          </w:p>
        </w:tc>
      </w:tr>
      <w:tr w:rsidR="00653F26" w14:paraId="77BAC026" w14:textId="77777777" w:rsidTr="00E21FCB">
        <w:trPr>
          <w:trHeight w:hRule="exact" w:val="284"/>
        </w:trPr>
        <w:tc>
          <w:tcPr>
            <w:tcW w:w="0" w:type="auto"/>
          </w:tcPr>
          <w:p w14:paraId="7A17F0C6" w14:textId="77777777" w:rsidR="00653F26" w:rsidRDefault="00653F26" w:rsidP="006846A1"/>
        </w:tc>
        <w:tc>
          <w:tcPr>
            <w:tcW w:w="0" w:type="auto"/>
          </w:tcPr>
          <w:p w14:paraId="037CC79B" w14:textId="77777777" w:rsidR="00653F26" w:rsidRDefault="00653F26" w:rsidP="006846A1"/>
        </w:tc>
        <w:tc>
          <w:tcPr>
            <w:tcW w:w="0" w:type="auto"/>
          </w:tcPr>
          <w:p w14:paraId="65023988" w14:textId="77777777" w:rsidR="00653F26" w:rsidRDefault="00653F26" w:rsidP="006846A1"/>
        </w:tc>
        <w:tc>
          <w:tcPr>
            <w:tcW w:w="0" w:type="auto"/>
          </w:tcPr>
          <w:p w14:paraId="21660766" w14:textId="7A9AA192" w:rsidR="00653F26" w:rsidRDefault="00653F26" w:rsidP="006846A1">
            <w:r w:rsidRPr="0001378E">
              <w:t>1.13</w:t>
            </w:r>
          </w:p>
        </w:tc>
        <w:tc>
          <w:tcPr>
            <w:tcW w:w="0" w:type="auto"/>
          </w:tcPr>
          <w:p w14:paraId="663B818D" w14:textId="3058F7AB" w:rsidR="00653F26" w:rsidRDefault="00653F26" w:rsidP="006846A1">
            <w:r w:rsidRPr="0001378E">
              <w:t>1.80, 4.50, 7.14</w:t>
            </w:r>
          </w:p>
        </w:tc>
        <w:tc>
          <w:tcPr>
            <w:tcW w:w="0" w:type="auto"/>
          </w:tcPr>
          <w:p w14:paraId="13E5F37D" w14:textId="60221C75" w:rsidR="00653F26" w:rsidRDefault="00653F26" w:rsidP="006846A1">
            <w:r w:rsidRPr="0001378E">
              <w:t>1.80, 4.50, 7.14</w:t>
            </w:r>
          </w:p>
        </w:tc>
      </w:tr>
      <w:tr w:rsidR="00653F26" w14:paraId="01A56AA6" w14:textId="77777777" w:rsidTr="00E21FCB">
        <w:trPr>
          <w:trHeight w:hRule="exact" w:val="284"/>
        </w:trPr>
        <w:tc>
          <w:tcPr>
            <w:tcW w:w="0" w:type="auto"/>
          </w:tcPr>
          <w:p w14:paraId="526A656B" w14:textId="77777777" w:rsidR="00653F26" w:rsidRDefault="00653F26" w:rsidP="006846A1"/>
        </w:tc>
        <w:tc>
          <w:tcPr>
            <w:tcW w:w="0" w:type="auto"/>
          </w:tcPr>
          <w:p w14:paraId="56C19E33" w14:textId="17AA9D55" w:rsidR="00653F26" w:rsidRDefault="00653F26" w:rsidP="006846A1">
            <w:r w:rsidRPr="0001378E">
              <w:t>4</w:t>
            </w:r>
          </w:p>
        </w:tc>
        <w:tc>
          <w:tcPr>
            <w:tcW w:w="0" w:type="auto"/>
          </w:tcPr>
          <w:p w14:paraId="5CDEECAF" w14:textId="07627DC7" w:rsidR="00653F26" w:rsidRDefault="00653F26" w:rsidP="006846A1">
            <w:r w:rsidRPr="0001378E">
              <w:t>24.5</w:t>
            </w:r>
          </w:p>
        </w:tc>
        <w:tc>
          <w:tcPr>
            <w:tcW w:w="0" w:type="auto"/>
          </w:tcPr>
          <w:p w14:paraId="6F2ACD76" w14:textId="68800219" w:rsidR="00653F26" w:rsidRDefault="00653F26" w:rsidP="006846A1">
            <w:r w:rsidRPr="0001378E">
              <w:t>1.44</w:t>
            </w:r>
          </w:p>
        </w:tc>
        <w:tc>
          <w:tcPr>
            <w:tcW w:w="0" w:type="auto"/>
          </w:tcPr>
          <w:p w14:paraId="5881E7F1" w14:textId="76802E56" w:rsidR="00653F26" w:rsidRDefault="00653F26" w:rsidP="006846A1">
            <w:r w:rsidRPr="0001378E">
              <w:t>0.78, 1.80, 4.50, 7.14</w:t>
            </w:r>
          </w:p>
        </w:tc>
        <w:tc>
          <w:tcPr>
            <w:tcW w:w="0" w:type="auto"/>
          </w:tcPr>
          <w:p w14:paraId="0AABF367" w14:textId="2E7EA1C3" w:rsidR="00653F26" w:rsidRDefault="00653F26" w:rsidP="006846A1">
            <w:r w:rsidRPr="0001378E">
              <w:t>4.50, 7.14</w:t>
            </w:r>
          </w:p>
        </w:tc>
      </w:tr>
      <w:tr w:rsidR="00653F26" w14:paraId="3B0DF600" w14:textId="77777777" w:rsidTr="00E21FCB">
        <w:trPr>
          <w:trHeight w:hRule="exact" w:val="284"/>
        </w:trPr>
        <w:tc>
          <w:tcPr>
            <w:tcW w:w="0" w:type="auto"/>
          </w:tcPr>
          <w:p w14:paraId="41F90692" w14:textId="77777777" w:rsidR="00653F26" w:rsidRDefault="00653F26" w:rsidP="006846A1"/>
        </w:tc>
        <w:tc>
          <w:tcPr>
            <w:tcW w:w="0" w:type="auto"/>
          </w:tcPr>
          <w:p w14:paraId="097DE596" w14:textId="4B108DBB" w:rsidR="00653F26" w:rsidRDefault="00653F26" w:rsidP="006846A1">
            <w:r w:rsidRPr="0001378E">
              <w:t>5a</w:t>
            </w:r>
          </w:p>
        </w:tc>
        <w:tc>
          <w:tcPr>
            <w:tcW w:w="0" w:type="auto"/>
          </w:tcPr>
          <w:p w14:paraId="3DDD6291" w14:textId="551A1B3F" w:rsidR="00653F26" w:rsidRDefault="00653F26" w:rsidP="006846A1">
            <w:r w:rsidRPr="0001378E">
              <w:t>23.1</w:t>
            </w:r>
          </w:p>
        </w:tc>
        <w:tc>
          <w:tcPr>
            <w:tcW w:w="0" w:type="auto"/>
          </w:tcPr>
          <w:p w14:paraId="711B1B8E" w14:textId="65941155" w:rsidR="00653F26" w:rsidRDefault="00653F26" w:rsidP="006846A1">
            <w:r w:rsidRPr="0001378E">
              <w:t>0.78</w:t>
            </w:r>
          </w:p>
        </w:tc>
        <w:tc>
          <w:tcPr>
            <w:tcW w:w="0" w:type="auto"/>
          </w:tcPr>
          <w:p w14:paraId="0268E041" w14:textId="0312BE2A" w:rsidR="00653F26" w:rsidRDefault="00653F26" w:rsidP="006846A1">
            <w:r w:rsidRPr="0001378E">
              <w:t>1.44, 4.50, 7.14</w:t>
            </w:r>
          </w:p>
        </w:tc>
        <w:tc>
          <w:tcPr>
            <w:tcW w:w="0" w:type="auto"/>
          </w:tcPr>
          <w:p w14:paraId="0C6FE0C1" w14:textId="0115F59A" w:rsidR="00653F26" w:rsidRDefault="00653F26" w:rsidP="006846A1">
            <w:r w:rsidRPr="0001378E">
              <w:t>-</w:t>
            </w:r>
          </w:p>
        </w:tc>
      </w:tr>
      <w:tr w:rsidR="00653F26" w14:paraId="73CEA5FC" w14:textId="77777777" w:rsidTr="00E21FCB">
        <w:trPr>
          <w:trHeight w:hRule="exact" w:val="284"/>
        </w:trPr>
        <w:tc>
          <w:tcPr>
            <w:tcW w:w="0" w:type="auto"/>
          </w:tcPr>
          <w:p w14:paraId="21A33D14" w14:textId="77777777" w:rsidR="00653F26" w:rsidRDefault="00653F26" w:rsidP="006846A1"/>
        </w:tc>
        <w:tc>
          <w:tcPr>
            <w:tcW w:w="0" w:type="auto"/>
          </w:tcPr>
          <w:p w14:paraId="0E6ADFB7" w14:textId="427BCC18" w:rsidR="00653F26" w:rsidRDefault="00653F26" w:rsidP="006846A1">
            <w:r w:rsidRPr="0001378E">
              <w:t>5b</w:t>
            </w:r>
          </w:p>
        </w:tc>
        <w:tc>
          <w:tcPr>
            <w:tcW w:w="0" w:type="auto"/>
          </w:tcPr>
          <w:p w14:paraId="351532D8" w14:textId="22519992" w:rsidR="00653F26" w:rsidRDefault="00653F26" w:rsidP="006846A1">
            <w:r w:rsidRPr="0001378E">
              <w:t>21.0</w:t>
            </w:r>
          </w:p>
        </w:tc>
        <w:tc>
          <w:tcPr>
            <w:tcW w:w="0" w:type="auto"/>
          </w:tcPr>
          <w:p w14:paraId="094C4743" w14:textId="2F7D2924" w:rsidR="00653F26" w:rsidRDefault="00653F26" w:rsidP="006846A1">
            <w:r w:rsidRPr="0001378E">
              <w:t>0.78</w:t>
            </w:r>
          </w:p>
        </w:tc>
        <w:tc>
          <w:tcPr>
            <w:tcW w:w="0" w:type="auto"/>
          </w:tcPr>
          <w:p w14:paraId="6A07BD5F" w14:textId="6CDC880F" w:rsidR="00653F26" w:rsidRDefault="00653F26" w:rsidP="006846A1">
            <w:r w:rsidRPr="0001378E">
              <w:t>1.44, 4.50, 7.14</w:t>
            </w:r>
          </w:p>
        </w:tc>
        <w:tc>
          <w:tcPr>
            <w:tcW w:w="0" w:type="auto"/>
          </w:tcPr>
          <w:p w14:paraId="45F8C5F2" w14:textId="635C9A2A" w:rsidR="00653F26" w:rsidRDefault="00653F26" w:rsidP="006846A1">
            <w:r w:rsidRPr="0001378E">
              <w:t>-</w:t>
            </w:r>
          </w:p>
        </w:tc>
      </w:tr>
      <w:tr w:rsidR="00653F26" w14:paraId="1F323D9D" w14:textId="77777777" w:rsidTr="00E21FCB">
        <w:trPr>
          <w:trHeight w:hRule="exact" w:val="284"/>
        </w:trPr>
        <w:tc>
          <w:tcPr>
            <w:tcW w:w="0" w:type="auto"/>
          </w:tcPr>
          <w:p w14:paraId="59C2A2EA" w14:textId="72931AB1" w:rsidR="00653F26" w:rsidRDefault="00653F26" w:rsidP="006846A1">
            <w:r w:rsidRPr="0001378E">
              <w:t>Leu2</w:t>
            </w:r>
          </w:p>
        </w:tc>
        <w:tc>
          <w:tcPr>
            <w:tcW w:w="0" w:type="auto"/>
          </w:tcPr>
          <w:p w14:paraId="1AF0DA47" w14:textId="1073E58D" w:rsidR="00653F26" w:rsidRDefault="00653F26" w:rsidP="006846A1">
            <w:r w:rsidRPr="0001378E">
              <w:t>1</w:t>
            </w:r>
          </w:p>
        </w:tc>
        <w:tc>
          <w:tcPr>
            <w:tcW w:w="0" w:type="auto"/>
          </w:tcPr>
          <w:p w14:paraId="24F2A585" w14:textId="77777777" w:rsidR="00653F26" w:rsidRDefault="00653F26" w:rsidP="006846A1"/>
        </w:tc>
        <w:tc>
          <w:tcPr>
            <w:tcW w:w="0" w:type="auto"/>
          </w:tcPr>
          <w:p w14:paraId="0BC49CFC" w14:textId="4939FF41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4568EE64" w14:textId="510240D2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658E4D24" w14:textId="5E7D9AD1" w:rsidR="00653F26" w:rsidRDefault="00653F26" w:rsidP="006846A1">
            <w:r w:rsidRPr="0001378E">
              <w:t>-</w:t>
            </w:r>
          </w:p>
        </w:tc>
      </w:tr>
      <w:tr w:rsidR="00653F26" w14:paraId="0D156FDB" w14:textId="77777777" w:rsidTr="00E21FCB">
        <w:trPr>
          <w:trHeight w:hRule="exact" w:val="284"/>
        </w:trPr>
        <w:tc>
          <w:tcPr>
            <w:tcW w:w="0" w:type="auto"/>
          </w:tcPr>
          <w:p w14:paraId="65727A36" w14:textId="77777777" w:rsidR="00653F26" w:rsidRDefault="00653F26" w:rsidP="006846A1"/>
        </w:tc>
        <w:tc>
          <w:tcPr>
            <w:tcW w:w="0" w:type="auto"/>
          </w:tcPr>
          <w:p w14:paraId="73C76313" w14:textId="13A93EA9" w:rsidR="00653F26" w:rsidRDefault="00653F26" w:rsidP="006846A1">
            <w:r w:rsidRPr="0001378E">
              <w:t>2</w:t>
            </w:r>
          </w:p>
        </w:tc>
        <w:tc>
          <w:tcPr>
            <w:tcW w:w="0" w:type="auto"/>
          </w:tcPr>
          <w:p w14:paraId="4330BA9A" w14:textId="5ED5A119" w:rsidR="00653F26" w:rsidRDefault="00653F26" w:rsidP="006846A1">
            <w:r w:rsidRPr="0001378E">
              <w:t>53.5</w:t>
            </w:r>
          </w:p>
        </w:tc>
        <w:tc>
          <w:tcPr>
            <w:tcW w:w="0" w:type="auto"/>
          </w:tcPr>
          <w:p w14:paraId="3F737299" w14:textId="449235C4" w:rsidR="00653F26" w:rsidRDefault="00653F26" w:rsidP="006846A1">
            <w:r w:rsidRPr="0001378E">
              <w:t>4.00</w:t>
            </w:r>
          </w:p>
        </w:tc>
        <w:tc>
          <w:tcPr>
            <w:tcW w:w="0" w:type="auto"/>
          </w:tcPr>
          <w:p w14:paraId="606979EF" w14:textId="10B0CAB5" w:rsidR="00653F26" w:rsidRDefault="00653F26" w:rsidP="006846A1">
            <w:r w:rsidRPr="0001378E">
              <w:t>0.80, 0.86, 1.49, 1.66, 1.74, 7.64</w:t>
            </w:r>
          </w:p>
        </w:tc>
        <w:tc>
          <w:tcPr>
            <w:tcW w:w="0" w:type="auto"/>
          </w:tcPr>
          <w:p w14:paraId="49779ED7" w14:textId="695D2F62" w:rsidR="00653F26" w:rsidRDefault="00653F26" w:rsidP="006846A1">
            <w:r w:rsidRPr="0001378E">
              <w:t>0.80, 1.49, 7.64, 7.87</w:t>
            </w:r>
          </w:p>
        </w:tc>
      </w:tr>
      <w:tr w:rsidR="00653F26" w14:paraId="7FB07173" w14:textId="77777777" w:rsidTr="00E21FCB">
        <w:trPr>
          <w:trHeight w:hRule="exact" w:val="284"/>
        </w:trPr>
        <w:tc>
          <w:tcPr>
            <w:tcW w:w="0" w:type="auto"/>
          </w:tcPr>
          <w:p w14:paraId="0A70DE8F" w14:textId="77777777" w:rsidR="00653F26" w:rsidRDefault="00653F26" w:rsidP="006846A1"/>
        </w:tc>
        <w:tc>
          <w:tcPr>
            <w:tcW w:w="0" w:type="auto"/>
          </w:tcPr>
          <w:p w14:paraId="2716B7B1" w14:textId="36EFB432" w:rsidR="00653F26" w:rsidRDefault="00653F26" w:rsidP="006846A1">
            <w:r w:rsidRPr="0001378E">
              <w:t>2-NH</w:t>
            </w:r>
          </w:p>
        </w:tc>
        <w:tc>
          <w:tcPr>
            <w:tcW w:w="0" w:type="auto"/>
          </w:tcPr>
          <w:p w14:paraId="2D91CD6E" w14:textId="77777777" w:rsidR="00653F26" w:rsidRDefault="00653F26" w:rsidP="006846A1"/>
        </w:tc>
        <w:tc>
          <w:tcPr>
            <w:tcW w:w="0" w:type="auto"/>
          </w:tcPr>
          <w:p w14:paraId="4D82BD6B" w14:textId="24E0A3BA" w:rsidR="00653F26" w:rsidRDefault="00653F26" w:rsidP="006846A1">
            <w:r w:rsidRPr="0001378E">
              <w:t>7.64</w:t>
            </w:r>
          </w:p>
        </w:tc>
        <w:tc>
          <w:tcPr>
            <w:tcW w:w="0" w:type="auto"/>
          </w:tcPr>
          <w:p w14:paraId="20594E33" w14:textId="6DB5E215" w:rsidR="00653F26" w:rsidRDefault="00653F26" w:rsidP="006846A1">
            <w:r w:rsidRPr="0001378E">
              <w:t>0.80, 0.86, 1.49, 1.66, 1.74, 4.00</w:t>
            </w:r>
          </w:p>
        </w:tc>
        <w:tc>
          <w:tcPr>
            <w:tcW w:w="0" w:type="auto"/>
          </w:tcPr>
          <w:p w14:paraId="1D19BE91" w14:textId="75AF2DEC" w:rsidR="00653F26" w:rsidRDefault="00653F26" w:rsidP="006846A1">
            <w:r w:rsidRPr="0001378E">
              <w:t>1.66, 1.74, 4.00, 4.50, 7.14, 7.87</w:t>
            </w:r>
          </w:p>
        </w:tc>
      </w:tr>
      <w:tr w:rsidR="00653F26" w14:paraId="4B83683B" w14:textId="77777777" w:rsidTr="00E21FCB">
        <w:trPr>
          <w:trHeight w:hRule="exact" w:val="284"/>
        </w:trPr>
        <w:tc>
          <w:tcPr>
            <w:tcW w:w="0" w:type="auto"/>
          </w:tcPr>
          <w:p w14:paraId="2EFD527F" w14:textId="77777777" w:rsidR="00653F26" w:rsidRDefault="00653F26" w:rsidP="006846A1"/>
        </w:tc>
        <w:tc>
          <w:tcPr>
            <w:tcW w:w="0" w:type="auto"/>
          </w:tcPr>
          <w:p w14:paraId="4752A66E" w14:textId="5C819EF5" w:rsidR="00653F26" w:rsidRDefault="00653F26" w:rsidP="006846A1">
            <w:r w:rsidRPr="0001378E">
              <w:t>3</w:t>
            </w:r>
          </w:p>
        </w:tc>
        <w:tc>
          <w:tcPr>
            <w:tcW w:w="0" w:type="auto"/>
          </w:tcPr>
          <w:p w14:paraId="48C7B110" w14:textId="73BC1051" w:rsidR="00653F26" w:rsidRDefault="00653F26" w:rsidP="006846A1">
            <w:r w:rsidRPr="0001378E">
              <w:t>39.2</w:t>
            </w:r>
          </w:p>
        </w:tc>
        <w:tc>
          <w:tcPr>
            <w:tcW w:w="0" w:type="auto"/>
          </w:tcPr>
          <w:p w14:paraId="2FE08A41" w14:textId="10CAE22C" w:rsidR="00653F26" w:rsidRDefault="00653F26" w:rsidP="006846A1">
            <w:r w:rsidRPr="0001378E">
              <w:t>1.74</w:t>
            </w:r>
          </w:p>
        </w:tc>
        <w:tc>
          <w:tcPr>
            <w:tcW w:w="0" w:type="auto"/>
          </w:tcPr>
          <w:p w14:paraId="1FC60A7F" w14:textId="671452C2" w:rsidR="00653F26" w:rsidRDefault="00653F26" w:rsidP="006846A1">
            <w:r w:rsidRPr="0001378E">
              <w:t>0.80, 0.86, 1.49, 4.00, 7.64</w:t>
            </w:r>
          </w:p>
        </w:tc>
        <w:tc>
          <w:tcPr>
            <w:tcW w:w="0" w:type="auto"/>
          </w:tcPr>
          <w:p w14:paraId="0B8D6C60" w14:textId="11B7C681" w:rsidR="00653F26" w:rsidRDefault="00653F26" w:rsidP="006846A1">
            <w:r w:rsidRPr="0001378E">
              <w:t>0.86, 1.49, 4.35, 7.64, 7.87</w:t>
            </w:r>
          </w:p>
        </w:tc>
      </w:tr>
      <w:tr w:rsidR="00653F26" w14:paraId="0A5D9BFF" w14:textId="77777777" w:rsidTr="00E21FCB">
        <w:trPr>
          <w:trHeight w:hRule="exact" w:val="284"/>
        </w:trPr>
        <w:tc>
          <w:tcPr>
            <w:tcW w:w="0" w:type="auto"/>
          </w:tcPr>
          <w:p w14:paraId="0B42729C" w14:textId="77777777" w:rsidR="00653F26" w:rsidRDefault="00653F26" w:rsidP="006846A1"/>
        </w:tc>
        <w:tc>
          <w:tcPr>
            <w:tcW w:w="0" w:type="auto"/>
          </w:tcPr>
          <w:p w14:paraId="0F336F9D" w14:textId="77777777" w:rsidR="00653F26" w:rsidRDefault="00653F26" w:rsidP="006846A1"/>
        </w:tc>
        <w:tc>
          <w:tcPr>
            <w:tcW w:w="0" w:type="auto"/>
          </w:tcPr>
          <w:p w14:paraId="434DA291" w14:textId="77777777" w:rsidR="00653F26" w:rsidRDefault="00653F26" w:rsidP="006846A1"/>
        </w:tc>
        <w:tc>
          <w:tcPr>
            <w:tcW w:w="0" w:type="auto"/>
          </w:tcPr>
          <w:p w14:paraId="146267ED" w14:textId="5246F72A" w:rsidR="00653F26" w:rsidRDefault="00653F26" w:rsidP="006846A1">
            <w:r w:rsidRPr="0001378E">
              <w:t>1.49</w:t>
            </w:r>
          </w:p>
        </w:tc>
        <w:tc>
          <w:tcPr>
            <w:tcW w:w="0" w:type="auto"/>
          </w:tcPr>
          <w:p w14:paraId="22FC6023" w14:textId="0E59BEFC" w:rsidR="00653F26" w:rsidRDefault="00653F26" w:rsidP="006846A1">
            <w:r w:rsidRPr="0001378E">
              <w:t>0.80, 0.86, 1.66, 1.74, 4.00, 7.64</w:t>
            </w:r>
          </w:p>
        </w:tc>
        <w:tc>
          <w:tcPr>
            <w:tcW w:w="0" w:type="auto"/>
          </w:tcPr>
          <w:p w14:paraId="4700F256" w14:textId="24007588" w:rsidR="00653F26" w:rsidRDefault="00653F26" w:rsidP="006846A1">
            <w:r w:rsidRPr="0001378E">
              <w:t>1.74, 4.00, 7.87</w:t>
            </w:r>
          </w:p>
        </w:tc>
      </w:tr>
      <w:tr w:rsidR="00653F26" w14:paraId="06CF06C2" w14:textId="77777777" w:rsidTr="00E21FCB">
        <w:trPr>
          <w:trHeight w:hRule="exact" w:val="284"/>
        </w:trPr>
        <w:tc>
          <w:tcPr>
            <w:tcW w:w="0" w:type="auto"/>
          </w:tcPr>
          <w:p w14:paraId="44363571" w14:textId="77777777" w:rsidR="00653F26" w:rsidRDefault="00653F26" w:rsidP="006846A1"/>
        </w:tc>
        <w:tc>
          <w:tcPr>
            <w:tcW w:w="0" w:type="auto"/>
          </w:tcPr>
          <w:p w14:paraId="6EAD058B" w14:textId="40A9ADC9" w:rsidR="00653F26" w:rsidRDefault="00653F26" w:rsidP="006846A1">
            <w:r w:rsidRPr="0001378E">
              <w:t>4</w:t>
            </w:r>
          </w:p>
        </w:tc>
        <w:tc>
          <w:tcPr>
            <w:tcW w:w="0" w:type="auto"/>
          </w:tcPr>
          <w:p w14:paraId="7EBA88FF" w14:textId="487CC785" w:rsidR="00653F26" w:rsidRDefault="00653F26" w:rsidP="006846A1">
            <w:r w:rsidRPr="0001378E">
              <w:t>24.2</w:t>
            </w:r>
          </w:p>
        </w:tc>
        <w:tc>
          <w:tcPr>
            <w:tcW w:w="0" w:type="auto"/>
          </w:tcPr>
          <w:p w14:paraId="5526A73B" w14:textId="75FF0870" w:rsidR="00653F26" w:rsidRDefault="00653F26" w:rsidP="006846A1">
            <w:r w:rsidRPr="0001378E">
              <w:t>1.66</w:t>
            </w:r>
          </w:p>
        </w:tc>
        <w:tc>
          <w:tcPr>
            <w:tcW w:w="0" w:type="auto"/>
          </w:tcPr>
          <w:p w14:paraId="28A6324F" w14:textId="45C1F8FD" w:rsidR="00653F26" w:rsidRDefault="00653F26" w:rsidP="006846A1">
            <w:r w:rsidRPr="0001378E">
              <w:t>0.80, 0.86, 1.49, 4.00, 7.64</w:t>
            </w:r>
          </w:p>
        </w:tc>
        <w:tc>
          <w:tcPr>
            <w:tcW w:w="0" w:type="auto"/>
          </w:tcPr>
          <w:p w14:paraId="0AE4CE67" w14:textId="3D79EE42" w:rsidR="00653F26" w:rsidRDefault="00653F26" w:rsidP="006846A1">
            <w:r w:rsidRPr="0001378E">
              <w:t>7.64</w:t>
            </w:r>
          </w:p>
        </w:tc>
      </w:tr>
      <w:tr w:rsidR="00653F26" w14:paraId="35F5950B" w14:textId="77777777" w:rsidTr="00E21FCB">
        <w:trPr>
          <w:trHeight w:hRule="exact" w:val="284"/>
        </w:trPr>
        <w:tc>
          <w:tcPr>
            <w:tcW w:w="0" w:type="auto"/>
          </w:tcPr>
          <w:p w14:paraId="4F4302F0" w14:textId="77777777" w:rsidR="00653F26" w:rsidRDefault="00653F26" w:rsidP="006846A1"/>
        </w:tc>
        <w:tc>
          <w:tcPr>
            <w:tcW w:w="0" w:type="auto"/>
          </w:tcPr>
          <w:p w14:paraId="58D48F72" w14:textId="09B6267B" w:rsidR="00653F26" w:rsidRDefault="00653F26" w:rsidP="006846A1">
            <w:r w:rsidRPr="0001378E">
              <w:t>5a</w:t>
            </w:r>
          </w:p>
        </w:tc>
        <w:tc>
          <w:tcPr>
            <w:tcW w:w="0" w:type="auto"/>
          </w:tcPr>
          <w:p w14:paraId="6D8FF595" w14:textId="2BEF019F" w:rsidR="00653F26" w:rsidRDefault="00653F26" w:rsidP="006846A1">
            <w:r w:rsidRPr="0001378E">
              <w:t>23.0</w:t>
            </w:r>
          </w:p>
        </w:tc>
        <w:tc>
          <w:tcPr>
            <w:tcW w:w="0" w:type="auto"/>
          </w:tcPr>
          <w:p w14:paraId="46CD47EB" w14:textId="0B1DE870" w:rsidR="00653F26" w:rsidRDefault="00653F26" w:rsidP="006846A1">
            <w:r w:rsidRPr="0001378E">
              <w:t>0.86</w:t>
            </w:r>
          </w:p>
        </w:tc>
        <w:tc>
          <w:tcPr>
            <w:tcW w:w="0" w:type="auto"/>
          </w:tcPr>
          <w:p w14:paraId="3D3B432F" w14:textId="3BB7F3A5" w:rsidR="00653F26" w:rsidRDefault="00653F26" w:rsidP="006846A1">
            <w:r w:rsidRPr="0001378E">
              <w:t>1.49, 1.66, 1.74, 4.00, 7.64</w:t>
            </w:r>
          </w:p>
        </w:tc>
        <w:tc>
          <w:tcPr>
            <w:tcW w:w="0" w:type="auto"/>
          </w:tcPr>
          <w:p w14:paraId="258D39F8" w14:textId="1B0AE426" w:rsidR="00653F26" w:rsidRDefault="00653F26" w:rsidP="006846A1">
            <w:r w:rsidRPr="0001378E">
              <w:t>1.74</w:t>
            </w:r>
          </w:p>
        </w:tc>
      </w:tr>
      <w:tr w:rsidR="00653F26" w14:paraId="5E8398F1" w14:textId="77777777" w:rsidTr="00E21FCB">
        <w:trPr>
          <w:trHeight w:hRule="exact" w:val="284"/>
        </w:trPr>
        <w:tc>
          <w:tcPr>
            <w:tcW w:w="0" w:type="auto"/>
          </w:tcPr>
          <w:p w14:paraId="29639872" w14:textId="77777777" w:rsidR="00653F26" w:rsidRDefault="00653F26" w:rsidP="006846A1"/>
        </w:tc>
        <w:tc>
          <w:tcPr>
            <w:tcW w:w="0" w:type="auto"/>
          </w:tcPr>
          <w:p w14:paraId="6CDC11E5" w14:textId="0BDF4C2A" w:rsidR="00653F26" w:rsidRDefault="00653F26" w:rsidP="006846A1">
            <w:r w:rsidRPr="0001378E">
              <w:t>5b</w:t>
            </w:r>
          </w:p>
        </w:tc>
        <w:tc>
          <w:tcPr>
            <w:tcW w:w="0" w:type="auto"/>
          </w:tcPr>
          <w:p w14:paraId="51A77F24" w14:textId="1079B03E" w:rsidR="00653F26" w:rsidRDefault="00653F26" w:rsidP="006846A1">
            <w:r w:rsidRPr="0001378E">
              <w:t>21.0</w:t>
            </w:r>
          </w:p>
        </w:tc>
        <w:tc>
          <w:tcPr>
            <w:tcW w:w="0" w:type="auto"/>
          </w:tcPr>
          <w:p w14:paraId="21C57926" w14:textId="276AEADB" w:rsidR="00653F26" w:rsidRDefault="00653F26" w:rsidP="006846A1">
            <w:r w:rsidRPr="0001378E">
              <w:t>0.80</w:t>
            </w:r>
          </w:p>
        </w:tc>
        <w:tc>
          <w:tcPr>
            <w:tcW w:w="0" w:type="auto"/>
          </w:tcPr>
          <w:p w14:paraId="41B2277E" w14:textId="34F20B78" w:rsidR="00653F26" w:rsidRDefault="00653F26" w:rsidP="006846A1">
            <w:r w:rsidRPr="0001378E">
              <w:t>1.49, 1.66, 1.74, 4.00, 7.64</w:t>
            </w:r>
          </w:p>
        </w:tc>
        <w:tc>
          <w:tcPr>
            <w:tcW w:w="0" w:type="auto"/>
          </w:tcPr>
          <w:p w14:paraId="6AA1DC0C" w14:textId="44AEB916" w:rsidR="00653F26" w:rsidRDefault="00653F26" w:rsidP="006846A1">
            <w:r w:rsidRPr="0001378E">
              <w:t>4.00, 5.81</w:t>
            </w:r>
          </w:p>
        </w:tc>
      </w:tr>
      <w:tr w:rsidR="00653F26" w14:paraId="3BEECB36" w14:textId="77777777" w:rsidTr="00E21FCB">
        <w:trPr>
          <w:trHeight w:hRule="exact" w:val="284"/>
        </w:trPr>
        <w:tc>
          <w:tcPr>
            <w:tcW w:w="0" w:type="auto"/>
          </w:tcPr>
          <w:p w14:paraId="798F348F" w14:textId="7DFF4732" w:rsidR="00653F26" w:rsidRDefault="00653F26" w:rsidP="006846A1">
            <w:r w:rsidRPr="0001378E">
              <w:t>Me-Asp3</w:t>
            </w:r>
          </w:p>
        </w:tc>
        <w:tc>
          <w:tcPr>
            <w:tcW w:w="0" w:type="auto"/>
          </w:tcPr>
          <w:p w14:paraId="05E03815" w14:textId="455B50EF" w:rsidR="00653F26" w:rsidRDefault="00653F26" w:rsidP="006846A1">
            <w:r w:rsidRPr="0001378E">
              <w:t>1</w:t>
            </w:r>
          </w:p>
        </w:tc>
        <w:tc>
          <w:tcPr>
            <w:tcW w:w="0" w:type="auto"/>
          </w:tcPr>
          <w:p w14:paraId="05D420ED" w14:textId="77777777" w:rsidR="00653F26" w:rsidRDefault="00653F26" w:rsidP="006846A1"/>
        </w:tc>
        <w:tc>
          <w:tcPr>
            <w:tcW w:w="0" w:type="auto"/>
          </w:tcPr>
          <w:p w14:paraId="35FFC66A" w14:textId="5B3CBFC2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2E8C9D55" w14:textId="449554A3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637C8B09" w14:textId="2FDCBEEB" w:rsidR="00653F26" w:rsidRDefault="00653F26" w:rsidP="006846A1">
            <w:r w:rsidRPr="0001378E">
              <w:t>-</w:t>
            </w:r>
          </w:p>
        </w:tc>
      </w:tr>
      <w:tr w:rsidR="00653F26" w14:paraId="36BD1E4F" w14:textId="77777777" w:rsidTr="00E21FCB">
        <w:trPr>
          <w:trHeight w:hRule="exact" w:val="284"/>
        </w:trPr>
        <w:tc>
          <w:tcPr>
            <w:tcW w:w="0" w:type="auto"/>
          </w:tcPr>
          <w:p w14:paraId="52F6A285" w14:textId="77777777" w:rsidR="00653F26" w:rsidRDefault="00653F26" w:rsidP="006846A1"/>
        </w:tc>
        <w:tc>
          <w:tcPr>
            <w:tcW w:w="0" w:type="auto"/>
          </w:tcPr>
          <w:p w14:paraId="5AC5A23B" w14:textId="4294FEB5" w:rsidR="00653F26" w:rsidRDefault="00653F26" w:rsidP="006846A1">
            <w:r w:rsidRPr="0001378E">
              <w:t>2</w:t>
            </w:r>
          </w:p>
        </w:tc>
        <w:tc>
          <w:tcPr>
            <w:tcW w:w="0" w:type="auto"/>
          </w:tcPr>
          <w:p w14:paraId="6AED8A12" w14:textId="68FC4E94" w:rsidR="00653F26" w:rsidRDefault="00653F26" w:rsidP="006846A1">
            <w:r w:rsidRPr="0001378E">
              <w:t>55.4</w:t>
            </w:r>
          </w:p>
        </w:tc>
        <w:tc>
          <w:tcPr>
            <w:tcW w:w="0" w:type="auto"/>
          </w:tcPr>
          <w:p w14:paraId="35D6D02C" w14:textId="325F6207" w:rsidR="00653F26" w:rsidRDefault="00653F26" w:rsidP="006846A1">
            <w:r w:rsidRPr="0001378E">
              <w:t>4.12</w:t>
            </w:r>
          </w:p>
        </w:tc>
        <w:tc>
          <w:tcPr>
            <w:tcW w:w="0" w:type="auto"/>
          </w:tcPr>
          <w:p w14:paraId="5F8CA0B9" w14:textId="12AFE220" w:rsidR="00653F26" w:rsidRDefault="00653F26" w:rsidP="006846A1">
            <w:r w:rsidRPr="0001378E">
              <w:t>0.89, 3.12, 7.87</w:t>
            </w:r>
          </w:p>
        </w:tc>
        <w:tc>
          <w:tcPr>
            <w:tcW w:w="0" w:type="auto"/>
          </w:tcPr>
          <w:p w14:paraId="30FEB6F2" w14:textId="0082A398" w:rsidR="00653F26" w:rsidRDefault="00653F26" w:rsidP="006846A1">
            <w:r w:rsidRPr="0001378E">
              <w:t>0.89, 3.12, 7.87</w:t>
            </w:r>
          </w:p>
        </w:tc>
      </w:tr>
      <w:tr w:rsidR="00653F26" w14:paraId="43F46A42" w14:textId="77777777" w:rsidTr="00E21FCB">
        <w:trPr>
          <w:trHeight w:hRule="exact" w:val="284"/>
        </w:trPr>
        <w:tc>
          <w:tcPr>
            <w:tcW w:w="0" w:type="auto"/>
          </w:tcPr>
          <w:p w14:paraId="10407F9D" w14:textId="77777777" w:rsidR="00653F26" w:rsidRDefault="00653F26" w:rsidP="006846A1"/>
        </w:tc>
        <w:tc>
          <w:tcPr>
            <w:tcW w:w="0" w:type="auto"/>
          </w:tcPr>
          <w:p w14:paraId="156C6562" w14:textId="2ECABA03" w:rsidR="00653F26" w:rsidRDefault="00653F26" w:rsidP="006846A1">
            <w:r w:rsidRPr="0001378E">
              <w:t>2-NH</w:t>
            </w:r>
          </w:p>
        </w:tc>
        <w:tc>
          <w:tcPr>
            <w:tcW w:w="0" w:type="auto"/>
          </w:tcPr>
          <w:p w14:paraId="7A7A0EAE" w14:textId="77777777" w:rsidR="00653F26" w:rsidRDefault="00653F26" w:rsidP="006846A1"/>
        </w:tc>
        <w:tc>
          <w:tcPr>
            <w:tcW w:w="0" w:type="auto"/>
          </w:tcPr>
          <w:p w14:paraId="37921E40" w14:textId="324EDCFC" w:rsidR="00653F26" w:rsidRDefault="00653F26" w:rsidP="006846A1">
            <w:r w:rsidRPr="0001378E">
              <w:t>7.87</w:t>
            </w:r>
          </w:p>
        </w:tc>
        <w:tc>
          <w:tcPr>
            <w:tcW w:w="0" w:type="auto"/>
          </w:tcPr>
          <w:p w14:paraId="2944B165" w14:textId="587BC6BB" w:rsidR="00653F26" w:rsidRDefault="00653F26" w:rsidP="006846A1">
            <w:r w:rsidRPr="0001378E">
              <w:t>0.89, 3.12, 4.12</w:t>
            </w:r>
          </w:p>
        </w:tc>
        <w:tc>
          <w:tcPr>
            <w:tcW w:w="0" w:type="auto"/>
          </w:tcPr>
          <w:p w14:paraId="4B562C75" w14:textId="1F83DF32" w:rsidR="00653F26" w:rsidRDefault="00653F26" w:rsidP="006846A1">
            <w:r w:rsidRPr="0001378E">
              <w:t>0.89, 1.49, 1.74, 1.88, 4.00, 4.12, 7.14, 7.64</w:t>
            </w:r>
          </w:p>
        </w:tc>
      </w:tr>
      <w:tr w:rsidR="00653F26" w14:paraId="2F10100F" w14:textId="77777777" w:rsidTr="00E21FCB">
        <w:trPr>
          <w:trHeight w:hRule="exact" w:val="284"/>
        </w:trPr>
        <w:tc>
          <w:tcPr>
            <w:tcW w:w="0" w:type="auto"/>
          </w:tcPr>
          <w:p w14:paraId="129D3315" w14:textId="77777777" w:rsidR="00653F26" w:rsidRDefault="00653F26" w:rsidP="006846A1"/>
        </w:tc>
        <w:tc>
          <w:tcPr>
            <w:tcW w:w="0" w:type="auto"/>
          </w:tcPr>
          <w:p w14:paraId="33BD5C96" w14:textId="21164893" w:rsidR="00653F26" w:rsidRDefault="00653F26" w:rsidP="006846A1">
            <w:r w:rsidRPr="0001378E">
              <w:t>3</w:t>
            </w:r>
          </w:p>
        </w:tc>
        <w:tc>
          <w:tcPr>
            <w:tcW w:w="0" w:type="auto"/>
          </w:tcPr>
          <w:p w14:paraId="0295A390" w14:textId="6EEAE6D9" w:rsidR="00653F26" w:rsidRDefault="00653F26" w:rsidP="006846A1">
            <w:r w:rsidRPr="0001378E">
              <w:t>39.4</w:t>
            </w:r>
          </w:p>
        </w:tc>
        <w:tc>
          <w:tcPr>
            <w:tcW w:w="0" w:type="auto"/>
          </w:tcPr>
          <w:p w14:paraId="41B08036" w14:textId="44A6FC8E" w:rsidR="00653F26" w:rsidRDefault="00653F26" w:rsidP="006846A1">
            <w:r w:rsidRPr="0001378E">
              <w:t>3.12</w:t>
            </w:r>
          </w:p>
        </w:tc>
        <w:tc>
          <w:tcPr>
            <w:tcW w:w="0" w:type="auto"/>
          </w:tcPr>
          <w:p w14:paraId="70F32E66" w14:textId="3C45EC9D" w:rsidR="00653F26" w:rsidRDefault="00653F26" w:rsidP="006846A1">
            <w:r w:rsidRPr="0001378E">
              <w:t>0.89, 4.12, 7.87</w:t>
            </w:r>
          </w:p>
        </w:tc>
        <w:tc>
          <w:tcPr>
            <w:tcW w:w="0" w:type="auto"/>
          </w:tcPr>
          <w:p w14:paraId="3C47F1B2" w14:textId="61930FD6" w:rsidR="00653F26" w:rsidRDefault="00653F26" w:rsidP="006846A1">
            <w:r w:rsidRPr="0001378E">
              <w:t>0.89, 4.12, 7.14, 7.37, 8.83</w:t>
            </w:r>
          </w:p>
        </w:tc>
      </w:tr>
      <w:tr w:rsidR="00653F26" w14:paraId="1DC395DB" w14:textId="77777777" w:rsidTr="00E21FCB">
        <w:trPr>
          <w:trHeight w:hRule="exact" w:val="284"/>
        </w:trPr>
        <w:tc>
          <w:tcPr>
            <w:tcW w:w="0" w:type="auto"/>
          </w:tcPr>
          <w:p w14:paraId="1644D37D" w14:textId="77777777" w:rsidR="00653F26" w:rsidRDefault="00653F26" w:rsidP="006846A1"/>
        </w:tc>
        <w:tc>
          <w:tcPr>
            <w:tcW w:w="0" w:type="auto"/>
          </w:tcPr>
          <w:p w14:paraId="69721330" w14:textId="61D3658C" w:rsidR="00653F26" w:rsidRDefault="00653F26" w:rsidP="006846A1">
            <w:r w:rsidRPr="0001378E">
              <w:t>3-Me</w:t>
            </w:r>
          </w:p>
        </w:tc>
        <w:tc>
          <w:tcPr>
            <w:tcW w:w="0" w:type="auto"/>
          </w:tcPr>
          <w:p w14:paraId="5856FBCB" w14:textId="05EB9FC7" w:rsidR="00653F26" w:rsidRDefault="00653F26" w:rsidP="006846A1">
            <w:r w:rsidRPr="0001378E">
              <w:t>15.1</w:t>
            </w:r>
          </w:p>
        </w:tc>
        <w:tc>
          <w:tcPr>
            <w:tcW w:w="0" w:type="auto"/>
          </w:tcPr>
          <w:p w14:paraId="1C066F0B" w14:textId="3B5D48B2" w:rsidR="00653F26" w:rsidRDefault="00653F26" w:rsidP="006846A1">
            <w:r w:rsidRPr="0001378E">
              <w:t>0.89</w:t>
            </w:r>
          </w:p>
        </w:tc>
        <w:tc>
          <w:tcPr>
            <w:tcW w:w="0" w:type="auto"/>
          </w:tcPr>
          <w:p w14:paraId="248838BD" w14:textId="0680B6AA" w:rsidR="00653F26" w:rsidRDefault="00653F26" w:rsidP="006846A1">
            <w:r w:rsidRPr="0001378E">
              <w:t>3.12, 4.12, 7.87</w:t>
            </w:r>
          </w:p>
        </w:tc>
        <w:tc>
          <w:tcPr>
            <w:tcW w:w="0" w:type="auto"/>
          </w:tcPr>
          <w:p w14:paraId="18F58387" w14:textId="12EC3F40" w:rsidR="00653F26" w:rsidRDefault="00653F26" w:rsidP="006846A1">
            <w:r w:rsidRPr="0001378E">
              <w:t>3.12, 4.12, 7.87, 8.83</w:t>
            </w:r>
          </w:p>
        </w:tc>
      </w:tr>
      <w:tr w:rsidR="00653F26" w14:paraId="2C68E7E7" w14:textId="77777777" w:rsidTr="00E21FCB">
        <w:trPr>
          <w:trHeight w:hRule="exact" w:val="284"/>
        </w:trPr>
        <w:tc>
          <w:tcPr>
            <w:tcW w:w="0" w:type="auto"/>
          </w:tcPr>
          <w:p w14:paraId="7358B4CB" w14:textId="77777777" w:rsidR="00653F26" w:rsidRDefault="00653F26" w:rsidP="006846A1"/>
        </w:tc>
        <w:tc>
          <w:tcPr>
            <w:tcW w:w="0" w:type="auto"/>
          </w:tcPr>
          <w:p w14:paraId="2D1CBF77" w14:textId="0C43232A" w:rsidR="00653F26" w:rsidRDefault="00653F26" w:rsidP="006846A1">
            <w:r w:rsidRPr="0001378E">
              <w:t>4</w:t>
            </w:r>
          </w:p>
        </w:tc>
        <w:tc>
          <w:tcPr>
            <w:tcW w:w="0" w:type="auto"/>
          </w:tcPr>
          <w:p w14:paraId="42EA0B7A" w14:textId="06A8BC7B" w:rsidR="00653F26" w:rsidRDefault="00653F26" w:rsidP="006846A1">
            <w:r w:rsidRPr="0001378E">
              <w:t>178.4</w:t>
            </w:r>
          </w:p>
        </w:tc>
        <w:tc>
          <w:tcPr>
            <w:tcW w:w="0" w:type="auto"/>
          </w:tcPr>
          <w:p w14:paraId="27C71998" w14:textId="12537355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1D78141C" w14:textId="267C43A5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22A844EC" w14:textId="083BDA86" w:rsidR="00653F26" w:rsidRDefault="00653F26" w:rsidP="006846A1">
            <w:r w:rsidRPr="0001378E">
              <w:t>-</w:t>
            </w:r>
          </w:p>
        </w:tc>
      </w:tr>
      <w:tr w:rsidR="00653F26" w14:paraId="6C1DF7C7" w14:textId="77777777" w:rsidTr="00E21FCB">
        <w:trPr>
          <w:trHeight w:hRule="exact" w:val="284"/>
        </w:trPr>
        <w:tc>
          <w:tcPr>
            <w:tcW w:w="0" w:type="auto"/>
          </w:tcPr>
          <w:p w14:paraId="4F955E69" w14:textId="7B3B0863" w:rsidR="00653F26" w:rsidRDefault="00653F26" w:rsidP="006846A1">
            <w:r w:rsidRPr="0001378E">
              <w:t>Arg4</w:t>
            </w:r>
          </w:p>
        </w:tc>
        <w:tc>
          <w:tcPr>
            <w:tcW w:w="0" w:type="auto"/>
          </w:tcPr>
          <w:p w14:paraId="3053C5A7" w14:textId="22BDC9A2" w:rsidR="00653F26" w:rsidRDefault="00653F26" w:rsidP="006846A1">
            <w:r w:rsidRPr="0001378E">
              <w:t>1</w:t>
            </w:r>
          </w:p>
        </w:tc>
        <w:tc>
          <w:tcPr>
            <w:tcW w:w="0" w:type="auto"/>
          </w:tcPr>
          <w:p w14:paraId="18D2538A" w14:textId="77777777" w:rsidR="00653F26" w:rsidRDefault="00653F26" w:rsidP="006846A1"/>
        </w:tc>
        <w:tc>
          <w:tcPr>
            <w:tcW w:w="0" w:type="auto"/>
          </w:tcPr>
          <w:p w14:paraId="57DB8DA1" w14:textId="65ED1581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39DFB209" w14:textId="535EE4E8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55BDC43B" w14:textId="7A807976" w:rsidR="00653F26" w:rsidRDefault="00653F26" w:rsidP="006846A1">
            <w:r w:rsidRPr="0001378E">
              <w:t>-</w:t>
            </w:r>
          </w:p>
        </w:tc>
      </w:tr>
      <w:tr w:rsidR="00653F26" w14:paraId="52577DAA" w14:textId="77777777" w:rsidTr="00E21FCB">
        <w:trPr>
          <w:trHeight w:hRule="exact" w:val="284"/>
        </w:trPr>
        <w:tc>
          <w:tcPr>
            <w:tcW w:w="0" w:type="auto"/>
          </w:tcPr>
          <w:p w14:paraId="54B78028" w14:textId="77777777" w:rsidR="00653F26" w:rsidRDefault="00653F26" w:rsidP="006846A1"/>
        </w:tc>
        <w:tc>
          <w:tcPr>
            <w:tcW w:w="0" w:type="auto"/>
          </w:tcPr>
          <w:p w14:paraId="1EBC69E8" w14:textId="2DC09443" w:rsidR="00653F26" w:rsidRDefault="00653F26" w:rsidP="006846A1">
            <w:r w:rsidRPr="0001378E">
              <w:t>2</w:t>
            </w:r>
          </w:p>
        </w:tc>
        <w:tc>
          <w:tcPr>
            <w:tcW w:w="0" w:type="auto"/>
          </w:tcPr>
          <w:p w14:paraId="3D37A7EC" w14:textId="5004937F" w:rsidR="00653F26" w:rsidRDefault="00653F26" w:rsidP="006846A1">
            <w:r w:rsidRPr="0001378E">
              <w:t>51.6</w:t>
            </w:r>
          </w:p>
        </w:tc>
        <w:tc>
          <w:tcPr>
            <w:tcW w:w="0" w:type="auto"/>
          </w:tcPr>
          <w:p w14:paraId="1B31DCE2" w14:textId="5A9B6213" w:rsidR="00653F26" w:rsidRDefault="00653F26" w:rsidP="006846A1">
            <w:r w:rsidRPr="0001378E">
              <w:t>4.13</w:t>
            </w:r>
          </w:p>
        </w:tc>
        <w:tc>
          <w:tcPr>
            <w:tcW w:w="0" w:type="auto"/>
          </w:tcPr>
          <w:p w14:paraId="320B899A" w14:textId="414BFC89" w:rsidR="00653F26" w:rsidRDefault="00653F26" w:rsidP="006846A1">
            <w:r w:rsidRPr="0001378E">
              <w:t>1.30, 1.37, 1.97, 3.01, 7.37, 8.83</w:t>
            </w:r>
          </w:p>
        </w:tc>
        <w:tc>
          <w:tcPr>
            <w:tcW w:w="0" w:type="auto"/>
          </w:tcPr>
          <w:p w14:paraId="7FAAB10F" w14:textId="1B23EC6A" w:rsidR="00653F26" w:rsidRDefault="00653F26" w:rsidP="006846A1">
            <w:r w:rsidRPr="0001378E">
              <w:t>1.30, 1.37, 1.97, 2.31, 7.14, 7.75, 8.83</w:t>
            </w:r>
          </w:p>
        </w:tc>
      </w:tr>
      <w:tr w:rsidR="00653F26" w14:paraId="20AFFBF2" w14:textId="77777777" w:rsidTr="00E21FCB">
        <w:trPr>
          <w:trHeight w:hRule="exact" w:val="284"/>
        </w:trPr>
        <w:tc>
          <w:tcPr>
            <w:tcW w:w="0" w:type="auto"/>
          </w:tcPr>
          <w:p w14:paraId="017CCE49" w14:textId="77777777" w:rsidR="00653F26" w:rsidRDefault="00653F26" w:rsidP="006846A1"/>
        </w:tc>
        <w:tc>
          <w:tcPr>
            <w:tcW w:w="0" w:type="auto"/>
          </w:tcPr>
          <w:p w14:paraId="2C026CBC" w14:textId="4C314D6A" w:rsidR="00653F26" w:rsidRDefault="00653F26" w:rsidP="006846A1">
            <w:r w:rsidRPr="0001378E">
              <w:t>2-NH</w:t>
            </w:r>
          </w:p>
        </w:tc>
        <w:tc>
          <w:tcPr>
            <w:tcW w:w="0" w:type="auto"/>
          </w:tcPr>
          <w:p w14:paraId="74123433" w14:textId="77777777" w:rsidR="00653F26" w:rsidRDefault="00653F26" w:rsidP="006846A1"/>
        </w:tc>
        <w:tc>
          <w:tcPr>
            <w:tcW w:w="0" w:type="auto"/>
          </w:tcPr>
          <w:p w14:paraId="79696DF1" w14:textId="1A73AA1C" w:rsidR="00653F26" w:rsidRDefault="00653F26" w:rsidP="006846A1">
            <w:r w:rsidRPr="0001378E">
              <w:t>8.83</w:t>
            </w:r>
          </w:p>
        </w:tc>
        <w:tc>
          <w:tcPr>
            <w:tcW w:w="0" w:type="auto"/>
          </w:tcPr>
          <w:p w14:paraId="3ED486CC" w14:textId="74B59926" w:rsidR="00653F26" w:rsidRDefault="00653F26" w:rsidP="006846A1">
            <w:r w:rsidRPr="0001378E">
              <w:t>1.30, 1.37, 1.97, 3.01, 4.13</w:t>
            </w:r>
          </w:p>
        </w:tc>
        <w:tc>
          <w:tcPr>
            <w:tcW w:w="0" w:type="auto"/>
          </w:tcPr>
          <w:p w14:paraId="7A441394" w14:textId="75C14FEC" w:rsidR="00653F26" w:rsidRDefault="00653F26" w:rsidP="006846A1">
            <w:r w:rsidRPr="0001378E">
              <w:t>0.89, 1.30, 1.37, 3.12, 4.13, 6.09, 7.75</w:t>
            </w:r>
          </w:p>
        </w:tc>
      </w:tr>
      <w:tr w:rsidR="00653F26" w14:paraId="628D10D7" w14:textId="77777777" w:rsidTr="00E21FCB">
        <w:trPr>
          <w:trHeight w:hRule="exact" w:val="284"/>
        </w:trPr>
        <w:tc>
          <w:tcPr>
            <w:tcW w:w="0" w:type="auto"/>
          </w:tcPr>
          <w:p w14:paraId="1A612B0A" w14:textId="77777777" w:rsidR="00653F26" w:rsidRDefault="00653F26" w:rsidP="006846A1"/>
        </w:tc>
        <w:tc>
          <w:tcPr>
            <w:tcW w:w="0" w:type="auto"/>
          </w:tcPr>
          <w:p w14:paraId="1CBCD3FC" w14:textId="1423FA03" w:rsidR="00653F26" w:rsidRDefault="00653F26" w:rsidP="006846A1">
            <w:r w:rsidRPr="0001378E">
              <w:t>3</w:t>
            </w:r>
          </w:p>
        </w:tc>
        <w:tc>
          <w:tcPr>
            <w:tcW w:w="0" w:type="auto"/>
          </w:tcPr>
          <w:p w14:paraId="131D2A9D" w14:textId="433B0082" w:rsidR="00653F26" w:rsidRDefault="00653F26" w:rsidP="006846A1">
            <w:r w:rsidRPr="0001378E">
              <w:t>28.4</w:t>
            </w:r>
          </w:p>
        </w:tc>
        <w:tc>
          <w:tcPr>
            <w:tcW w:w="0" w:type="auto"/>
          </w:tcPr>
          <w:p w14:paraId="60F88820" w14:textId="498F56A4" w:rsidR="00653F26" w:rsidRDefault="00653F26" w:rsidP="006846A1">
            <w:r w:rsidRPr="0001378E">
              <w:t>1.97</w:t>
            </w:r>
          </w:p>
        </w:tc>
        <w:tc>
          <w:tcPr>
            <w:tcW w:w="0" w:type="auto"/>
          </w:tcPr>
          <w:p w14:paraId="263A23C9" w14:textId="1AFB9C22" w:rsidR="00653F26" w:rsidRDefault="00653F26" w:rsidP="006846A1">
            <w:r w:rsidRPr="0001378E">
              <w:t>1.30, 1.37, 3.01, 4.13, 7.37, 8.83</w:t>
            </w:r>
          </w:p>
        </w:tc>
        <w:tc>
          <w:tcPr>
            <w:tcW w:w="0" w:type="auto"/>
          </w:tcPr>
          <w:p w14:paraId="1F7B9197" w14:textId="41A193ED" w:rsidR="00653F26" w:rsidRDefault="00653F26" w:rsidP="006846A1">
            <w:r w:rsidRPr="0001378E">
              <w:t>3.01, 4.13, 7.37</w:t>
            </w:r>
          </w:p>
        </w:tc>
      </w:tr>
      <w:tr w:rsidR="00653F26" w14:paraId="44C98CEC" w14:textId="77777777" w:rsidTr="00E21FCB">
        <w:trPr>
          <w:trHeight w:hRule="exact" w:val="284"/>
        </w:trPr>
        <w:tc>
          <w:tcPr>
            <w:tcW w:w="0" w:type="auto"/>
          </w:tcPr>
          <w:p w14:paraId="58CBF0C7" w14:textId="77777777" w:rsidR="00653F26" w:rsidRDefault="00653F26" w:rsidP="006846A1"/>
        </w:tc>
        <w:tc>
          <w:tcPr>
            <w:tcW w:w="0" w:type="auto"/>
          </w:tcPr>
          <w:p w14:paraId="22E0F8FB" w14:textId="77777777" w:rsidR="00653F26" w:rsidRDefault="00653F26" w:rsidP="006846A1"/>
        </w:tc>
        <w:tc>
          <w:tcPr>
            <w:tcW w:w="0" w:type="auto"/>
          </w:tcPr>
          <w:p w14:paraId="2BBC843C" w14:textId="77777777" w:rsidR="00653F26" w:rsidRDefault="00653F26" w:rsidP="006846A1"/>
        </w:tc>
        <w:tc>
          <w:tcPr>
            <w:tcW w:w="0" w:type="auto"/>
          </w:tcPr>
          <w:p w14:paraId="7A29BD79" w14:textId="6EB4C130" w:rsidR="00653F26" w:rsidRDefault="00653F26" w:rsidP="006846A1">
            <w:r w:rsidRPr="0001378E">
              <w:t>1.30</w:t>
            </w:r>
          </w:p>
        </w:tc>
        <w:tc>
          <w:tcPr>
            <w:tcW w:w="0" w:type="auto"/>
          </w:tcPr>
          <w:p w14:paraId="4F9D9998" w14:textId="27644354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6C1A3754" w14:textId="4C77AEC7" w:rsidR="00653F26" w:rsidRDefault="00653F26" w:rsidP="006846A1">
            <w:r w:rsidRPr="0001378E">
              <w:t>-</w:t>
            </w:r>
          </w:p>
        </w:tc>
      </w:tr>
      <w:tr w:rsidR="00653F26" w14:paraId="5EBF797D" w14:textId="77777777" w:rsidTr="00E21FCB">
        <w:trPr>
          <w:trHeight w:hRule="exact" w:val="284"/>
        </w:trPr>
        <w:tc>
          <w:tcPr>
            <w:tcW w:w="0" w:type="auto"/>
          </w:tcPr>
          <w:p w14:paraId="033019DF" w14:textId="77777777" w:rsidR="00653F26" w:rsidRDefault="00653F26" w:rsidP="006846A1"/>
        </w:tc>
        <w:tc>
          <w:tcPr>
            <w:tcW w:w="0" w:type="auto"/>
          </w:tcPr>
          <w:p w14:paraId="675D3535" w14:textId="2678EA27" w:rsidR="00653F26" w:rsidRDefault="00653F26" w:rsidP="006846A1">
            <w:r w:rsidRPr="0001378E">
              <w:t>4</w:t>
            </w:r>
          </w:p>
        </w:tc>
        <w:tc>
          <w:tcPr>
            <w:tcW w:w="0" w:type="auto"/>
          </w:tcPr>
          <w:p w14:paraId="7DCF311B" w14:textId="07BB9630" w:rsidR="00653F26" w:rsidRDefault="00653F26" w:rsidP="006846A1">
            <w:r w:rsidRPr="0001378E">
              <w:t>25.9</w:t>
            </w:r>
          </w:p>
        </w:tc>
        <w:tc>
          <w:tcPr>
            <w:tcW w:w="0" w:type="auto"/>
          </w:tcPr>
          <w:p w14:paraId="109BDD83" w14:textId="427D75DF" w:rsidR="00653F26" w:rsidRDefault="00653F26" w:rsidP="006846A1">
            <w:r w:rsidRPr="0001378E">
              <w:t>1.37</w:t>
            </w:r>
          </w:p>
        </w:tc>
        <w:tc>
          <w:tcPr>
            <w:tcW w:w="0" w:type="auto"/>
          </w:tcPr>
          <w:p w14:paraId="4029D88A" w14:textId="621FBBF5" w:rsidR="00653F26" w:rsidRDefault="00653F26" w:rsidP="006846A1">
            <w:r w:rsidRPr="0001378E">
              <w:t>1.97, 3.01, 4.13, 7.37, 8.83</w:t>
            </w:r>
          </w:p>
        </w:tc>
        <w:tc>
          <w:tcPr>
            <w:tcW w:w="0" w:type="auto"/>
          </w:tcPr>
          <w:p w14:paraId="206506B8" w14:textId="767A9EEF" w:rsidR="00653F26" w:rsidRDefault="00653F26" w:rsidP="006846A1">
            <w:r w:rsidRPr="0001378E">
              <w:t>3.01, 4.13, 8.83</w:t>
            </w:r>
          </w:p>
        </w:tc>
      </w:tr>
      <w:tr w:rsidR="00653F26" w14:paraId="7E240C1E" w14:textId="77777777" w:rsidTr="00E21FCB">
        <w:trPr>
          <w:trHeight w:hRule="exact" w:val="284"/>
        </w:trPr>
        <w:tc>
          <w:tcPr>
            <w:tcW w:w="0" w:type="auto"/>
          </w:tcPr>
          <w:p w14:paraId="72A49689" w14:textId="77777777" w:rsidR="00653F26" w:rsidRDefault="00653F26" w:rsidP="006846A1"/>
        </w:tc>
        <w:tc>
          <w:tcPr>
            <w:tcW w:w="0" w:type="auto"/>
          </w:tcPr>
          <w:p w14:paraId="2F2FF5B7" w14:textId="77777777" w:rsidR="00653F26" w:rsidRDefault="00653F26" w:rsidP="006846A1"/>
        </w:tc>
        <w:tc>
          <w:tcPr>
            <w:tcW w:w="0" w:type="auto"/>
          </w:tcPr>
          <w:p w14:paraId="5DF22F31" w14:textId="77777777" w:rsidR="00653F26" w:rsidRDefault="00653F26" w:rsidP="006846A1"/>
        </w:tc>
        <w:tc>
          <w:tcPr>
            <w:tcW w:w="0" w:type="auto"/>
          </w:tcPr>
          <w:p w14:paraId="2F09501B" w14:textId="59303D78" w:rsidR="00653F26" w:rsidRDefault="00653F26" w:rsidP="006846A1">
            <w:r w:rsidRPr="0001378E">
              <w:t>1.30</w:t>
            </w:r>
          </w:p>
        </w:tc>
        <w:tc>
          <w:tcPr>
            <w:tcW w:w="0" w:type="auto"/>
          </w:tcPr>
          <w:p w14:paraId="6E39CEE9" w14:textId="2AB30E2B" w:rsidR="00653F26" w:rsidRDefault="00653F26" w:rsidP="006846A1">
            <w:r w:rsidRPr="0001378E">
              <w:t>1.97, 3.01, 4.13, 7.37, 8.83</w:t>
            </w:r>
          </w:p>
        </w:tc>
        <w:tc>
          <w:tcPr>
            <w:tcW w:w="0" w:type="auto"/>
          </w:tcPr>
          <w:p w14:paraId="3AC3A1D4" w14:textId="32335ED7" w:rsidR="00653F26" w:rsidRDefault="00653F26" w:rsidP="006846A1">
            <w:r w:rsidRPr="0001378E">
              <w:t>3.01, 4.13, 8.83</w:t>
            </w:r>
          </w:p>
        </w:tc>
      </w:tr>
      <w:tr w:rsidR="00653F26" w14:paraId="722F8F9C" w14:textId="77777777" w:rsidTr="00E21FCB">
        <w:trPr>
          <w:trHeight w:hRule="exact" w:val="284"/>
        </w:trPr>
        <w:tc>
          <w:tcPr>
            <w:tcW w:w="0" w:type="auto"/>
          </w:tcPr>
          <w:p w14:paraId="47F1CD64" w14:textId="77777777" w:rsidR="00653F26" w:rsidRDefault="00653F26" w:rsidP="006846A1"/>
        </w:tc>
        <w:tc>
          <w:tcPr>
            <w:tcW w:w="0" w:type="auto"/>
          </w:tcPr>
          <w:p w14:paraId="22613DC9" w14:textId="77CA2210" w:rsidR="00653F26" w:rsidRDefault="00653F26" w:rsidP="006846A1">
            <w:r w:rsidRPr="0001378E">
              <w:t>5</w:t>
            </w:r>
          </w:p>
        </w:tc>
        <w:tc>
          <w:tcPr>
            <w:tcW w:w="0" w:type="auto"/>
          </w:tcPr>
          <w:p w14:paraId="078C144D" w14:textId="2089B65A" w:rsidR="00653F26" w:rsidRDefault="00653F26" w:rsidP="006846A1">
            <w:r w:rsidRPr="0001378E">
              <w:t>40.5</w:t>
            </w:r>
          </w:p>
        </w:tc>
        <w:tc>
          <w:tcPr>
            <w:tcW w:w="0" w:type="auto"/>
          </w:tcPr>
          <w:p w14:paraId="23F37E01" w14:textId="5E255BCE" w:rsidR="00653F26" w:rsidRDefault="00653F26" w:rsidP="006846A1">
            <w:r w:rsidRPr="0001378E">
              <w:t>3.01</w:t>
            </w:r>
          </w:p>
        </w:tc>
        <w:tc>
          <w:tcPr>
            <w:tcW w:w="0" w:type="auto"/>
          </w:tcPr>
          <w:p w14:paraId="59BD1032" w14:textId="5A3FE81E" w:rsidR="00653F26" w:rsidRDefault="00653F26" w:rsidP="006846A1">
            <w:r w:rsidRPr="0001378E">
              <w:t>1.30, 1.37, 1.97, 4.13, 7.37, 8.83</w:t>
            </w:r>
          </w:p>
        </w:tc>
        <w:tc>
          <w:tcPr>
            <w:tcW w:w="0" w:type="auto"/>
          </w:tcPr>
          <w:p w14:paraId="45233185" w14:textId="60B8B185" w:rsidR="00653F26" w:rsidRDefault="00653F26" w:rsidP="006846A1">
            <w:r w:rsidRPr="0001378E">
              <w:t>1.30, 1.37, 1.97, 7.19, 7.27, 7.37</w:t>
            </w:r>
          </w:p>
        </w:tc>
      </w:tr>
      <w:tr w:rsidR="00653F26" w14:paraId="0BDEE58B" w14:textId="77777777" w:rsidTr="00E21FCB">
        <w:trPr>
          <w:trHeight w:hRule="exact" w:val="284"/>
        </w:trPr>
        <w:tc>
          <w:tcPr>
            <w:tcW w:w="0" w:type="auto"/>
          </w:tcPr>
          <w:p w14:paraId="25A53AC6" w14:textId="77777777" w:rsidR="00653F26" w:rsidRDefault="00653F26" w:rsidP="006846A1"/>
        </w:tc>
        <w:tc>
          <w:tcPr>
            <w:tcW w:w="0" w:type="auto"/>
          </w:tcPr>
          <w:p w14:paraId="4ECC955F" w14:textId="287F275D" w:rsidR="00653F26" w:rsidRDefault="00653F26" w:rsidP="006846A1">
            <w:r w:rsidRPr="0001378E">
              <w:t>5-NH</w:t>
            </w:r>
          </w:p>
        </w:tc>
        <w:tc>
          <w:tcPr>
            <w:tcW w:w="0" w:type="auto"/>
          </w:tcPr>
          <w:p w14:paraId="198B3661" w14:textId="77777777" w:rsidR="00653F26" w:rsidRDefault="00653F26" w:rsidP="006846A1"/>
        </w:tc>
        <w:tc>
          <w:tcPr>
            <w:tcW w:w="0" w:type="auto"/>
          </w:tcPr>
          <w:p w14:paraId="0CB1EB0D" w14:textId="3115F1C7" w:rsidR="00653F26" w:rsidRDefault="00653F26" w:rsidP="006846A1">
            <w:r w:rsidRPr="0001378E">
              <w:t>7.37</w:t>
            </w:r>
          </w:p>
        </w:tc>
        <w:tc>
          <w:tcPr>
            <w:tcW w:w="0" w:type="auto"/>
          </w:tcPr>
          <w:p w14:paraId="45718DB9" w14:textId="31E934B6" w:rsidR="00653F26" w:rsidRDefault="00653F26" w:rsidP="006846A1">
            <w:r w:rsidRPr="0001378E">
              <w:t>1.30, 1.37, 1.97, 3.01, 4.13</w:t>
            </w:r>
          </w:p>
        </w:tc>
        <w:tc>
          <w:tcPr>
            <w:tcW w:w="0" w:type="auto"/>
          </w:tcPr>
          <w:p w14:paraId="3056C561" w14:textId="5A9806A7" w:rsidR="00653F26" w:rsidRDefault="00653F26" w:rsidP="006846A1">
            <w:r w:rsidRPr="0001378E">
              <w:t>1.97, 3.01, 3.12</w:t>
            </w:r>
          </w:p>
        </w:tc>
      </w:tr>
      <w:tr w:rsidR="00653F26" w14:paraId="0ED84B78" w14:textId="77777777" w:rsidTr="00E21FCB">
        <w:trPr>
          <w:trHeight w:hRule="exact" w:val="284"/>
        </w:trPr>
        <w:tc>
          <w:tcPr>
            <w:tcW w:w="0" w:type="auto"/>
          </w:tcPr>
          <w:p w14:paraId="0118CE08" w14:textId="15441B06" w:rsidR="00653F26" w:rsidRDefault="00653F26" w:rsidP="006846A1">
            <w:r w:rsidRPr="0001378E">
              <w:t>Adda5</w:t>
            </w:r>
          </w:p>
        </w:tc>
        <w:tc>
          <w:tcPr>
            <w:tcW w:w="0" w:type="auto"/>
          </w:tcPr>
          <w:p w14:paraId="2FA4B5CA" w14:textId="70CD6D4C" w:rsidR="00653F26" w:rsidRDefault="00653F26" w:rsidP="006846A1">
            <w:r w:rsidRPr="0001378E">
              <w:t>1</w:t>
            </w:r>
          </w:p>
        </w:tc>
        <w:tc>
          <w:tcPr>
            <w:tcW w:w="0" w:type="auto"/>
          </w:tcPr>
          <w:p w14:paraId="5CDED8A7" w14:textId="13E6FEB0" w:rsidR="00653F26" w:rsidRDefault="00653F26" w:rsidP="006846A1">
            <w:r w:rsidRPr="0001378E">
              <w:t>173.8</w:t>
            </w:r>
          </w:p>
        </w:tc>
        <w:tc>
          <w:tcPr>
            <w:tcW w:w="0" w:type="auto"/>
          </w:tcPr>
          <w:p w14:paraId="6C2A74F1" w14:textId="1FC56601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12CD6E64" w14:textId="72E6F373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6E10A008" w14:textId="211680BC" w:rsidR="00653F26" w:rsidRDefault="00653F26" w:rsidP="006846A1">
            <w:r w:rsidRPr="0001378E">
              <w:t>-</w:t>
            </w:r>
          </w:p>
        </w:tc>
      </w:tr>
      <w:tr w:rsidR="00653F26" w14:paraId="28FEC694" w14:textId="77777777" w:rsidTr="00E21FCB">
        <w:trPr>
          <w:trHeight w:hRule="exact" w:val="284"/>
        </w:trPr>
        <w:tc>
          <w:tcPr>
            <w:tcW w:w="0" w:type="auto"/>
          </w:tcPr>
          <w:p w14:paraId="1AD3F81D" w14:textId="77777777" w:rsidR="00653F26" w:rsidRDefault="00653F26" w:rsidP="006846A1"/>
        </w:tc>
        <w:tc>
          <w:tcPr>
            <w:tcW w:w="0" w:type="auto"/>
          </w:tcPr>
          <w:p w14:paraId="50E228E1" w14:textId="77556CCF" w:rsidR="00653F26" w:rsidRDefault="00653F26" w:rsidP="006846A1">
            <w:r w:rsidRPr="0001378E">
              <w:t>2</w:t>
            </w:r>
          </w:p>
        </w:tc>
        <w:tc>
          <w:tcPr>
            <w:tcW w:w="0" w:type="auto"/>
          </w:tcPr>
          <w:p w14:paraId="0F47305C" w14:textId="233C2A1A" w:rsidR="00653F26" w:rsidRDefault="00653F26" w:rsidP="006846A1">
            <w:r w:rsidRPr="0001378E">
              <w:t>43.1</w:t>
            </w:r>
          </w:p>
        </w:tc>
        <w:tc>
          <w:tcPr>
            <w:tcW w:w="0" w:type="auto"/>
          </w:tcPr>
          <w:p w14:paraId="3916ED20" w14:textId="5627E64F" w:rsidR="00653F26" w:rsidRDefault="00653F26" w:rsidP="006846A1">
            <w:r w:rsidRPr="0001378E">
              <w:t>2.78</w:t>
            </w:r>
          </w:p>
        </w:tc>
        <w:tc>
          <w:tcPr>
            <w:tcW w:w="0" w:type="auto"/>
          </w:tcPr>
          <w:p w14:paraId="1E279922" w14:textId="53A28B8D" w:rsidR="00653F26" w:rsidRDefault="00653F26" w:rsidP="006846A1">
            <w:r w:rsidRPr="0001378E">
              <w:t>0.92, 4.35, 5.32, 6.09, 7.75</w:t>
            </w:r>
          </w:p>
        </w:tc>
        <w:tc>
          <w:tcPr>
            <w:tcW w:w="0" w:type="auto"/>
          </w:tcPr>
          <w:p w14:paraId="702A7CB3" w14:textId="1DD08108" w:rsidR="00653F26" w:rsidRDefault="00653F26" w:rsidP="006846A1">
            <w:r w:rsidRPr="0001378E">
              <w:t>0.92, 4.35, 5.32, 6.09, 7.75, 9.28</w:t>
            </w:r>
          </w:p>
        </w:tc>
      </w:tr>
      <w:tr w:rsidR="00653F26" w14:paraId="33CE9D0C" w14:textId="77777777" w:rsidTr="00E21FCB">
        <w:trPr>
          <w:trHeight w:hRule="exact" w:val="284"/>
        </w:trPr>
        <w:tc>
          <w:tcPr>
            <w:tcW w:w="0" w:type="auto"/>
          </w:tcPr>
          <w:p w14:paraId="5114F6A7" w14:textId="77777777" w:rsidR="00653F26" w:rsidRDefault="00653F26" w:rsidP="006846A1"/>
        </w:tc>
        <w:tc>
          <w:tcPr>
            <w:tcW w:w="0" w:type="auto"/>
          </w:tcPr>
          <w:p w14:paraId="2C474B2C" w14:textId="62F2DD75" w:rsidR="00653F26" w:rsidRDefault="00653F26" w:rsidP="006846A1">
            <w:r w:rsidRPr="0001378E">
              <w:t>2-Me</w:t>
            </w:r>
          </w:p>
        </w:tc>
        <w:tc>
          <w:tcPr>
            <w:tcW w:w="0" w:type="auto"/>
          </w:tcPr>
          <w:p w14:paraId="461B9D0B" w14:textId="1A26AB45" w:rsidR="00653F26" w:rsidRDefault="00653F26" w:rsidP="006846A1">
            <w:r w:rsidRPr="0001378E">
              <w:t>16.0</w:t>
            </w:r>
          </w:p>
        </w:tc>
        <w:tc>
          <w:tcPr>
            <w:tcW w:w="0" w:type="auto"/>
          </w:tcPr>
          <w:p w14:paraId="2C648278" w14:textId="588540C5" w:rsidR="00653F26" w:rsidRDefault="00653F26" w:rsidP="006846A1">
            <w:r w:rsidRPr="0001378E">
              <w:t>0.92</w:t>
            </w:r>
          </w:p>
        </w:tc>
        <w:tc>
          <w:tcPr>
            <w:tcW w:w="0" w:type="auto"/>
          </w:tcPr>
          <w:p w14:paraId="1212D232" w14:textId="6507041D" w:rsidR="00653F26" w:rsidRDefault="00653F26" w:rsidP="006846A1">
            <w:r w:rsidRPr="0001378E">
              <w:t>2.78, 4.35, 5.32, 6.09, 7.75</w:t>
            </w:r>
          </w:p>
        </w:tc>
        <w:tc>
          <w:tcPr>
            <w:tcW w:w="0" w:type="auto"/>
          </w:tcPr>
          <w:p w14:paraId="7716768B" w14:textId="5935C22C" w:rsidR="00653F26" w:rsidRDefault="00653F26" w:rsidP="006846A1">
            <w:r w:rsidRPr="0001378E">
              <w:t>2.78, 4.35, 5.32, 6.09</w:t>
            </w:r>
          </w:p>
        </w:tc>
      </w:tr>
      <w:tr w:rsidR="00653F26" w14:paraId="3CCC9ACC" w14:textId="77777777" w:rsidTr="00E21FCB">
        <w:trPr>
          <w:trHeight w:hRule="exact" w:val="284"/>
        </w:trPr>
        <w:tc>
          <w:tcPr>
            <w:tcW w:w="0" w:type="auto"/>
          </w:tcPr>
          <w:p w14:paraId="186B9414" w14:textId="77777777" w:rsidR="00653F26" w:rsidRDefault="00653F26" w:rsidP="006846A1"/>
        </w:tc>
        <w:tc>
          <w:tcPr>
            <w:tcW w:w="0" w:type="auto"/>
          </w:tcPr>
          <w:p w14:paraId="721C7803" w14:textId="7E66F290" w:rsidR="00653F26" w:rsidRDefault="00653F26" w:rsidP="006846A1">
            <w:r w:rsidRPr="0001378E">
              <w:t>3</w:t>
            </w:r>
          </w:p>
        </w:tc>
        <w:tc>
          <w:tcPr>
            <w:tcW w:w="0" w:type="auto"/>
          </w:tcPr>
          <w:p w14:paraId="4935067F" w14:textId="4E7483AF" w:rsidR="00653F26" w:rsidRDefault="00653F26" w:rsidP="006846A1">
            <w:r w:rsidRPr="0001378E">
              <w:t>54.4</w:t>
            </w:r>
          </w:p>
        </w:tc>
        <w:tc>
          <w:tcPr>
            <w:tcW w:w="0" w:type="auto"/>
          </w:tcPr>
          <w:p w14:paraId="12471646" w14:textId="66ECB6B3" w:rsidR="00653F26" w:rsidRDefault="00653F26" w:rsidP="006846A1">
            <w:r w:rsidRPr="0001378E">
              <w:t>4.35</w:t>
            </w:r>
          </w:p>
        </w:tc>
        <w:tc>
          <w:tcPr>
            <w:tcW w:w="0" w:type="auto"/>
          </w:tcPr>
          <w:p w14:paraId="230C68FB" w14:textId="3BA8722B" w:rsidR="00653F26" w:rsidRDefault="00653F26" w:rsidP="006846A1">
            <w:r w:rsidRPr="0001378E">
              <w:t>0.92, 2.78, 5.32, 6.09, 7.75</w:t>
            </w:r>
          </w:p>
        </w:tc>
        <w:tc>
          <w:tcPr>
            <w:tcW w:w="0" w:type="auto"/>
          </w:tcPr>
          <w:p w14:paraId="2E242C84" w14:textId="4830C0ED" w:rsidR="00653F26" w:rsidRDefault="00653F26" w:rsidP="006846A1">
            <w:r w:rsidRPr="0001378E">
              <w:t>0.92, 1.55, 2.78, 5.32, 5.45, 6.09, 7.75</w:t>
            </w:r>
          </w:p>
        </w:tc>
      </w:tr>
      <w:tr w:rsidR="00653F26" w14:paraId="7538B161" w14:textId="77777777" w:rsidTr="00E21FCB">
        <w:trPr>
          <w:trHeight w:hRule="exact" w:val="284"/>
        </w:trPr>
        <w:tc>
          <w:tcPr>
            <w:tcW w:w="0" w:type="auto"/>
          </w:tcPr>
          <w:p w14:paraId="105B4B98" w14:textId="77777777" w:rsidR="00653F26" w:rsidRDefault="00653F26" w:rsidP="006846A1"/>
        </w:tc>
        <w:tc>
          <w:tcPr>
            <w:tcW w:w="0" w:type="auto"/>
          </w:tcPr>
          <w:p w14:paraId="196FC4A3" w14:textId="11660DC1" w:rsidR="00653F26" w:rsidRDefault="00653F26" w:rsidP="006846A1">
            <w:r w:rsidRPr="0001378E">
              <w:t>3-NH</w:t>
            </w:r>
          </w:p>
        </w:tc>
        <w:tc>
          <w:tcPr>
            <w:tcW w:w="0" w:type="auto"/>
          </w:tcPr>
          <w:p w14:paraId="6FD76074" w14:textId="77777777" w:rsidR="00653F26" w:rsidRDefault="00653F26" w:rsidP="006846A1"/>
        </w:tc>
        <w:tc>
          <w:tcPr>
            <w:tcW w:w="0" w:type="auto"/>
          </w:tcPr>
          <w:p w14:paraId="349C27AB" w14:textId="132A6DCC" w:rsidR="00653F26" w:rsidRDefault="00653F26" w:rsidP="006846A1">
            <w:r w:rsidRPr="0001378E">
              <w:t>7.75</w:t>
            </w:r>
          </w:p>
        </w:tc>
        <w:tc>
          <w:tcPr>
            <w:tcW w:w="0" w:type="auto"/>
          </w:tcPr>
          <w:p w14:paraId="5F3F3AC3" w14:textId="18FBA57E" w:rsidR="00653F26" w:rsidRDefault="00653F26" w:rsidP="006846A1">
            <w:r w:rsidRPr="0001378E">
              <w:t>0.92, 2.78, 4.35, 5.32, 6.09</w:t>
            </w:r>
          </w:p>
        </w:tc>
        <w:tc>
          <w:tcPr>
            <w:tcW w:w="0" w:type="auto"/>
          </w:tcPr>
          <w:p w14:paraId="17BE2907" w14:textId="090897F0" w:rsidR="00653F26" w:rsidRDefault="00653F26" w:rsidP="006846A1">
            <w:r w:rsidRPr="0001378E">
              <w:t>2.78, 4.13, 4.35, 5.32, 6.09, 8.83</w:t>
            </w:r>
          </w:p>
        </w:tc>
      </w:tr>
      <w:tr w:rsidR="00653F26" w14:paraId="1A98A15E" w14:textId="77777777" w:rsidTr="00E21FCB">
        <w:trPr>
          <w:trHeight w:hRule="exact" w:val="284"/>
        </w:trPr>
        <w:tc>
          <w:tcPr>
            <w:tcW w:w="0" w:type="auto"/>
          </w:tcPr>
          <w:p w14:paraId="1AF9CD27" w14:textId="77777777" w:rsidR="00653F26" w:rsidRDefault="00653F26" w:rsidP="006846A1"/>
        </w:tc>
        <w:tc>
          <w:tcPr>
            <w:tcW w:w="0" w:type="auto"/>
          </w:tcPr>
          <w:p w14:paraId="7C400ED5" w14:textId="29B97867" w:rsidR="00653F26" w:rsidRDefault="00653F26" w:rsidP="006846A1">
            <w:r w:rsidRPr="0001378E">
              <w:t>4</w:t>
            </w:r>
          </w:p>
        </w:tc>
        <w:tc>
          <w:tcPr>
            <w:tcW w:w="0" w:type="auto"/>
          </w:tcPr>
          <w:p w14:paraId="4085EE06" w14:textId="4B4CD352" w:rsidR="00653F26" w:rsidRDefault="00653F26" w:rsidP="006846A1">
            <w:r w:rsidRPr="0001378E">
              <w:t>126.3</w:t>
            </w:r>
          </w:p>
        </w:tc>
        <w:tc>
          <w:tcPr>
            <w:tcW w:w="0" w:type="auto"/>
          </w:tcPr>
          <w:p w14:paraId="6D09448D" w14:textId="5D53CAB4" w:rsidR="00653F26" w:rsidRDefault="00653F26" w:rsidP="006846A1">
            <w:r w:rsidRPr="0001378E">
              <w:t>5.32</w:t>
            </w:r>
          </w:p>
        </w:tc>
        <w:tc>
          <w:tcPr>
            <w:tcW w:w="0" w:type="auto"/>
          </w:tcPr>
          <w:p w14:paraId="3708E697" w14:textId="3A9CEC2D" w:rsidR="00653F26" w:rsidRDefault="00653F26" w:rsidP="006846A1">
            <w:r w:rsidRPr="0001378E">
              <w:t>0.92, 2.78, 4.35, 6.09, 7.75</w:t>
            </w:r>
          </w:p>
        </w:tc>
        <w:tc>
          <w:tcPr>
            <w:tcW w:w="0" w:type="auto"/>
          </w:tcPr>
          <w:p w14:paraId="6B82F908" w14:textId="311D48F3" w:rsidR="00653F26" w:rsidRDefault="00653F26" w:rsidP="006846A1">
            <w:r w:rsidRPr="0001378E">
              <w:t>0.92, 1.55, 2.78, 4.35, 6.09, 7.75</w:t>
            </w:r>
          </w:p>
        </w:tc>
      </w:tr>
      <w:tr w:rsidR="00653F26" w14:paraId="0607013B" w14:textId="77777777" w:rsidTr="00E21FCB">
        <w:trPr>
          <w:trHeight w:hRule="exact" w:val="284"/>
        </w:trPr>
        <w:tc>
          <w:tcPr>
            <w:tcW w:w="0" w:type="auto"/>
          </w:tcPr>
          <w:p w14:paraId="6C73578E" w14:textId="77777777" w:rsidR="00653F26" w:rsidRDefault="00653F26" w:rsidP="006846A1"/>
        </w:tc>
        <w:tc>
          <w:tcPr>
            <w:tcW w:w="0" w:type="auto"/>
          </w:tcPr>
          <w:p w14:paraId="1FF2DC92" w14:textId="4B845A82" w:rsidR="00653F26" w:rsidRDefault="00653F26" w:rsidP="006846A1">
            <w:r w:rsidRPr="0001378E">
              <w:t>5</w:t>
            </w:r>
          </w:p>
        </w:tc>
        <w:tc>
          <w:tcPr>
            <w:tcW w:w="0" w:type="auto"/>
          </w:tcPr>
          <w:p w14:paraId="43049BCA" w14:textId="2F910AF7" w:rsidR="00653F26" w:rsidRDefault="00653F26" w:rsidP="006846A1">
            <w:r w:rsidRPr="0001378E">
              <w:t>135.4</w:t>
            </w:r>
          </w:p>
        </w:tc>
        <w:tc>
          <w:tcPr>
            <w:tcW w:w="0" w:type="auto"/>
          </w:tcPr>
          <w:p w14:paraId="22D96A8D" w14:textId="6A5E621F" w:rsidR="00653F26" w:rsidRDefault="00653F26" w:rsidP="006846A1">
            <w:r w:rsidRPr="0001378E">
              <w:t>6.09</w:t>
            </w:r>
          </w:p>
        </w:tc>
        <w:tc>
          <w:tcPr>
            <w:tcW w:w="0" w:type="auto"/>
          </w:tcPr>
          <w:p w14:paraId="76F8E7FB" w14:textId="5C0AF17A" w:rsidR="00653F26" w:rsidRDefault="00653F26" w:rsidP="006846A1">
            <w:r w:rsidRPr="0001378E">
              <w:t>0.92, 2.78, 4.35, 5.32, 7.75</w:t>
            </w:r>
          </w:p>
        </w:tc>
        <w:tc>
          <w:tcPr>
            <w:tcW w:w="0" w:type="auto"/>
          </w:tcPr>
          <w:p w14:paraId="45E890C7" w14:textId="2ADEA9C4" w:rsidR="00653F26" w:rsidRDefault="00653F26" w:rsidP="006846A1">
            <w:r w:rsidRPr="0001378E">
              <w:t>0.92, 1.55, 2.78, 4.35, 5.32, 5.45, 7.75, 8.83</w:t>
            </w:r>
          </w:p>
        </w:tc>
      </w:tr>
      <w:tr w:rsidR="00653F26" w14:paraId="5BAB100F" w14:textId="77777777" w:rsidTr="00E21FCB">
        <w:trPr>
          <w:trHeight w:hRule="exact" w:val="284"/>
        </w:trPr>
        <w:tc>
          <w:tcPr>
            <w:tcW w:w="0" w:type="auto"/>
          </w:tcPr>
          <w:p w14:paraId="55C6ED3A" w14:textId="77777777" w:rsidR="00653F26" w:rsidRDefault="00653F26" w:rsidP="006846A1"/>
        </w:tc>
        <w:tc>
          <w:tcPr>
            <w:tcW w:w="0" w:type="auto"/>
          </w:tcPr>
          <w:p w14:paraId="4B87BE22" w14:textId="3B2392E1" w:rsidR="00653F26" w:rsidRDefault="00653F26" w:rsidP="006846A1">
            <w:r w:rsidRPr="0001378E">
              <w:t>6</w:t>
            </w:r>
          </w:p>
        </w:tc>
        <w:tc>
          <w:tcPr>
            <w:tcW w:w="0" w:type="auto"/>
          </w:tcPr>
          <w:p w14:paraId="3196060E" w14:textId="5EC690F0" w:rsidR="00653F26" w:rsidRDefault="00653F26" w:rsidP="006846A1">
            <w:r w:rsidRPr="0001378E">
              <w:t>132.0</w:t>
            </w:r>
          </w:p>
        </w:tc>
        <w:tc>
          <w:tcPr>
            <w:tcW w:w="0" w:type="auto"/>
          </w:tcPr>
          <w:p w14:paraId="6373098C" w14:textId="02B320CE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368A5212" w14:textId="2CFE3B9B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737B48F7" w14:textId="304168B4" w:rsidR="00653F26" w:rsidRDefault="00653F26" w:rsidP="006846A1">
            <w:r w:rsidRPr="0001378E">
              <w:t>-</w:t>
            </w:r>
          </w:p>
        </w:tc>
      </w:tr>
      <w:tr w:rsidR="00653F26" w14:paraId="1CEBCDDE" w14:textId="77777777" w:rsidTr="00E21FCB">
        <w:trPr>
          <w:trHeight w:hRule="exact" w:val="284"/>
        </w:trPr>
        <w:tc>
          <w:tcPr>
            <w:tcW w:w="0" w:type="auto"/>
          </w:tcPr>
          <w:p w14:paraId="4C93F1AE" w14:textId="77777777" w:rsidR="00653F26" w:rsidRDefault="00653F26" w:rsidP="006846A1"/>
        </w:tc>
        <w:tc>
          <w:tcPr>
            <w:tcW w:w="0" w:type="auto"/>
          </w:tcPr>
          <w:p w14:paraId="62AB7F12" w14:textId="585A7F21" w:rsidR="00653F26" w:rsidRDefault="00653F26" w:rsidP="006846A1">
            <w:r w:rsidRPr="0001378E">
              <w:t>6-Me</w:t>
            </w:r>
          </w:p>
        </w:tc>
        <w:tc>
          <w:tcPr>
            <w:tcW w:w="0" w:type="auto"/>
          </w:tcPr>
          <w:p w14:paraId="6836ADBA" w14:textId="22CC089B" w:rsidR="00653F26" w:rsidRDefault="00653F26" w:rsidP="006846A1">
            <w:r w:rsidRPr="0001378E">
              <w:t>12.5</w:t>
            </w:r>
          </w:p>
        </w:tc>
        <w:tc>
          <w:tcPr>
            <w:tcW w:w="0" w:type="auto"/>
          </w:tcPr>
          <w:p w14:paraId="14B3B0C2" w14:textId="0872E034" w:rsidR="00653F26" w:rsidRDefault="00653F26" w:rsidP="006846A1">
            <w:r w:rsidRPr="0001378E">
              <w:t>1.55</w:t>
            </w:r>
          </w:p>
        </w:tc>
        <w:tc>
          <w:tcPr>
            <w:tcW w:w="0" w:type="auto"/>
          </w:tcPr>
          <w:p w14:paraId="68A68C08" w14:textId="0E064B7F" w:rsidR="00653F26" w:rsidRDefault="00653F26" w:rsidP="006846A1">
            <w:r w:rsidRPr="0001378E">
              <w:t>5.45</w:t>
            </w:r>
          </w:p>
        </w:tc>
        <w:tc>
          <w:tcPr>
            <w:tcW w:w="0" w:type="auto"/>
          </w:tcPr>
          <w:p w14:paraId="585701C5" w14:textId="228AFCB6" w:rsidR="00653F26" w:rsidRDefault="00653F26" w:rsidP="006846A1">
            <w:r w:rsidRPr="0001378E">
              <w:t>4.35, 5.32, 5.45, 6.09</w:t>
            </w:r>
          </w:p>
        </w:tc>
      </w:tr>
      <w:tr w:rsidR="00653F26" w14:paraId="49F928B9" w14:textId="77777777" w:rsidTr="00E21FCB">
        <w:trPr>
          <w:trHeight w:hRule="exact" w:val="284"/>
        </w:trPr>
        <w:tc>
          <w:tcPr>
            <w:tcW w:w="0" w:type="auto"/>
          </w:tcPr>
          <w:p w14:paraId="1D457553" w14:textId="77777777" w:rsidR="00653F26" w:rsidRDefault="00653F26" w:rsidP="006846A1"/>
        </w:tc>
        <w:tc>
          <w:tcPr>
            <w:tcW w:w="0" w:type="auto"/>
          </w:tcPr>
          <w:p w14:paraId="0CB2A30F" w14:textId="490DA716" w:rsidR="00653F26" w:rsidRDefault="00653F26" w:rsidP="006846A1">
            <w:r w:rsidRPr="0001378E">
              <w:t>7</w:t>
            </w:r>
          </w:p>
        </w:tc>
        <w:tc>
          <w:tcPr>
            <w:tcW w:w="0" w:type="auto"/>
          </w:tcPr>
          <w:p w14:paraId="3C2628E0" w14:textId="2BCFD015" w:rsidR="00653F26" w:rsidRDefault="00653F26" w:rsidP="006846A1">
            <w:r w:rsidRPr="0001378E">
              <w:t>135.3</w:t>
            </w:r>
          </w:p>
        </w:tc>
        <w:tc>
          <w:tcPr>
            <w:tcW w:w="0" w:type="auto"/>
          </w:tcPr>
          <w:p w14:paraId="1EFAFC95" w14:textId="5E6E8E58" w:rsidR="00653F26" w:rsidRDefault="00653F26" w:rsidP="006846A1">
            <w:r w:rsidRPr="0001378E">
              <w:t>5.45</w:t>
            </w:r>
          </w:p>
        </w:tc>
        <w:tc>
          <w:tcPr>
            <w:tcW w:w="0" w:type="auto"/>
          </w:tcPr>
          <w:p w14:paraId="4FD7D264" w14:textId="06F695BD" w:rsidR="00653F26" w:rsidRDefault="00653F26" w:rsidP="006846A1">
            <w:r w:rsidRPr="0001378E">
              <w:t>1.55, 2.56, 2.68, 2.74, 3.25</w:t>
            </w:r>
          </w:p>
        </w:tc>
        <w:tc>
          <w:tcPr>
            <w:tcW w:w="0" w:type="auto"/>
          </w:tcPr>
          <w:p w14:paraId="25AF1D06" w14:textId="3CDB15E7" w:rsidR="00653F26" w:rsidRDefault="00653F26" w:rsidP="006846A1">
            <w:r w:rsidRPr="0001378E">
              <w:t>0.98, 1.55, 2.56, 2.68, 2.74, 3.25, 4.35, 6.09</w:t>
            </w:r>
          </w:p>
        </w:tc>
      </w:tr>
      <w:tr w:rsidR="00653F26" w14:paraId="42C405B4" w14:textId="77777777" w:rsidTr="00E21FCB">
        <w:trPr>
          <w:trHeight w:hRule="exact" w:val="284"/>
        </w:trPr>
        <w:tc>
          <w:tcPr>
            <w:tcW w:w="0" w:type="auto"/>
          </w:tcPr>
          <w:p w14:paraId="769C2E3A" w14:textId="77777777" w:rsidR="00653F26" w:rsidRDefault="00653F26" w:rsidP="006846A1"/>
        </w:tc>
        <w:tc>
          <w:tcPr>
            <w:tcW w:w="0" w:type="auto"/>
          </w:tcPr>
          <w:p w14:paraId="60A64BEC" w14:textId="3BE41922" w:rsidR="00653F26" w:rsidRDefault="00653F26" w:rsidP="006846A1">
            <w:r w:rsidRPr="0001378E">
              <w:t>8</w:t>
            </w:r>
          </w:p>
        </w:tc>
        <w:tc>
          <w:tcPr>
            <w:tcW w:w="0" w:type="auto"/>
          </w:tcPr>
          <w:p w14:paraId="66BB894E" w14:textId="38A4FB81" w:rsidR="00653F26" w:rsidRDefault="00653F26" w:rsidP="006846A1">
            <w:r w:rsidRPr="0001378E">
              <w:t>35.4</w:t>
            </w:r>
          </w:p>
        </w:tc>
        <w:tc>
          <w:tcPr>
            <w:tcW w:w="0" w:type="auto"/>
          </w:tcPr>
          <w:p w14:paraId="438F56BE" w14:textId="2C5148A6" w:rsidR="00653F26" w:rsidRDefault="00653F26" w:rsidP="006846A1">
            <w:r w:rsidRPr="0001378E">
              <w:t>2.56</w:t>
            </w:r>
          </w:p>
        </w:tc>
        <w:tc>
          <w:tcPr>
            <w:tcW w:w="0" w:type="auto"/>
          </w:tcPr>
          <w:p w14:paraId="2428B72A" w14:textId="15E6C7EE" w:rsidR="00653F26" w:rsidRDefault="00653F26" w:rsidP="006846A1">
            <w:r w:rsidRPr="0001378E">
              <w:t>0.98, 2.68, 2.74, 3.25, 5.45</w:t>
            </w:r>
          </w:p>
        </w:tc>
        <w:tc>
          <w:tcPr>
            <w:tcW w:w="0" w:type="auto"/>
          </w:tcPr>
          <w:p w14:paraId="490793F5" w14:textId="5190A723" w:rsidR="00653F26" w:rsidRDefault="00653F26" w:rsidP="006846A1">
            <w:r w:rsidRPr="0001378E">
              <w:t>5.45, 7.19</w:t>
            </w:r>
          </w:p>
        </w:tc>
      </w:tr>
      <w:tr w:rsidR="00653F26" w14:paraId="1FE85DC2" w14:textId="77777777" w:rsidTr="00E21FCB">
        <w:trPr>
          <w:trHeight w:hRule="exact" w:val="284"/>
        </w:trPr>
        <w:tc>
          <w:tcPr>
            <w:tcW w:w="0" w:type="auto"/>
          </w:tcPr>
          <w:p w14:paraId="751BB336" w14:textId="77777777" w:rsidR="00653F26" w:rsidRDefault="00653F26" w:rsidP="006846A1"/>
        </w:tc>
        <w:tc>
          <w:tcPr>
            <w:tcW w:w="0" w:type="auto"/>
          </w:tcPr>
          <w:p w14:paraId="42B7233E" w14:textId="3568D3F7" w:rsidR="00653F26" w:rsidRDefault="00653F26" w:rsidP="006846A1">
            <w:r w:rsidRPr="0001378E">
              <w:t>8-Me</w:t>
            </w:r>
          </w:p>
        </w:tc>
        <w:tc>
          <w:tcPr>
            <w:tcW w:w="0" w:type="auto"/>
          </w:tcPr>
          <w:p w14:paraId="06CFC856" w14:textId="119873F0" w:rsidR="00653F26" w:rsidRDefault="00653F26" w:rsidP="006846A1">
            <w:r w:rsidRPr="0001378E">
              <w:t>15.8</w:t>
            </w:r>
          </w:p>
        </w:tc>
        <w:tc>
          <w:tcPr>
            <w:tcW w:w="0" w:type="auto"/>
          </w:tcPr>
          <w:p w14:paraId="6C45314E" w14:textId="20A4836C" w:rsidR="00653F26" w:rsidRDefault="00653F26" w:rsidP="006846A1">
            <w:r w:rsidRPr="0001378E">
              <w:t>0.98</w:t>
            </w:r>
          </w:p>
        </w:tc>
        <w:tc>
          <w:tcPr>
            <w:tcW w:w="0" w:type="auto"/>
          </w:tcPr>
          <w:p w14:paraId="3F8C98FD" w14:textId="15E25571" w:rsidR="00653F26" w:rsidRDefault="00653F26" w:rsidP="006846A1">
            <w:r w:rsidRPr="0001378E">
              <w:t>2.56, 2.68, 2.74, 3.25</w:t>
            </w:r>
          </w:p>
        </w:tc>
        <w:tc>
          <w:tcPr>
            <w:tcW w:w="0" w:type="auto"/>
          </w:tcPr>
          <w:p w14:paraId="0FD600C6" w14:textId="26F483FA" w:rsidR="00653F26" w:rsidRDefault="00653F26" w:rsidP="006846A1">
            <w:r w:rsidRPr="0001378E">
              <w:t>2.68, 2.74, 3.25, 5.45</w:t>
            </w:r>
          </w:p>
        </w:tc>
      </w:tr>
      <w:tr w:rsidR="00653F26" w14:paraId="3ADAC547" w14:textId="77777777" w:rsidTr="00E21FCB">
        <w:trPr>
          <w:trHeight w:hRule="exact" w:val="284"/>
        </w:trPr>
        <w:tc>
          <w:tcPr>
            <w:tcW w:w="0" w:type="auto"/>
          </w:tcPr>
          <w:p w14:paraId="3061AD4D" w14:textId="77777777" w:rsidR="00653F26" w:rsidRDefault="00653F26" w:rsidP="006846A1"/>
        </w:tc>
        <w:tc>
          <w:tcPr>
            <w:tcW w:w="0" w:type="auto"/>
          </w:tcPr>
          <w:p w14:paraId="2E4223F0" w14:textId="0D77E2F1" w:rsidR="00653F26" w:rsidRDefault="00653F26" w:rsidP="006846A1">
            <w:r w:rsidRPr="0001378E">
              <w:t>9</w:t>
            </w:r>
          </w:p>
        </w:tc>
        <w:tc>
          <w:tcPr>
            <w:tcW w:w="0" w:type="auto"/>
          </w:tcPr>
          <w:p w14:paraId="3A69742C" w14:textId="4B49F837" w:rsidR="00653F26" w:rsidRDefault="00653F26" w:rsidP="006846A1">
            <w:r w:rsidRPr="0001378E">
              <w:t>85.8</w:t>
            </w:r>
          </w:p>
        </w:tc>
        <w:tc>
          <w:tcPr>
            <w:tcW w:w="0" w:type="auto"/>
          </w:tcPr>
          <w:p w14:paraId="7A9A887C" w14:textId="6FC42673" w:rsidR="00653F26" w:rsidRDefault="00653F26" w:rsidP="006846A1">
            <w:r w:rsidRPr="0001378E">
              <w:t>3.25</w:t>
            </w:r>
          </w:p>
        </w:tc>
        <w:tc>
          <w:tcPr>
            <w:tcW w:w="0" w:type="auto"/>
          </w:tcPr>
          <w:p w14:paraId="74485600" w14:textId="5D786E7F" w:rsidR="00653F26" w:rsidRDefault="00653F26" w:rsidP="006846A1">
            <w:r w:rsidRPr="0001378E">
              <w:t>0.98, 2.56, 2.68, 2.74, 5.45, 5.56</w:t>
            </w:r>
          </w:p>
        </w:tc>
        <w:tc>
          <w:tcPr>
            <w:tcW w:w="0" w:type="auto"/>
          </w:tcPr>
          <w:p w14:paraId="16183CA2" w14:textId="7033F139" w:rsidR="00653F26" w:rsidRDefault="00653F26" w:rsidP="006846A1">
            <w:r w:rsidRPr="0001378E">
              <w:t>0.98, 5.45, 7.19</w:t>
            </w:r>
          </w:p>
        </w:tc>
      </w:tr>
      <w:tr w:rsidR="00653F26" w14:paraId="1B7E1111" w14:textId="77777777" w:rsidTr="00E21FCB">
        <w:trPr>
          <w:trHeight w:hRule="exact" w:val="284"/>
        </w:trPr>
        <w:tc>
          <w:tcPr>
            <w:tcW w:w="0" w:type="auto"/>
          </w:tcPr>
          <w:p w14:paraId="75CF17FF" w14:textId="77777777" w:rsidR="00653F26" w:rsidRDefault="00653F26" w:rsidP="006846A1"/>
        </w:tc>
        <w:tc>
          <w:tcPr>
            <w:tcW w:w="0" w:type="auto"/>
          </w:tcPr>
          <w:p w14:paraId="24D87E5C" w14:textId="13BA17EA" w:rsidR="00653F26" w:rsidRDefault="00653F26" w:rsidP="006846A1">
            <w:r w:rsidRPr="0001378E">
              <w:t>9-OMe</w:t>
            </w:r>
          </w:p>
        </w:tc>
        <w:tc>
          <w:tcPr>
            <w:tcW w:w="0" w:type="auto"/>
          </w:tcPr>
          <w:p w14:paraId="2074587B" w14:textId="65341764" w:rsidR="00653F26" w:rsidRDefault="00653F26" w:rsidP="006846A1">
            <w:r w:rsidRPr="0001378E">
              <w:t>57.4</w:t>
            </w:r>
          </w:p>
        </w:tc>
        <w:tc>
          <w:tcPr>
            <w:tcW w:w="0" w:type="auto"/>
          </w:tcPr>
          <w:p w14:paraId="2A731DFB" w14:textId="1A7237B0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6E22747D" w14:textId="67CCE31F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3ADBC0BE" w14:textId="3A320B15" w:rsidR="00653F26" w:rsidRDefault="00653F26" w:rsidP="006846A1">
            <w:r w:rsidRPr="0001378E">
              <w:t>-</w:t>
            </w:r>
          </w:p>
        </w:tc>
      </w:tr>
      <w:tr w:rsidR="00653F26" w14:paraId="24AADE78" w14:textId="77777777" w:rsidTr="00E21FCB">
        <w:trPr>
          <w:trHeight w:hRule="exact" w:val="284"/>
        </w:trPr>
        <w:tc>
          <w:tcPr>
            <w:tcW w:w="0" w:type="auto"/>
          </w:tcPr>
          <w:p w14:paraId="4E617D0F" w14:textId="77777777" w:rsidR="00653F26" w:rsidRDefault="00653F26" w:rsidP="006846A1"/>
        </w:tc>
        <w:tc>
          <w:tcPr>
            <w:tcW w:w="0" w:type="auto"/>
          </w:tcPr>
          <w:p w14:paraId="0D079805" w14:textId="2CDFF0E8" w:rsidR="00653F26" w:rsidRDefault="00653F26" w:rsidP="006846A1">
            <w:r w:rsidRPr="0001378E">
              <w:t>10</w:t>
            </w:r>
          </w:p>
        </w:tc>
        <w:tc>
          <w:tcPr>
            <w:tcW w:w="0" w:type="auto"/>
          </w:tcPr>
          <w:p w14:paraId="775FBD0C" w14:textId="2629CAAD" w:rsidR="00653F26" w:rsidRDefault="00653F26" w:rsidP="006846A1">
            <w:r w:rsidRPr="0001378E">
              <w:t>37.0</w:t>
            </w:r>
          </w:p>
        </w:tc>
        <w:tc>
          <w:tcPr>
            <w:tcW w:w="0" w:type="auto"/>
          </w:tcPr>
          <w:p w14:paraId="2EE46F45" w14:textId="2C5112E2" w:rsidR="00653F26" w:rsidRDefault="00653F26" w:rsidP="006846A1">
            <w:r w:rsidRPr="0001378E">
              <w:t>2.74</w:t>
            </w:r>
          </w:p>
        </w:tc>
        <w:tc>
          <w:tcPr>
            <w:tcW w:w="0" w:type="auto"/>
          </w:tcPr>
          <w:p w14:paraId="29584BFE" w14:textId="7DDD10E0" w:rsidR="00653F26" w:rsidRDefault="00653F26" w:rsidP="006846A1">
            <w:r w:rsidRPr="0001378E">
              <w:t>0.98, 2.56, 2.68, 3.25, 5.45</w:t>
            </w:r>
          </w:p>
        </w:tc>
        <w:tc>
          <w:tcPr>
            <w:tcW w:w="0" w:type="auto"/>
          </w:tcPr>
          <w:p w14:paraId="3B682046" w14:textId="24DD5C09" w:rsidR="00653F26" w:rsidRDefault="00653F26" w:rsidP="006846A1">
            <w:r w:rsidRPr="0001378E">
              <w:t>0.98, 5.45, 7.19, 7.27</w:t>
            </w:r>
          </w:p>
        </w:tc>
      </w:tr>
      <w:tr w:rsidR="00653F26" w14:paraId="10125FD1" w14:textId="77777777" w:rsidTr="00E21FCB">
        <w:trPr>
          <w:trHeight w:hRule="exact" w:val="284"/>
        </w:trPr>
        <w:tc>
          <w:tcPr>
            <w:tcW w:w="0" w:type="auto"/>
          </w:tcPr>
          <w:p w14:paraId="4A256E8B" w14:textId="77777777" w:rsidR="00653F26" w:rsidRDefault="00653F26" w:rsidP="006846A1"/>
        </w:tc>
        <w:tc>
          <w:tcPr>
            <w:tcW w:w="0" w:type="auto"/>
          </w:tcPr>
          <w:p w14:paraId="190EB93E" w14:textId="77777777" w:rsidR="00653F26" w:rsidRDefault="00653F26" w:rsidP="006846A1"/>
        </w:tc>
        <w:tc>
          <w:tcPr>
            <w:tcW w:w="0" w:type="auto"/>
          </w:tcPr>
          <w:p w14:paraId="64E544D5" w14:textId="77777777" w:rsidR="00653F26" w:rsidRDefault="00653F26" w:rsidP="006846A1"/>
        </w:tc>
        <w:tc>
          <w:tcPr>
            <w:tcW w:w="0" w:type="auto"/>
          </w:tcPr>
          <w:p w14:paraId="4A8E79E4" w14:textId="5B208615" w:rsidR="00653F26" w:rsidRDefault="00653F26" w:rsidP="006846A1">
            <w:r w:rsidRPr="0001378E">
              <w:t>2.68</w:t>
            </w:r>
          </w:p>
        </w:tc>
        <w:tc>
          <w:tcPr>
            <w:tcW w:w="0" w:type="auto"/>
          </w:tcPr>
          <w:p w14:paraId="7871CADB" w14:textId="59EEFE60" w:rsidR="00653F26" w:rsidRDefault="00653F26" w:rsidP="006846A1">
            <w:r w:rsidRPr="0001378E">
              <w:t>0.98, 2.56, 2.74, 3.25, 5.45</w:t>
            </w:r>
          </w:p>
        </w:tc>
        <w:tc>
          <w:tcPr>
            <w:tcW w:w="0" w:type="auto"/>
          </w:tcPr>
          <w:p w14:paraId="40802B85" w14:textId="40A1936C" w:rsidR="00653F26" w:rsidRDefault="00653F26" w:rsidP="006846A1">
            <w:r w:rsidRPr="0001378E">
              <w:t>0.98, 5.45, 7.19</w:t>
            </w:r>
          </w:p>
        </w:tc>
      </w:tr>
      <w:tr w:rsidR="00653F26" w14:paraId="71FF6C64" w14:textId="77777777" w:rsidTr="00E21FCB">
        <w:trPr>
          <w:trHeight w:hRule="exact" w:val="284"/>
        </w:trPr>
        <w:tc>
          <w:tcPr>
            <w:tcW w:w="0" w:type="auto"/>
          </w:tcPr>
          <w:p w14:paraId="2BF287E1" w14:textId="77777777" w:rsidR="00653F26" w:rsidRDefault="00653F26" w:rsidP="006846A1"/>
        </w:tc>
        <w:tc>
          <w:tcPr>
            <w:tcW w:w="0" w:type="auto"/>
          </w:tcPr>
          <w:p w14:paraId="12538A00" w14:textId="11A17B51" w:rsidR="00653F26" w:rsidRDefault="00653F26" w:rsidP="006846A1">
            <w:r w:rsidRPr="0001378E">
              <w:t>11</w:t>
            </w:r>
          </w:p>
        </w:tc>
        <w:tc>
          <w:tcPr>
            <w:tcW w:w="0" w:type="auto"/>
          </w:tcPr>
          <w:p w14:paraId="29E1CB83" w14:textId="7B04872C" w:rsidR="00653F26" w:rsidRDefault="00653F26" w:rsidP="006846A1">
            <w:r w:rsidRPr="0001378E">
              <w:t>139.2</w:t>
            </w:r>
          </w:p>
        </w:tc>
        <w:tc>
          <w:tcPr>
            <w:tcW w:w="0" w:type="auto"/>
          </w:tcPr>
          <w:p w14:paraId="56492C31" w14:textId="77C29E63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0B460C05" w14:textId="00434277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1947C93A" w14:textId="2F598481" w:rsidR="00653F26" w:rsidRDefault="00653F26" w:rsidP="006846A1">
            <w:r w:rsidRPr="0001378E">
              <w:t>-</w:t>
            </w:r>
          </w:p>
        </w:tc>
      </w:tr>
      <w:tr w:rsidR="00653F26" w14:paraId="2C96A4B3" w14:textId="77777777" w:rsidTr="00E21FCB">
        <w:trPr>
          <w:trHeight w:hRule="exact" w:val="284"/>
        </w:trPr>
        <w:tc>
          <w:tcPr>
            <w:tcW w:w="0" w:type="auto"/>
          </w:tcPr>
          <w:p w14:paraId="6EEE2C9D" w14:textId="77777777" w:rsidR="00653F26" w:rsidRDefault="00653F26" w:rsidP="006846A1"/>
        </w:tc>
        <w:tc>
          <w:tcPr>
            <w:tcW w:w="0" w:type="auto"/>
          </w:tcPr>
          <w:p w14:paraId="42327FA4" w14:textId="183D2853" w:rsidR="00653F26" w:rsidRDefault="00653F26" w:rsidP="006846A1">
            <w:r w:rsidRPr="0001378E">
              <w:t>12</w:t>
            </w:r>
          </w:p>
        </w:tc>
        <w:tc>
          <w:tcPr>
            <w:tcW w:w="0" w:type="auto"/>
          </w:tcPr>
          <w:p w14:paraId="2657931E" w14:textId="7D40C9BF" w:rsidR="00653F26" w:rsidRDefault="00653F26" w:rsidP="006846A1">
            <w:r w:rsidRPr="0001378E">
              <w:t>129.3</w:t>
            </w:r>
          </w:p>
        </w:tc>
        <w:tc>
          <w:tcPr>
            <w:tcW w:w="0" w:type="auto"/>
          </w:tcPr>
          <w:p w14:paraId="08B3A5E4" w14:textId="39889D2C" w:rsidR="00653F26" w:rsidRDefault="00653F26" w:rsidP="006846A1">
            <w:r w:rsidRPr="0001378E">
              <w:t>7.19</w:t>
            </w:r>
          </w:p>
        </w:tc>
        <w:tc>
          <w:tcPr>
            <w:tcW w:w="0" w:type="auto"/>
          </w:tcPr>
          <w:p w14:paraId="01A2ECFE" w14:textId="7E0F4F41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626A8C56" w14:textId="2C60667A" w:rsidR="00653F26" w:rsidRDefault="00653F26" w:rsidP="006846A1">
            <w:r w:rsidRPr="0001378E">
              <w:t>2.56, 2.68, 2.74, 3.01, 3.19, 3.25</w:t>
            </w:r>
          </w:p>
        </w:tc>
      </w:tr>
      <w:tr w:rsidR="00653F26" w14:paraId="6D218ECE" w14:textId="77777777" w:rsidTr="00E21FCB">
        <w:trPr>
          <w:trHeight w:hRule="exact" w:val="284"/>
        </w:trPr>
        <w:tc>
          <w:tcPr>
            <w:tcW w:w="0" w:type="auto"/>
          </w:tcPr>
          <w:p w14:paraId="2A3923B9" w14:textId="77777777" w:rsidR="00653F26" w:rsidRDefault="00653F26" w:rsidP="006846A1"/>
        </w:tc>
        <w:tc>
          <w:tcPr>
            <w:tcW w:w="0" w:type="auto"/>
          </w:tcPr>
          <w:p w14:paraId="6D1C28A0" w14:textId="09482586" w:rsidR="00653F26" w:rsidRDefault="00653F26" w:rsidP="006846A1">
            <w:r w:rsidRPr="0001378E">
              <w:t>13</w:t>
            </w:r>
          </w:p>
        </w:tc>
        <w:tc>
          <w:tcPr>
            <w:tcW w:w="0" w:type="auto"/>
          </w:tcPr>
          <w:p w14:paraId="6C4F79B5" w14:textId="2FD438EF" w:rsidR="00653F26" w:rsidRDefault="00653F26" w:rsidP="006846A1">
            <w:r w:rsidRPr="0001378E">
              <w:t>128.1</w:t>
            </w:r>
          </w:p>
        </w:tc>
        <w:tc>
          <w:tcPr>
            <w:tcW w:w="0" w:type="auto"/>
          </w:tcPr>
          <w:p w14:paraId="3FFD110F" w14:textId="7B98E596" w:rsidR="00653F26" w:rsidRDefault="00653F26" w:rsidP="006846A1">
            <w:r w:rsidRPr="0001378E">
              <w:t>7.27</w:t>
            </w:r>
          </w:p>
        </w:tc>
        <w:tc>
          <w:tcPr>
            <w:tcW w:w="0" w:type="auto"/>
          </w:tcPr>
          <w:p w14:paraId="71833FCA" w14:textId="040CA8C7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53332BBB" w14:textId="74B38A3F" w:rsidR="00653F26" w:rsidRDefault="00653F26" w:rsidP="006846A1">
            <w:r w:rsidRPr="0001378E">
              <w:t>2.74, 3.01, 3.19</w:t>
            </w:r>
          </w:p>
        </w:tc>
      </w:tr>
      <w:tr w:rsidR="00653F26" w14:paraId="3D93878E" w14:textId="77777777" w:rsidTr="00E21FCB">
        <w:trPr>
          <w:trHeight w:hRule="exact" w:val="284"/>
        </w:trPr>
        <w:tc>
          <w:tcPr>
            <w:tcW w:w="0" w:type="auto"/>
          </w:tcPr>
          <w:p w14:paraId="3B7067ED" w14:textId="77777777" w:rsidR="00653F26" w:rsidRDefault="00653F26" w:rsidP="006846A1"/>
        </w:tc>
        <w:tc>
          <w:tcPr>
            <w:tcW w:w="0" w:type="auto"/>
          </w:tcPr>
          <w:p w14:paraId="624FC8EF" w14:textId="26CB7652" w:rsidR="00653F26" w:rsidRDefault="00653F26" w:rsidP="006846A1">
            <w:r w:rsidRPr="0001378E">
              <w:t>14</w:t>
            </w:r>
          </w:p>
        </w:tc>
        <w:tc>
          <w:tcPr>
            <w:tcW w:w="0" w:type="auto"/>
          </w:tcPr>
          <w:p w14:paraId="29DC70DC" w14:textId="6686DCC3" w:rsidR="00653F26" w:rsidRDefault="00653F26" w:rsidP="006846A1">
            <w:r w:rsidRPr="0001378E">
              <w:t>125.9</w:t>
            </w:r>
          </w:p>
        </w:tc>
        <w:tc>
          <w:tcPr>
            <w:tcW w:w="0" w:type="auto"/>
          </w:tcPr>
          <w:p w14:paraId="08E28151" w14:textId="5ED00EC9" w:rsidR="00653F26" w:rsidRDefault="00653F26" w:rsidP="006846A1">
            <w:r w:rsidRPr="0001378E">
              <w:t>7.18</w:t>
            </w:r>
          </w:p>
        </w:tc>
        <w:tc>
          <w:tcPr>
            <w:tcW w:w="0" w:type="auto"/>
          </w:tcPr>
          <w:p w14:paraId="134FEAA3" w14:textId="5D1EE7FB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7BE93B44" w14:textId="05B68099" w:rsidR="00653F26" w:rsidRDefault="00653F26" w:rsidP="006846A1">
            <w:r w:rsidRPr="0001378E">
              <w:t>-</w:t>
            </w:r>
          </w:p>
        </w:tc>
      </w:tr>
      <w:tr w:rsidR="00653F26" w14:paraId="6D0D6727" w14:textId="77777777" w:rsidTr="00E21FCB">
        <w:trPr>
          <w:trHeight w:hRule="exact" w:val="284"/>
        </w:trPr>
        <w:tc>
          <w:tcPr>
            <w:tcW w:w="0" w:type="auto"/>
          </w:tcPr>
          <w:p w14:paraId="5FC422FB" w14:textId="45701D16" w:rsidR="00653F26" w:rsidRDefault="00653F26" w:rsidP="006846A1">
            <w:r w:rsidRPr="0001378E">
              <w:t>Glu6</w:t>
            </w:r>
          </w:p>
        </w:tc>
        <w:tc>
          <w:tcPr>
            <w:tcW w:w="0" w:type="auto"/>
          </w:tcPr>
          <w:p w14:paraId="027EF392" w14:textId="7918B4F9" w:rsidR="00653F26" w:rsidRDefault="00653F26" w:rsidP="006846A1">
            <w:r w:rsidRPr="0001378E">
              <w:t>1</w:t>
            </w:r>
          </w:p>
        </w:tc>
        <w:tc>
          <w:tcPr>
            <w:tcW w:w="0" w:type="auto"/>
          </w:tcPr>
          <w:p w14:paraId="5B52C93B" w14:textId="77777777" w:rsidR="00653F26" w:rsidRDefault="00653F26" w:rsidP="006846A1"/>
        </w:tc>
        <w:tc>
          <w:tcPr>
            <w:tcW w:w="0" w:type="auto"/>
          </w:tcPr>
          <w:p w14:paraId="11FEC830" w14:textId="43E3A872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56CCAC00" w14:textId="0FC1FE26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04EF57F1" w14:textId="203FBE64" w:rsidR="00653F26" w:rsidRDefault="00653F26" w:rsidP="006846A1">
            <w:r w:rsidRPr="0001378E">
              <w:t>-</w:t>
            </w:r>
          </w:p>
        </w:tc>
      </w:tr>
      <w:tr w:rsidR="00653F26" w14:paraId="7B21D537" w14:textId="77777777" w:rsidTr="00E21FCB">
        <w:trPr>
          <w:trHeight w:hRule="exact" w:val="284"/>
        </w:trPr>
        <w:tc>
          <w:tcPr>
            <w:tcW w:w="0" w:type="auto"/>
          </w:tcPr>
          <w:p w14:paraId="363B429F" w14:textId="77777777" w:rsidR="00653F26" w:rsidRDefault="00653F26" w:rsidP="006846A1"/>
        </w:tc>
        <w:tc>
          <w:tcPr>
            <w:tcW w:w="0" w:type="auto"/>
          </w:tcPr>
          <w:p w14:paraId="1A77A68E" w14:textId="4877B9DA" w:rsidR="00653F26" w:rsidRDefault="00653F26" w:rsidP="006846A1">
            <w:r w:rsidRPr="0001378E">
              <w:t>2</w:t>
            </w:r>
          </w:p>
        </w:tc>
        <w:tc>
          <w:tcPr>
            <w:tcW w:w="0" w:type="auto"/>
          </w:tcPr>
          <w:p w14:paraId="7B3D526D" w14:textId="3421AA86" w:rsidR="00653F26" w:rsidRDefault="00653F26" w:rsidP="006846A1">
            <w:r w:rsidRPr="0001378E">
              <w:t>52.8</w:t>
            </w:r>
          </w:p>
        </w:tc>
        <w:tc>
          <w:tcPr>
            <w:tcW w:w="0" w:type="auto"/>
          </w:tcPr>
          <w:p w14:paraId="7A900C51" w14:textId="0A97B7B7" w:rsidR="00653F26" w:rsidRDefault="00653F26" w:rsidP="006846A1">
            <w:r w:rsidRPr="0001378E">
              <w:t>4.35</w:t>
            </w:r>
          </w:p>
        </w:tc>
        <w:tc>
          <w:tcPr>
            <w:tcW w:w="0" w:type="auto"/>
          </w:tcPr>
          <w:p w14:paraId="33EA3235" w14:textId="796FA392" w:rsidR="00653F26" w:rsidRDefault="00653F26" w:rsidP="006846A1">
            <w:r w:rsidRPr="0001378E">
              <w:t>1.88, 2.21, 2.31, 9.28</w:t>
            </w:r>
          </w:p>
        </w:tc>
        <w:tc>
          <w:tcPr>
            <w:tcW w:w="0" w:type="auto"/>
          </w:tcPr>
          <w:p w14:paraId="3A94D7A6" w14:textId="4AE30BCE" w:rsidR="00653F26" w:rsidRDefault="00653F26" w:rsidP="006846A1">
            <w:r w:rsidRPr="0001378E">
              <w:t>1.74, 1.88, 2.21, 2.31, 9.28</w:t>
            </w:r>
          </w:p>
        </w:tc>
      </w:tr>
      <w:tr w:rsidR="00653F26" w14:paraId="1277AEA6" w14:textId="77777777" w:rsidTr="00E21FCB">
        <w:trPr>
          <w:trHeight w:hRule="exact" w:val="284"/>
        </w:trPr>
        <w:tc>
          <w:tcPr>
            <w:tcW w:w="0" w:type="auto"/>
          </w:tcPr>
          <w:p w14:paraId="5BFD9DFC" w14:textId="77777777" w:rsidR="00653F26" w:rsidRDefault="00653F26" w:rsidP="006846A1"/>
        </w:tc>
        <w:tc>
          <w:tcPr>
            <w:tcW w:w="0" w:type="auto"/>
          </w:tcPr>
          <w:p w14:paraId="2BA2A1E4" w14:textId="0348A9BE" w:rsidR="00653F26" w:rsidRDefault="00653F26" w:rsidP="006846A1">
            <w:r w:rsidRPr="0001378E">
              <w:t>2-NH</w:t>
            </w:r>
          </w:p>
        </w:tc>
        <w:tc>
          <w:tcPr>
            <w:tcW w:w="0" w:type="auto"/>
          </w:tcPr>
          <w:p w14:paraId="19297D66" w14:textId="77777777" w:rsidR="00653F26" w:rsidRDefault="00653F26" w:rsidP="006846A1"/>
        </w:tc>
        <w:tc>
          <w:tcPr>
            <w:tcW w:w="0" w:type="auto"/>
          </w:tcPr>
          <w:p w14:paraId="67BC762A" w14:textId="15A49194" w:rsidR="00653F26" w:rsidRDefault="00653F26" w:rsidP="006846A1">
            <w:r w:rsidRPr="0001378E">
              <w:t>9.28</w:t>
            </w:r>
          </w:p>
        </w:tc>
        <w:tc>
          <w:tcPr>
            <w:tcW w:w="0" w:type="auto"/>
          </w:tcPr>
          <w:p w14:paraId="693D8061" w14:textId="65718D0B" w:rsidR="00653F26" w:rsidRDefault="00653F26" w:rsidP="006846A1">
            <w:r w:rsidRPr="0001378E">
              <w:t>1.88, 2.21, 2.31, 4.35</w:t>
            </w:r>
          </w:p>
        </w:tc>
        <w:tc>
          <w:tcPr>
            <w:tcW w:w="0" w:type="auto"/>
          </w:tcPr>
          <w:p w14:paraId="77730444" w14:textId="503CCB44" w:rsidR="00653F26" w:rsidRDefault="00653F26" w:rsidP="006846A1">
            <w:r w:rsidRPr="0001378E">
              <w:t>2.78, 4.35</w:t>
            </w:r>
          </w:p>
        </w:tc>
      </w:tr>
      <w:tr w:rsidR="00653F26" w14:paraId="155198F9" w14:textId="77777777" w:rsidTr="00E21FCB">
        <w:trPr>
          <w:trHeight w:hRule="exact" w:val="284"/>
        </w:trPr>
        <w:tc>
          <w:tcPr>
            <w:tcW w:w="0" w:type="auto"/>
          </w:tcPr>
          <w:p w14:paraId="1473D938" w14:textId="77777777" w:rsidR="00653F26" w:rsidRDefault="00653F26" w:rsidP="006846A1"/>
        </w:tc>
        <w:tc>
          <w:tcPr>
            <w:tcW w:w="0" w:type="auto"/>
          </w:tcPr>
          <w:p w14:paraId="3B60F4B0" w14:textId="474EDB9A" w:rsidR="00653F26" w:rsidRDefault="00653F26" w:rsidP="006846A1">
            <w:r w:rsidRPr="0001378E">
              <w:t>3</w:t>
            </w:r>
          </w:p>
        </w:tc>
        <w:tc>
          <w:tcPr>
            <w:tcW w:w="0" w:type="auto"/>
          </w:tcPr>
          <w:p w14:paraId="1197D863" w14:textId="77777777" w:rsidR="00653F26" w:rsidRDefault="00653F26" w:rsidP="006846A1"/>
        </w:tc>
        <w:tc>
          <w:tcPr>
            <w:tcW w:w="0" w:type="auto"/>
          </w:tcPr>
          <w:p w14:paraId="0954F648" w14:textId="374B6C00" w:rsidR="00653F26" w:rsidRDefault="00653F26" w:rsidP="006846A1">
            <w:r w:rsidRPr="0001378E">
              <w:t>1.88</w:t>
            </w:r>
          </w:p>
        </w:tc>
        <w:tc>
          <w:tcPr>
            <w:tcW w:w="0" w:type="auto"/>
          </w:tcPr>
          <w:p w14:paraId="04F679E4" w14:textId="637B19A9" w:rsidR="00653F26" w:rsidRDefault="00653F26" w:rsidP="006846A1">
            <w:r w:rsidRPr="0001378E">
              <w:t>2.21, 2.31, 4.35, 9.28</w:t>
            </w:r>
          </w:p>
        </w:tc>
        <w:tc>
          <w:tcPr>
            <w:tcW w:w="0" w:type="auto"/>
          </w:tcPr>
          <w:p w14:paraId="7EAEDC97" w14:textId="04944430" w:rsidR="00653F26" w:rsidRDefault="00653F26" w:rsidP="006846A1">
            <w:r w:rsidRPr="0001378E">
              <w:t>4.35, 7.87</w:t>
            </w:r>
          </w:p>
        </w:tc>
      </w:tr>
      <w:tr w:rsidR="00653F26" w14:paraId="2242DCB7" w14:textId="77777777" w:rsidTr="00E21FCB">
        <w:trPr>
          <w:trHeight w:hRule="exact" w:val="284"/>
        </w:trPr>
        <w:tc>
          <w:tcPr>
            <w:tcW w:w="0" w:type="auto"/>
          </w:tcPr>
          <w:p w14:paraId="7666558E" w14:textId="77777777" w:rsidR="00653F26" w:rsidRDefault="00653F26" w:rsidP="006846A1"/>
        </w:tc>
        <w:tc>
          <w:tcPr>
            <w:tcW w:w="0" w:type="auto"/>
          </w:tcPr>
          <w:p w14:paraId="4EED2544" w14:textId="4708861B" w:rsidR="00653F26" w:rsidRDefault="00653F26" w:rsidP="006846A1">
            <w:r w:rsidRPr="0001378E">
              <w:t>4</w:t>
            </w:r>
          </w:p>
        </w:tc>
        <w:tc>
          <w:tcPr>
            <w:tcW w:w="0" w:type="auto"/>
          </w:tcPr>
          <w:p w14:paraId="7ABB8521" w14:textId="2D0D9B24" w:rsidR="00653F26" w:rsidRDefault="00653F26" w:rsidP="006846A1">
            <w:r w:rsidRPr="0001378E">
              <w:t>31.3</w:t>
            </w:r>
          </w:p>
        </w:tc>
        <w:tc>
          <w:tcPr>
            <w:tcW w:w="0" w:type="auto"/>
          </w:tcPr>
          <w:p w14:paraId="06EF449E" w14:textId="7E058C0A" w:rsidR="00653F26" w:rsidRDefault="00653F26" w:rsidP="006846A1">
            <w:r w:rsidRPr="0001378E">
              <w:t>2.21</w:t>
            </w:r>
          </w:p>
        </w:tc>
        <w:tc>
          <w:tcPr>
            <w:tcW w:w="0" w:type="auto"/>
          </w:tcPr>
          <w:p w14:paraId="32145745" w14:textId="35DA6547" w:rsidR="00653F26" w:rsidRDefault="00653F26" w:rsidP="006846A1">
            <w:r w:rsidRPr="0001378E">
              <w:t>1.88, 4.35, 9.28</w:t>
            </w:r>
          </w:p>
        </w:tc>
        <w:tc>
          <w:tcPr>
            <w:tcW w:w="0" w:type="auto"/>
          </w:tcPr>
          <w:p w14:paraId="5164C769" w14:textId="166C2232" w:rsidR="00653F26" w:rsidRDefault="00653F26" w:rsidP="006846A1">
            <w:r w:rsidRPr="0001378E">
              <w:t>3.12, 4.35</w:t>
            </w:r>
          </w:p>
        </w:tc>
      </w:tr>
      <w:tr w:rsidR="00653F26" w14:paraId="36DBB86F" w14:textId="77777777" w:rsidTr="00E21FCB">
        <w:trPr>
          <w:trHeight w:hRule="exact" w:val="284"/>
        </w:trPr>
        <w:tc>
          <w:tcPr>
            <w:tcW w:w="0" w:type="auto"/>
          </w:tcPr>
          <w:p w14:paraId="7A1A1C96" w14:textId="77777777" w:rsidR="00653F26" w:rsidRDefault="00653F26" w:rsidP="006846A1"/>
        </w:tc>
        <w:tc>
          <w:tcPr>
            <w:tcW w:w="0" w:type="auto"/>
          </w:tcPr>
          <w:p w14:paraId="56C7AAF7" w14:textId="77777777" w:rsidR="00653F26" w:rsidRDefault="00653F26" w:rsidP="006846A1"/>
        </w:tc>
        <w:tc>
          <w:tcPr>
            <w:tcW w:w="0" w:type="auto"/>
          </w:tcPr>
          <w:p w14:paraId="44F6A4F7" w14:textId="77777777" w:rsidR="00653F26" w:rsidRDefault="00653F26" w:rsidP="006846A1"/>
        </w:tc>
        <w:tc>
          <w:tcPr>
            <w:tcW w:w="0" w:type="auto"/>
          </w:tcPr>
          <w:p w14:paraId="45236C66" w14:textId="4D68A3FE" w:rsidR="00653F26" w:rsidRDefault="00653F26" w:rsidP="006846A1">
            <w:r w:rsidRPr="0001378E">
              <w:t>2.31</w:t>
            </w:r>
          </w:p>
        </w:tc>
        <w:tc>
          <w:tcPr>
            <w:tcW w:w="0" w:type="auto"/>
          </w:tcPr>
          <w:p w14:paraId="2674F80E" w14:textId="42681A38" w:rsidR="00653F26" w:rsidRDefault="00653F26" w:rsidP="006846A1">
            <w:r w:rsidRPr="0001378E">
              <w:t>1.88, 4.35, 9.28</w:t>
            </w:r>
          </w:p>
        </w:tc>
        <w:tc>
          <w:tcPr>
            <w:tcW w:w="0" w:type="auto"/>
          </w:tcPr>
          <w:p w14:paraId="705CE575" w14:textId="2EC2B31B" w:rsidR="00653F26" w:rsidRDefault="00653F26" w:rsidP="006846A1">
            <w:r w:rsidRPr="0001378E">
              <w:t>3.12, 4.13, 4.35</w:t>
            </w:r>
          </w:p>
        </w:tc>
      </w:tr>
      <w:tr w:rsidR="00653F26" w14:paraId="2FAD04B2" w14:textId="77777777" w:rsidTr="00E21FCB">
        <w:trPr>
          <w:trHeight w:hRule="exact" w:val="284"/>
        </w:trPr>
        <w:tc>
          <w:tcPr>
            <w:tcW w:w="0" w:type="auto"/>
          </w:tcPr>
          <w:p w14:paraId="263F48A0" w14:textId="77777777" w:rsidR="00653F26" w:rsidRDefault="00653F26" w:rsidP="006846A1"/>
        </w:tc>
        <w:tc>
          <w:tcPr>
            <w:tcW w:w="0" w:type="auto"/>
          </w:tcPr>
          <w:p w14:paraId="64D1F4D8" w14:textId="7E5DE7B3" w:rsidR="00653F26" w:rsidRDefault="00653F26" w:rsidP="006846A1">
            <w:r w:rsidRPr="0001378E">
              <w:t>5</w:t>
            </w:r>
          </w:p>
        </w:tc>
        <w:tc>
          <w:tcPr>
            <w:tcW w:w="0" w:type="auto"/>
          </w:tcPr>
          <w:p w14:paraId="65AAF0B0" w14:textId="738EB682" w:rsidR="00653F26" w:rsidRDefault="00653F26" w:rsidP="006846A1">
            <w:r w:rsidRPr="0001378E">
              <w:t>175.1</w:t>
            </w:r>
          </w:p>
        </w:tc>
        <w:tc>
          <w:tcPr>
            <w:tcW w:w="0" w:type="auto"/>
          </w:tcPr>
          <w:p w14:paraId="69E07131" w14:textId="44FC9C6D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18D3784C" w14:textId="2A09DD89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03BAC891" w14:textId="5784A5BD" w:rsidR="00653F26" w:rsidRDefault="00653F26" w:rsidP="006846A1">
            <w:r w:rsidRPr="0001378E">
              <w:t>-</w:t>
            </w:r>
          </w:p>
        </w:tc>
      </w:tr>
      <w:tr w:rsidR="00653F26" w14:paraId="3B394B6D" w14:textId="77777777" w:rsidTr="00E21FCB">
        <w:trPr>
          <w:trHeight w:hRule="exact" w:val="284"/>
        </w:trPr>
        <w:tc>
          <w:tcPr>
            <w:tcW w:w="0" w:type="auto"/>
          </w:tcPr>
          <w:p w14:paraId="1B99E5FA" w14:textId="16D71CC1" w:rsidR="00653F26" w:rsidRDefault="00653F26" w:rsidP="006846A1">
            <w:r w:rsidRPr="0001378E">
              <w:t>Mdha7</w:t>
            </w:r>
          </w:p>
        </w:tc>
        <w:tc>
          <w:tcPr>
            <w:tcW w:w="0" w:type="auto"/>
          </w:tcPr>
          <w:p w14:paraId="7A185BF8" w14:textId="5576CA77" w:rsidR="00653F26" w:rsidRDefault="00653F26" w:rsidP="006846A1">
            <w:r w:rsidRPr="0001378E">
              <w:t>1</w:t>
            </w:r>
          </w:p>
        </w:tc>
        <w:tc>
          <w:tcPr>
            <w:tcW w:w="0" w:type="auto"/>
          </w:tcPr>
          <w:p w14:paraId="138D231F" w14:textId="49421378" w:rsidR="00653F26" w:rsidRDefault="00653F26" w:rsidP="006846A1">
            <w:r w:rsidRPr="0001378E">
              <w:t>163.0</w:t>
            </w:r>
          </w:p>
        </w:tc>
        <w:tc>
          <w:tcPr>
            <w:tcW w:w="0" w:type="auto"/>
          </w:tcPr>
          <w:p w14:paraId="288910A3" w14:textId="06F1AD14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746067F4" w14:textId="00897A83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3180F4BA" w14:textId="352DA771" w:rsidR="00653F26" w:rsidRDefault="00653F26" w:rsidP="006846A1">
            <w:r w:rsidRPr="0001378E">
              <w:t>-</w:t>
            </w:r>
          </w:p>
        </w:tc>
      </w:tr>
      <w:tr w:rsidR="00653F26" w14:paraId="6D58ABFA" w14:textId="77777777" w:rsidTr="00E21FCB">
        <w:trPr>
          <w:trHeight w:hRule="exact" w:val="284"/>
        </w:trPr>
        <w:tc>
          <w:tcPr>
            <w:tcW w:w="0" w:type="auto"/>
          </w:tcPr>
          <w:p w14:paraId="200F75DB" w14:textId="77777777" w:rsidR="00653F26" w:rsidRDefault="00653F26" w:rsidP="006846A1"/>
        </w:tc>
        <w:tc>
          <w:tcPr>
            <w:tcW w:w="0" w:type="auto"/>
          </w:tcPr>
          <w:p w14:paraId="0C29238F" w14:textId="337D6834" w:rsidR="00653F26" w:rsidRDefault="00653F26" w:rsidP="006846A1">
            <w:r w:rsidRPr="0001378E">
              <w:t>2</w:t>
            </w:r>
          </w:p>
        </w:tc>
        <w:tc>
          <w:tcPr>
            <w:tcW w:w="0" w:type="auto"/>
          </w:tcPr>
          <w:p w14:paraId="2145E5FD" w14:textId="6D13632D" w:rsidR="00653F26" w:rsidRDefault="00653F26" w:rsidP="006846A1">
            <w:r w:rsidRPr="0001378E">
              <w:t>144.8</w:t>
            </w:r>
          </w:p>
        </w:tc>
        <w:tc>
          <w:tcPr>
            <w:tcW w:w="0" w:type="auto"/>
          </w:tcPr>
          <w:p w14:paraId="1194E7DD" w14:textId="1BD09419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606B526E" w14:textId="2BCE3D9A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1046207A" w14:textId="221E1177" w:rsidR="00653F26" w:rsidRDefault="00653F26" w:rsidP="006846A1">
            <w:r w:rsidRPr="0001378E">
              <w:t>-</w:t>
            </w:r>
          </w:p>
        </w:tc>
      </w:tr>
      <w:tr w:rsidR="00653F26" w14:paraId="2AED06F6" w14:textId="77777777" w:rsidTr="00E21FCB">
        <w:trPr>
          <w:trHeight w:hRule="exact" w:val="284"/>
        </w:trPr>
        <w:tc>
          <w:tcPr>
            <w:tcW w:w="0" w:type="auto"/>
          </w:tcPr>
          <w:p w14:paraId="7DCA96D8" w14:textId="77777777" w:rsidR="00653F26" w:rsidRDefault="00653F26" w:rsidP="006846A1"/>
        </w:tc>
        <w:tc>
          <w:tcPr>
            <w:tcW w:w="0" w:type="auto"/>
          </w:tcPr>
          <w:p w14:paraId="6009D46D" w14:textId="7690D7DF" w:rsidR="00653F26" w:rsidRDefault="00653F26" w:rsidP="006846A1">
            <w:r w:rsidRPr="0001378E">
              <w:t>2-N-Me</w:t>
            </w:r>
          </w:p>
        </w:tc>
        <w:tc>
          <w:tcPr>
            <w:tcW w:w="0" w:type="auto"/>
          </w:tcPr>
          <w:p w14:paraId="74275274" w14:textId="2DB67774" w:rsidR="00653F26" w:rsidRDefault="00653F26" w:rsidP="006846A1">
            <w:r w:rsidRPr="0001378E">
              <w:t>37.3</w:t>
            </w:r>
          </w:p>
        </w:tc>
        <w:tc>
          <w:tcPr>
            <w:tcW w:w="0" w:type="auto"/>
          </w:tcPr>
          <w:p w14:paraId="23932BD2" w14:textId="4C117721" w:rsidR="00653F26" w:rsidRDefault="00653F26" w:rsidP="006846A1">
            <w:r w:rsidRPr="0001378E">
              <w:t>3.12</w:t>
            </w:r>
          </w:p>
        </w:tc>
        <w:tc>
          <w:tcPr>
            <w:tcW w:w="0" w:type="auto"/>
          </w:tcPr>
          <w:p w14:paraId="35DA70BC" w14:textId="7D341ABA" w:rsidR="00653F26" w:rsidRDefault="00653F26" w:rsidP="006846A1">
            <w:r w:rsidRPr="0001378E">
              <w:t>-</w:t>
            </w:r>
          </w:p>
        </w:tc>
        <w:tc>
          <w:tcPr>
            <w:tcW w:w="0" w:type="auto"/>
          </w:tcPr>
          <w:p w14:paraId="1823A7E7" w14:textId="52F246E8" w:rsidR="00653F26" w:rsidRDefault="00653F26" w:rsidP="006846A1">
            <w:r w:rsidRPr="0001378E">
              <w:t>2.21, 2.31, 5.39, 5.81</w:t>
            </w:r>
          </w:p>
        </w:tc>
      </w:tr>
      <w:tr w:rsidR="00653F26" w14:paraId="47524970" w14:textId="77777777" w:rsidTr="00E21FCB">
        <w:trPr>
          <w:trHeight w:hRule="exact" w:val="284"/>
        </w:trPr>
        <w:tc>
          <w:tcPr>
            <w:tcW w:w="0" w:type="auto"/>
          </w:tcPr>
          <w:p w14:paraId="6230CE20" w14:textId="77777777" w:rsidR="00653F26" w:rsidRDefault="00653F26" w:rsidP="006846A1"/>
        </w:tc>
        <w:tc>
          <w:tcPr>
            <w:tcW w:w="0" w:type="auto"/>
          </w:tcPr>
          <w:p w14:paraId="05609BC3" w14:textId="33971D5B" w:rsidR="00653F26" w:rsidRDefault="00653F26" w:rsidP="006846A1">
            <w:r w:rsidRPr="0001378E">
              <w:t>3</w:t>
            </w:r>
          </w:p>
        </w:tc>
        <w:tc>
          <w:tcPr>
            <w:tcW w:w="0" w:type="auto"/>
          </w:tcPr>
          <w:p w14:paraId="66443E29" w14:textId="474DF530" w:rsidR="00653F26" w:rsidRDefault="00653F26" w:rsidP="006846A1">
            <w:r w:rsidRPr="0001378E">
              <w:t>113.9</w:t>
            </w:r>
          </w:p>
        </w:tc>
        <w:tc>
          <w:tcPr>
            <w:tcW w:w="0" w:type="auto"/>
          </w:tcPr>
          <w:p w14:paraId="63119F2E" w14:textId="14C41712" w:rsidR="00653F26" w:rsidRDefault="00653F26" w:rsidP="006846A1">
            <w:r w:rsidRPr="0001378E">
              <w:t>5.81</w:t>
            </w:r>
          </w:p>
        </w:tc>
        <w:tc>
          <w:tcPr>
            <w:tcW w:w="0" w:type="auto"/>
          </w:tcPr>
          <w:p w14:paraId="50F093E3" w14:textId="41B5BED8" w:rsidR="00653F26" w:rsidRDefault="00653F26" w:rsidP="006846A1">
            <w:r w:rsidRPr="0001378E">
              <w:t>5.39</w:t>
            </w:r>
          </w:p>
        </w:tc>
        <w:tc>
          <w:tcPr>
            <w:tcW w:w="0" w:type="auto"/>
          </w:tcPr>
          <w:p w14:paraId="38664AD9" w14:textId="74672BDF" w:rsidR="00653F26" w:rsidRDefault="00653F26" w:rsidP="006846A1">
            <w:r w:rsidRPr="0001378E">
              <w:t>0.80, 3.12, 5.39</w:t>
            </w:r>
          </w:p>
        </w:tc>
      </w:tr>
      <w:tr w:rsidR="00653F26" w14:paraId="219796F2" w14:textId="77777777" w:rsidTr="00E21FCB">
        <w:trPr>
          <w:trHeight w:hRule="exact" w:val="284"/>
        </w:trPr>
        <w:tc>
          <w:tcPr>
            <w:tcW w:w="0" w:type="auto"/>
          </w:tcPr>
          <w:p w14:paraId="3AD82907" w14:textId="77777777" w:rsidR="00653F26" w:rsidRDefault="00653F26" w:rsidP="006846A1"/>
        </w:tc>
        <w:tc>
          <w:tcPr>
            <w:tcW w:w="0" w:type="auto"/>
          </w:tcPr>
          <w:p w14:paraId="11AAB522" w14:textId="77777777" w:rsidR="00653F26" w:rsidRDefault="00653F26" w:rsidP="006846A1"/>
        </w:tc>
        <w:tc>
          <w:tcPr>
            <w:tcW w:w="0" w:type="auto"/>
          </w:tcPr>
          <w:p w14:paraId="5CF386AF" w14:textId="77777777" w:rsidR="00653F26" w:rsidRDefault="00653F26" w:rsidP="006846A1"/>
        </w:tc>
        <w:tc>
          <w:tcPr>
            <w:tcW w:w="0" w:type="auto"/>
          </w:tcPr>
          <w:p w14:paraId="0582BD4C" w14:textId="350B0E30" w:rsidR="00653F26" w:rsidRDefault="00653F26" w:rsidP="006846A1">
            <w:r w:rsidRPr="0001378E">
              <w:t>5.39</w:t>
            </w:r>
          </w:p>
        </w:tc>
        <w:tc>
          <w:tcPr>
            <w:tcW w:w="0" w:type="auto"/>
          </w:tcPr>
          <w:p w14:paraId="613EEB1D" w14:textId="042C0ACD" w:rsidR="00653F26" w:rsidRDefault="00653F26" w:rsidP="006846A1">
            <w:r w:rsidRPr="0001378E">
              <w:t>5.81</w:t>
            </w:r>
          </w:p>
        </w:tc>
        <w:tc>
          <w:tcPr>
            <w:tcW w:w="0" w:type="auto"/>
          </w:tcPr>
          <w:p w14:paraId="45CE9785" w14:textId="28A71944" w:rsidR="00653F26" w:rsidRDefault="00653F26" w:rsidP="006846A1">
            <w:r w:rsidRPr="0001378E">
              <w:t>3.12, 5.81</w:t>
            </w:r>
          </w:p>
        </w:tc>
      </w:tr>
    </w:tbl>
    <w:p w14:paraId="693FE925" w14:textId="77777777" w:rsidR="00E21FCB" w:rsidRDefault="00E21FCB" w:rsidP="006846A1"/>
    <w:sectPr w:rsidR="00E21FCB" w:rsidSect="009A50AE">
      <w:footerReference w:type="even" r:id="rId10"/>
      <w:footerReference w:type="default" r:id="rId11"/>
      <w:pgSz w:w="16838" w:h="11906" w:orient="landscape"/>
      <w:pgMar w:top="1418" w:right="1588" w:bottom="1418" w:left="1418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C1459E" w15:done="0"/>
  <w15:commentEx w15:paraId="6EA78A9C" w15:done="0"/>
  <w15:commentEx w15:paraId="2C7D6D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D6507" w14:textId="77777777" w:rsidR="00173091" w:rsidRDefault="00173091">
      <w:pPr>
        <w:spacing w:after="0" w:line="240" w:lineRule="auto"/>
      </w:pPr>
      <w:r>
        <w:separator/>
      </w:r>
    </w:p>
  </w:endnote>
  <w:endnote w:type="continuationSeparator" w:id="0">
    <w:p w14:paraId="6208A1B4" w14:textId="77777777" w:rsidR="00173091" w:rsidRDefault="0017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2287144"/>
    </w:sdtPr>
    <w:sdtEndPr/>
    <w:sdtContent>
      <w:p w14:paraId="5B6297FF" w14:textId="3154DCD0" w:rsidR="00173091" w:rsidRDefault="001730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0AE">
          <w:rPr>
            <w:noProof/>
          </w:rPr>
          <w:t>4</w:t>
        </w:r>
        <w:r>
          <w:fldChar w:fldCharType="end"/>
        </w:r>
      </w:p>
    </w:sdtContent>
  </w:sdt>
  <w:p w14:paraId="706DFE35" w14:textId="77777777" w:rsidR="00173091" w:rsidRDefault="001730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2916562"/>
    </w:sdtPr>
    <w:sdtEndPr/>
    <w:sdtContent>
      <w:p w14:paraId="07ECD180" w14:textId="57530D7B" w:rsidR="00173091" w:rsidRDefault="001730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0AE">
          <w:rPr>
            <w:noProof/>
          </w:rPr>
          <w:t>1</w:t>
        </w:r>
        <w:r>
          <w:fldChar w:fldCharType="end"/>
        </w:r>
      </w:p>
    </w:sdtContent>
  </w:sdt>
  <w:p w14:paraId="232DE2AF" w14:textId="77777777" w:rsidR="00173091" w:rsidRDefault="001730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24741" w14:textId="77777777" w:rsidR="00173091" w:rsidRDefault="00173091">
      <w:pPr>
        <w:spacing w:after="0" w:line="240" w:lineRule="auto"/>
      </w:pPr>
      <w:r>
        <w:separator/>
      </w:r>
    </w:p>
  </w:footnote>
  <w:footnote w:type="continuationSeparator" w:id="0">
    <w:p w14:paraId="05298FA0" w14:textId="77777777" w:rsidR="00173091" w:rsidRDefault="00173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2"/>
      <w:numFmt w:val="decimal"/>
      <w:suff w:val="space"/>
      <w:lvlText w:val="%1."/>
      <w:lvlJc w:val="left"/>
    </w:lvl>
  </w:abstractNum>
  <w:abstractNum w:abstractNumId="1">
    <w:nsid w:val="53E53E35"/>
    <w:multiLevelType w:val="multilevel"/>
    <w:tmpl w:val="53E53E35"/>
    <w:lvl w:ilvl="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13E55"/>
    <w:multiLevelType w:val="multilevel"/>
    <w:tmpl w:val="59F13E5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55E0363"/>
    <w:multiLevelType w:val="multilevel"/>
    <w:tmpl w:val="655E0363"/>
    <w:lvl w:ilvl="0">
      <w:start w:val="1"/>
      <w:numFmt w:val="decimal"/>
      <w:pStyle w:val="1DUOOverskrift"/>
      <w:lvlText w:val="%1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pStyle w:val="2DUOOverskrift"/>
      <w:lvlText w:val="%1.%2"/>
      <w:lvlJc w:val="left"/>
      <w:pPr>
        <w:ind w:left="5671" w:firstLine="0"/>
      </w:pPr>
      <w:rPr>
        <w:rFonts w:hint="default"/>
        <w:lang w:val="en-US"/>
      </w:rPr>
    </w:lvl>
    <w:lvl w:ilvl="2">
      <w:start w:val="1"/>
      <w:numFmt w:val="decimal"/>
      <w:pStyle w:val="3DUOOverskrift"/>
      <w:lvlText w:val="%1.%2.%3"/>
      <w:lvlJc w:val="left"/>
      <w:pPr>
        <w:tabs>
          <w:tab w:val="left" w:pos="1843"/>
        </w:tabs>
        <w:ind w:left="1843" w:firstLine="0"/>
      </w:pPr>
      <w:rPr>
        <w:rFonts w:hint="default"/>
      </w:rPr>
    </w:lvl>
    <w:lvl w:ilvl="3">
      <w:start w:val="1"/>
      <w:numFmt w:val="decimal"/>
      <w:pStyle w:val="5ExtraNumberedIndent"/>
      <w:lvlText w:val="%1.%2.%3.(%4)"/>
      <w:lvlJc w:val="left"/>
      <w:pPr>
        <w:ind w:left="357" w:firstLine="0"/>
      </w:pPr>
      <w:rPr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lowerLetter"/>
      <w:lvlText w:val="(%5)"/>
      <w:lvlJc w:val="left"/>
      <w:pPr>
        <w:ind w:left="35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firstLine="0"/>
      </w:pPr>
      <w:rPr>
        <w:rFonts w:hint="default"/>
      </w:rPr>
    </w:lvl>
  </w:abstractNum>
  <w:abstractNum w:abstractNumId="4">
    <w:nsid w:val="698B4489"/>
    <w:multiLevelType w:val="hybridMultilevel"/>
    <w:tmpl w:val="43B61DF6"/>
    <w:lvl w:ilvl="0" w:tplc="D6D8C1DA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 Atle Hoff Jaabæk">
    <w15:presenceInfo w15:providerId="None" w15:userId="Jon Atle Hoff Jaabæ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evenAndOddHeaders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457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tle_chem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wfpef50bwr2e8estz4xswxndtasrfsaswwv&quot;&gt;EndNoteLibrary&lt;record-ids&gt;&lt;item&gt;431&lt;/item&gt;&lt;item&gt;446&lt;/item&gt;&lt;item&gt;514&lt;/item&gt;&lt;/record-ids&gt;&lt;/item&gt;&lt;/Libraries&gt;"/>
  </w:docVars>
  <w:rsids>
    <w:rsidRoot w:val="00172A27"/>
    <w:rsid w:val="00000198"/>
    <w:rsid w:val="0000020B"/>
    <w:rsid w:val="0000029B"/>
    <w:rsid w:val="000004D4"/>
    <w:rsid w:val="0000051B"/>
    <w:rsid w:val="00000625"/>
    <w:rsid w:val="00000851"/>
    <w:rsid w:val="00000B43"/>
    <w:rsid w:val="00000CA4"/>
    <w:rsid w:val="00000F81"/>
    <w:rsid w:val="0000114E"/>
    <w:rsid w:val="00001639"/>
    <w:rsid w:val="0000194E"/>
    <w:rsid w:val="0000202C"/>
    <w:rsid w:val="00002039"/>
    <w:rsid w:val="00002DB9"/>
    <w:rsid w:val="000033DA"/>
    <w:rsid w:val="000033EB"/>
    <w:rsid w:val="0000352F"/>
    <w:rsid w:val="0000359B"/>
    <w:rsid w:val="0000377E"/>
    <w:rsid w:val="0000379B"/>
    <w:rsid w:val="00003B7D"/>
    <w:rsid w:val="00003DFC"/>
    <w:rsid w:val="00003E7B"/>
    <w:rsid w:val="00003EC1"/>
    <w:rsid w:val="00004043"/>
    <w:rsid w:val="0000459D"/>
    <w:rsid w:val="00004630"/>
    <w:rsid w:val="00004644"/>
    <w:rsid w:val="00004728"/>
    <w:rsid w:val="00004A37"/>
    <w:rsid w:val="00004C16"/>
    <w:rsid w:val="00004D34"/>
    <w:rsid w:val="000051B0"/>
    <w:rsid w:val="00006849"/>
    <w:rsid w:val="000068AF"/>
    <w:rsid w:val="00006994"/>
    <w:rsid w:val="00006A69"/>
    <w:rsid w:val="00006C29"/>
    <w:rsid w:val="00006CCA"/>
    <w:rsid w:val="00006E1C"/>
    <w:rsid w:val="00006F5E"/>
    <w:rsid w:val="000071C4"/>
    <w:rsid w:val="00007A7E"/>
    <w:rsid w:val="00007D15"/>
    <w:rsid w:val="00007F9E"/>
    <w:rsid w:val="0001006F"/>
    <w:rsid w:val="000102A4"/>
    <w:rsid w:val="00010B62"/>
    <w:rsid w:val="0001116D"/>
    <w:rsid w:val="0001171A"/>
    <w:rsid w:val="000118FD"/>
    <w:rsid w:val="00011A77"/>
    <w:rsid w:val="00011C59"/>
    <w:rsid w:val="00012004"/>
    <w:rsid w:val="00012669"/>
    <w:rsid w:val="000127CA"/>
    <w:rsid w:val="00012B9E"/>
    <w:rsid w:val="00012E23"/>
    <w:rsid w:val="000137CF"/>
    <w:rsid w:val="000139FB"/>
    <w:rsid w:val="00013A7E"/>
    <w:rsid w:val="00013B43"/>
    <w:rsid w:val="00013BBF"/>
    <w:rsid w:val="0001416A"/>
    <w:rsid w:val="00015213"/>
    <w:rsid w:val="0001579E"/>
    <w:rsid w:val="00015B79"/>
    <w:rsid w:val="00015D1A"/>
    <w:rsid w:val="00015EFD"/>
    <w:rsid w:val="00015F6A"/>
    <w:rsid w:val="00015F88"/>
    <w:rsid w:val="00016477"/>
    <w:rsid w:val="000166C0"/>
    <w:rsid w:val="00016B12"/>
    <w:rsid w:val="000174A6"/>
    <w:rsid w:val="0001780C"/>
    <w:rsid w:val="00017AAB"/>
    <w:rsid w:val="00017C28"/>
    <w:rsid w:val="00017FFD"/>
    <w:rsid w:val="000201EB"/>
    <w:rsid w:val="00020222"/>
    <w:rsid w:val="000210A1"/>
    <w:rsid w:val="00021166"/>
    <w:rsid w:val="00022259"/>
    <w:rsid w:val="000227BA"/>
    <w:rsid w:val="000229A8"/>
    <w:rsid w:val="00022B29"/>
    <w:rsid w:val="0002395F"/>
    <w:rsid w:val="00024139"/>
    <w:rsid w:val="0002415A"/>
    <w:rsid w:val="00024E40"/>
    <w:rsid w:val="000252F3"/>
    <w:rsid w:val="0002569B"/>
    <w:rsid w:val="00025B0A"/>
    <w:rsid w:val="00026432"/>
    <w:rsid w:val="0002653C"/>
    <w:rsid w:val="00026705"/>
    <w:rsid w:val="00026D8E"/>
    <w:rsid w:val="00027420"/>
    <w:rsid w:val="0002781A"/>
    <w:rsid w:val="0003001D"/>
    <w:rsid w:val="0003011A"/>
    <w:rsid w:val="0003097E"/>
    <w:rsid w:val="00030B18"/>
    <w:rsid w:val="000311BA"/>
    <w:rsid w:val="00031372"/>
    <w:rsid w:val="0003146A"/>
    <w:rsid w:val="000314F1"/>
    <w:rsid w:val="00031971"/>
    <w:rsid w:val="00031D09"/>
    <w:rsid w:val="00032334"/>
    <w:rsid w:val="00032F06"/>
    <w:rsid w:val="00032FCF"/>
    <w:rsid w:val="000332D9"/>
    <w:rsid w:val="00033D4D"/>
    <w:rsid w:val="00033F53"/>
    <w:rsid w:val="000343D2"/>
    <w:rsid w:val="00034543"/>
    <w:rsid w:val="00034632"/>
    <w:rsid w:val="00034CEF"/>
    <w:rsid w:val="00034F46"/>
    <w:rsid w:val="000352B2"/>
    <w:rsid w:val="00035400"/>
    <w:rsid w:val="0003588F"/>
    <w:rsid w:val="00035CA7"/>
    <w:rsid w:val="00035D38"/>
    <w:rsid w:val="0003679B"/>
    <w:rsid w:val="000368CF"/>
    <w:rsid w:val="00036ACD"/>
    <w:rsid w:val="00036CC9"/>
    <w:rsid w:val="00036DA6"/>
    <w:rsid w:val="00037A28"/>
    <w:rsid w:val="00037D36"/>
    <w:rsid w:val="00040135"/>
    <w:rsid w:val="00040181"/>
    <w:rsid w:val="00040281"/>
    <w:rsid w:val="00040303"/>
    <w:rsid w:val="000406FD"/>
    <w:rsid w:val="000410BB"/>
    <w:rsid w:val="00041BA3"/>
    <w:rsid w:val="00043865"/>
    <w:rsid w:val="0004388B"/>
    <w:rsid w:val="00043B77"/>
    <w:rsid w:val="00043ECD"/>
    <w:rsid w:val="00043F4D"/>
    <w:rsid w:val="000441FC"/>
    <w:rsid w:val="00044361"/>
    <w:rsid w:val="00045BB1"/>
    <w:rsid w:val="00045CA0"/>
    <w:rsid w:val="00045EB7"/>
    <w:rsid w:val="0004619D"/>
    <w:rsid w:val="00046FA6"/>
    <w:rsid w:val="0004720B"/>
    <w:rsid w:val="0004744E"/>
    <w:rsid w:val="000474EC"/>
    <w:rsid w:val="00047D39"/>
    <w:rsid w:val="00047DA5"/>
    <w:rsid w:val="00047E5B"/>
    <w:rsid w:val="000502F8"/>
    <w:rsid w:val="0005050D"/>
    <w:rsid w:val="0005077A"/>
    <w:rsid w:val="00050848"/>
    <w:rsid w:val="0005118E"/>
    <w:rsid w:val="00051653"/>
    <w:rsid w:val="00051AF5"/>
    <w:rsid w:val="00051C86"/>
    <w:rsid w:val="00051DA1"/>
    <w:rsid w:val="00051E50"/>
    <w:rsid w:val="0005201E"/>
    <w:rsid w:val="0005217E"/>
    <w:rsid w:val="00052208"/>
    <w:rsid w:val="000522E9"/>
    <w:rsid w:val="0005340E"/>
    <w:rsid w:val="00053490"/>
    <w:rsid w:val="000538AF"/>
    <w:rsid w:val="00053D04"/>
    <w:rsid w:val="00054828"/>
    <w:rsid w:val="00054AD5"/>
    <w:rsid w:val="00054F37"/>
    <w:rsid w:val="0005555D"/>
    <w:rsid w:val="00055737"/>
    <w:rsid w:val="00055ED6"/>
    <w:rsid w:val="00056558"/>
    <w:rsid w:val="000565A3"/>
    <w:rsid w:val="00056977"/>
    <w:rsid w:val="00056EEB"/>
    <w:rsid w:val="00057375"/>
    <w:rsid w:val="0005748D"/>
    <w:rsid w:val="00057565"/>
    <w:rsid w:val="000602A1"/>
    <w:rsid w:val="00060705"/>
    <w:rsid w:val="00060D93"/>
    <w:rsid w:val="00060ED4"/>
    <w:rsid w:val="00061054"/>
    <w:rsid w:val="0006129E"/>
    <w:rsid w:val="00061D55"/>
    <w:rsid w:val="0006262B"/>
    <w:rsid w:val="0006270D"/>
    <w:rsid w:val="000629BC"/>
    <w:rsid w:val="00062E1C"/>
    <w:rsid w:val="00063603"/>
    <w:rsid w:val="00063B53"/>
    <w:rsid w:val="00063CC9"/>
    <w:rsid w:val="00064382"/>
    <w:rsid w:val="00064686"/>
    <w:rsid w:val="00064D90"/>
    <w:rsid w:val="00064DA1"/>
    <w:rsid w:val="00065221"/>
    <w:rsid w:val="000652C2"/>
    <w:rsid w:val="000659B5"/>
    <w:rsid w:val="00065BCD"/>
    <w:rsid w:val="00065F75"/>
    <w:rsid w:val="00066867"/>
    <w:rsid w:val="0006707E"/>
    <w:rsid w:val="000670E1"/>
    <w:rsid w:val="00067267"/>
    <w:rsid w:val="000674BF"/>
    <w:rsid w:val="0006785D"/>
    <w:rsid w:val="00067F61"/>
    <w:rsid w:val="00070FE1"/>
    <w:rsid w:val="00071002"/>
    <w:rsid w:val="00071132"/>
    <w:rsid w:val="00071271"/>
    <w:rsid w:val="00071557"/>
    <w:rsid w:val="00071643"/>
    <w:rsid w:val="00072839"/>
    <w:rsid w:val="00072E3E"/>
    <w:rsid w:val="000731BD"/>
    <w:rsid w:val="000734DD"/>
    <w:rsid w:val="000735B4"/>
    <w:rsid w:val="0007379C"/>
    <w:rsid w:val="000753F5"/>
    <w:rsid w:val="00075537"/>
    <w:rsid w:val="00076049"/>
    <w:rsid w:val="00076C15"/>
    <w:rsid w:val="00076E01"/>
    <w:rsid w:val="00076FA7"/>
    <w:rsid w:val="00077A61"/>
    <w:rsid w:val="00080283"/>
    <w:rsid w:val="0008060E"/>
    <w:rsid w:val="00080711"/>
    <w:rsid w:val="00080873"/>
    <w:rsid w:val="00081FE1"/>
    <w:rsid w:val="00082418"/>
    <w:rsid w:val="00082662"/>
    <w:rsid w:val="000829BC"/>
    <w:rsid w:val="00082D01"/>
    <w:rsid w:val="000830B7"/>
    <w:rsid w:val="000837A5"/>
    <w:rsid w:val="00083B3C"/>
    <w:rsid w:val="00083BFD"/>
    <w:rsid w:val="00083D08"/>
    <w:rsid w:val="000849C7"/>
    <w:rsid w:val="00084BF4"/>
    <w:rsid w:val="000854BA"/>
    <w:rsid w:val="000856B0"/>
    <w:rsid w:val="00085D20"/>
    <w:rsid w:val="0008691A"/>
    <w:rsid w:val="000878D0"/>
    <w:rsid w:val="00087D00"/>
    <w:rsid w:val="00087D35"/>
    <w:rsid w:val="00090143"/>
    <w:rsid w:val="0009063D"/>
    <w:rsid w:val="00090675"/>
    <w:rsid w:val="00090ACC"/>
    <w:rsid w:val="00090F35"/>
    <w:rsid w:val="000914C7"/>
    <w:rsid w:val="000916B1"/>
    <w:rsid w:val="00091B3F"/>
    <w:rsid w:val="00091ED9"/>
    <w:rsid w:val="00092329"/>
    <w:rsid w:val="00092B04"/>
    <w:rsid w:val="00092C77"/>
    <w:rsid w:val="00093389"/>
    <w:rsid w:val="00093CE7"/>
    <w:rsid w:val="0009455A"/>
    <w:rsid w:val="00094DC0"/>
    <w:rsid w:val="00094E41"/>
    <w:rsid w:val="0009533C"/>
    <w:rsid w:val="00095647"/>
    <w:rsid w:val="000957AB"/>
    <w:rsid w:val="0009599A"/>
    <w:rsid w:val="000963C7"/>
    <w:rsid w:val="00096850"/>
    <w:rsid w:val="0009702F"/>
    <w:rsid w:val="00097082"/>
    <w:rsid w:val="00097225"/>
    <w:rsid w:val="00097496"/>
    <w:rsid w:val="000978AC"/>
    <w:rsid w:val="000A01C0"/>
    <w:rsid w:val="000A0482"/>
    <w:rsid w:val="000A0615"/>
    <w:rsid w:val="000A0B01"/>
    <w:rsid w:val="000A0CAB"/>
    <w:rsid w:val="000A1311"/>
    <w:rsid w:val="000A2354"/>
    <w:rsid w:val="000A30B5"/>
    <w:rsid w:val="000A33E8"/>
    <w:rsid w:val="000A3F57"/>
    <w:rsid w:val="000A4145"/>
    <w:rsid w:val="000A415E"/>
    <w:rsid w:val="000A4251"/>
    <w:rsid w:val="000A4DBF"/>
    <w:rsid w:val="000A4FDC"/>
    <w:rsid w:val="000A5A9E"/>
    <w:rsid w:val="000A5B6B"/>
    <w:rsid w:val="000A5B90"/>
    <w:rsid w:val="000A5B97"/>
    <w:rsid w:val="000A6129"/>
    <w:rsid w:val="000A68A4"/>
    <w:rsid w:val="000A6A65"/>
    <w:rsid w:val="000A6C2A"/>
    <w:rsid w:val="000A6DBA"/>
    <w:rsid w:val="000A7264"/>
    <w:rsid w:val="000A76F4"/>
    <w:rsid w:val="000B01B6"/>
    <w:rsid w:val="000B05FB"/>
    <w:rsid w:val="000B08DD"/>
    <w:rsid w:val="000B0CFC"/>
    <w:rsid w:val="000B0D6B"/>
    <w:rsid w:val="000B1443"/>
    <w:rsid w:val="000B1470"/>
    <w:rsid w:val="000B198B"/>
    <w:rsid w:val="000B1D60"/>
    <w:rsid w:val="000B23E3"/>
    <w:rsid w:val="000B2A2B"/>
    <w:rsid w:val="000B2F07"/>
    <w:rsid w:val="000B3379"/>
    <w:rsid w:val="000B3C73"/>
    <w:rsid w:val="000B43E9"/>
    <w:rsid w:val="000B44DC"/>
    <w:rsid w:val="000B4978"/>
    <w:rsid w:val="000B4DEA"/>
    <w:rsid w:val="000B51B3"/>
    <w:rsid w:val="000B63F6"/>
    <w:rsid w:val="000B6723"/>
    <w:rsid w:val="000B6F69"/>
    <w:rsid w:val="000B7181"/>
    <w:rsid w:val="000B75E5"/>
    <w:rsid w:val="000B7616"/>
    <w:rsid w:val="000B768C"/>
    <w:rsid w:val="000B776F"/>
    <w:rsid w:val="000C0F6D"/>
    <w:rsid w:val="000C197E"/>
    <w:rsid w:val="000C1F9C"/>
    <w:rsid w:val="000C20D8"/>
    <w:rsid w:val="000C2122"/>
    <w:rsid w:val="000C22E3"/>
    <w:rsid w:val="000C295B"/>
    <w:rsid w:val="000C3185"/>
    <w:rsid w:val="000C3290"/>
    <w:rsid w:val="000C3429"/>
    <w:rsid w:val="000C370C"/>
    <w:rsid w:val="000C3758"/>
    <w:rsid w:val="000C3FFA"/>
    <w:rsid w:val="000C41D1"/>
    <w:rsid w:val="000C4260"/>
    <w:rsid w:val="000C44AA"/>
    <w:rsid w:val="000C483C"/>
    <w:rsid w:val="000C493D"/>
    <w:rsid w:val="000C4D28"/>
    <w:rsid w:val="000C5081"/>
    <w:rsid w:val="000C5120"/>
    <w:rsid w:val="000C5296"/>
    <w:rsid w:val="000C55C9"/>
    <w:rsid w:val="000C5925"/>
    <w:rsid w:val="000C59FD"/>
    <w:rsid w:val="000C5F02"/>
    <w:rsid w:val="000C6A6C"/>
    <w:rsid w:val="000C6D61"/>
    <w:rsid w:val="000C7789"/>
    <w:rsid w:val="000C7D54"/>
    <w:rsid w:val="000C7D86"/>
    <w:rsid w:val="000C7DC9"/>
    <w:rsid w:val="000C7F69"/>
    <w:rsid w:val="000D0185"/>
    <w:rsid w:val="000D0B15"/>
    <w:rsid w:val="000D1014"/>
    <w:rsid w:val="000D13D9"/>
    <w:rsid w:val="000D1C1E"/>
    <w:rsid w:val="000D1F3A"/>
    <w:rsid w:val="000D23CE"/>
    <w:rsid w:val="000D29C9"/>
    <w:rsid w:val="000D2C93"/>
    <w:rsid w:val="000D2CA8"/>
    <w:rsid w:val="000D30BF"/>
    <w:rsid w:val="000D3565"/>
    <w:rsid w:val="000D39F5"/>
    <w:rsid w:val="000D4206"/>
    <w:rsid w:val="000D5562"/>
    <w:rsid w:val="000D5A72"/>
    <w:rsid w:val="000D5D6A"/>
    <w:rsid w:val="000D5DC4"/>
    <w:rsid w:val="000D5F0E"/>
    <w:rsid w:val="000D61A6"/>
    <w:rsid w:val="000D6344"/>
    <w:rsid w:val="000D66C6"/>
    <w:rsid w:val="000D7048"/>
    <w:rsid w:val="000D7081"/>
    <w:rsid w:val="000D759F"/>
    <w:rsid w:val="000D77DA"/>
    <w:rsid w:val="000D7A4E"/>
    <w:rsid w:val="000E0298"/>
    <w:rsid w:val="000E02B7"/>
    <w:rsid w:val="000E067D"/>
    <w:rsid w:val="000E0D8A"/>
    <w:rsid w:val="000E18A5"/>
    <w:rsid w:val="000E1B8F"/>
    <w:rsid w:val="000E1E68"/>
    <w:rsid w:val="000E2209"/>
    <w:rsid w:val="000E2B22"/>
    <w:rsid w:val="000E302A"/>
    <w:rsid w:val="000E30DE"/>
    <w:rsid w:val="000E3104"/>
    <w:rsid w:val="000E3D47"/>
    <w:rsid w:val="000E3FE0"/>
    <w:rsid w:val="000E42B4"/>
    <w:rsid w:val="000E43EA"/>
    <w:rsid w:val="000E4637"/>
    <w:rsid w:val="000E4F3A"/>
    <w:rsid w:val="000E52C5"/>
    <w:rsid w:val="000E5585"/>
    <w:rsid w:val="000E5770"/>
    <w:rsid w:val="000E589D"/>
    <w:rsid w:val="000E5E36"/>
    <w:rsid w:val="000E5FFF"/>
    <w:rsid w:val="000E6190"/>
    <w:rsid w:val="000E635D"/>
    <w:rsid w:val="000E6557"/>
    <w:rsid w:val="000E6823"/>
    <w:rsid w:val="000E7369"/>
    <w:rsid w:val="000F0256"/>
    <w:rsid w:val="000F06E9"/>
    <w:rsid w:val="000F0C58"/>
    <w:rsid w:val="000F0FED"/>
    <w:rsid w:val="000F1457"/>
    <w:rsid w:val="000F2011"/>
    <w:rsid w:val="000F2201"/>
    <w:rsid w:val="000F27AB"/>
    <w:rsid w:val="000F297D"/>
    <w:rsid w:val="000F2EDD"/>
    <w:rsid w:val="000F319E"/>
    <w:rsid w:val="000F3773"/>
    <w:rsid w:val="000F3D1E"/>
    <w:rsid w:val="000F3FE1"/>
    <w:rsid w:val="000F43EC"/>
    <w:rsid w:val="000F4C42"/>
    <w:rsid w:val="000F4DFA"/>
    <w:rsid w:val="000F4EBB"/>
    <w:rsid w:val="000F52B4"/>
    <w:rsid w:val="000F535A"/>
    <w:rsid w:val="000F5ABC"/>
    <w:rsid w:val="000F6034"/>
    <w:rsid w:val="000F6286"/>
    <w:rsid w:val="000F6D54"/>
    <w:rsid w:val="000F7857"/>
    <w:rsid w:val="000F78FB"/>
    <w:rsid w:val="0010003E"/>
    <w:rsid w:val="001003D0"/>
    <w:rsid w:val="001005BC"/>
    <w:rsid w:val="00100747"/>
    <w:rsid w:val="00100C46"/>
    <w:rsid w:val="0010243C"/>
    <w:rsid w:val="0010287A"/>
    <w:rsid w:val="001028CA"/>
    <w:rsid w:val="001029CF"/>
    <w:rsid w:val="00102C2F"/>
    <w:rsid w:val="0010360E"/>
    <w:rsid w:val="00103D06"/>
    <w:rsid w:val="0010443B"/>
    <w:rsid w:val="00104480"/>
    <w:rsid w:val="001045B7"/>
    <w:rsid w:val="001046B4"/>
    <w:rsid w:val="001059D3"/>
    <w:rsid w:val="0010624E"/>
    <w:rsid w:val="001064D5"/>
    <w:rsid w:val="00106535"/>
    <w:rsid w:val="00106823"/>
    <w:rsid w:val="00106998"/>
    <w:rsid w:val="00106C72"/>
    <w:rsid w:val="00107712"/>
    <w:rsid w:val="00107C02"/>
    <w:rsid w:val="0011086B"/>
    <w:rsid w:val="00111401"/>
    <w:rsid w:val="00111F1F"/>
    <w:rsid w:val="00112136"/>
    <w:rsid w:val="00112285"/>
    <w:rsid w:val="00112964"/>
    <w:rsid w:val="00112D6E"/>
    <w:rsid w:val="00113123"/>
    <w:rsid w:val="00113450"/>
    <w:rsid w:val="00113451"/>
    <w:rsid w:val="00113492"/>
    <w:rsid w:val="0011357D"/>
    <w:rsid w:val="0011440D"/>
    <w:rsid w:val="00114886"/>
    <w:rsid w:val="00114D81"/>
    <w:rsid w:val="0011525E"/>
    <w:rsid w:val="00115A4F"/>
    <w:rsid w:val="00116384"/>
    <w:rsid w:val="001163CF"/>
    <w:rsid w:val="00116914"/>
    <w:rsid w:val="00116981"/>
    <w:rsid w:val="00116B73"/>
    <w:rsid w:val="0011740F"/>
    <w:rsid w:val="0011746B"/>
    <w:rsid w:val="0011785A"/>
    <w:rsid w:val="00117B7B"/>
    <w:rsid w:val="00120018"/>
    <w:rsid w:val="00120574"/>
    <w:rsid w:val="00120AC4"/>
    <w:rsid w:val="00120E99"/>
    <w:rsid w:val="00121482"/>
    <w:rsid w:val="00121693"/>
    <w:rsid w:val="0012178E"/>
    <w:rsid w:val="001218A9"/>
    <w:rsid w:val="00122423"/>
    <w:rsid w:val="00123692"/>
    <w:rsid w:val="00123738"/>
    <w:rsid w:val="001237AA"/>
    <w:rsid w:val="00123A48"/>
    <w:rsid w:val="00124284"/>
    <w:rsid w:val="0012456D"/>
    <w:rsid w:val="00124DBE"/>
    <w:rsid w:val="00125087"/>
    <w:rsid w:val="001253C1"/>
    <w:rsid w:val="001259C5"/>
    <w:rsid w:val="00125D80"/>
    <w:rsid w:val="00125EA2"/>
    <w:rsid w:val="001269D0"/>
    <w:rsid w:val="0012742D"/>
    <w:rsid w:val="001274AD"/>
    <w:rsid w:val="00127AEA"/>
    <w:rsid w:val="0013078D"/>
    <w:rsid w:val="001320FE"/>
    <w:rsid w:val="001328CF"/>
    <w:rsid w:val="00132A7E"/>
    <w:rsid w:val="00132BF2"/>
    <w:rsid w:val="00133338"/>
    <w:rsid w:val="001336F8"/>
    <w:rsid w:val="001338CA"/>
    <w:rsid w:val="00133A2B"/>
    <w:rsid w:val="00133FB5"/>
    <w:rsid w:val="00134D50"/>
    <w:rsid w:val="001350DD"/>
    <w:rsid w:val="00135261"/>
    <w:rsid w:val="00135828"/>
    <w:rsid w:val="00135993"/>
    <w:rsid w:val="00135DC9"/>
    <w:rsid w:val="00135FDF"/>
    <w:rsid w:val="00136137"/>
    <w:rsid w:val="00136230"/>
    <w:rsid w:val="0013633B"/>
    <w:rsid w:val="00136A58"/>
    <w:rsid w:val="00136C1A"/>
    <w:rsid w:val="00136FEE"/>
    <w:rsid w:val="0013702E"/>
    <w:rsid w:val="00137364"/>
    <w:rsid w:val="0013769C"/>
    <w:rsid w:val="0013773C"/>
    <w:rsid w:val="00140978"/>
    <w:rsid w:val="00141645"/>
    <w:rsid w:val="00141A0B"/>
    <w:rsid w:val="001429D4"/>
    <w:rsid w:val="00142B42"/>
    <w:rsid w:val="00142C73"/>
    <w:rsid w:val="00142FA7"/>
    <w:rsid w:val="0014359F"/>
    <w:rsid w:val="0014363C"/>
    <w:rsid w:val="00143850"/>
    <w:rsid w:val="00143908"/>
    <w:rsid w:val="00143AEF"/>
    <w:rsid w:val="00144177"/>
    <w:rsid w:val="001441E0"/>
    <w:rsid w:val="00144349"/>
    <w:rsid w:val="00144D21"/>
    <w:rsid w:val="001457AC"/>
    <w:rsid w:val="00145902"/>
    <w:rsid w:val="0014632A"/>
    <w:rsid w:val="00146415"/>
    <w:rsid w:val="001466FC"/>
    <w:rsid w:val="00146778"/>
    <w:rsid w:val="001476F6"/>
    <w:rsid w:val="00147A24"/>
    <w:rsid w:val="00150012"/>
    <w:rsid w:val="0015004C"/>
    <w:rsid w:val="001501C1"/>
    <w:rsid w:val="0015071A"/>
    <w:rsid w:val="00150934"/>
    <w:rsid w:val="001509EB"/>
    <w:rsid w:val="00150BAC"/>
    <w:rsid w:val="00150F2A"/>
    <w:rsid w:val="00150F3D"/>
    <w:rsid w:val="001511A6"/>
    <w:rsid w:val="001513A4"/>
    <w:rsid w:val="00151696"/>
    <w:rsid w:val="00151A7A"/>
    <w:rsid w:val="00151B39"/>
    <w:rsid w:val="00151B42"/>
    <w:rsid w:val="00151C52"/>
    <w:rsid w:val="00152098"/>
    <w:rsid w:val="0015223A"/>
    <w:rsid w:val="00152353"/>
    <w:rsid w:val="00152403"/>
    <w:rsid w:val="001524FD"/>
    <w:rsid w:val="00152FC5"/>
    <w:rsid w:val="00153186"/>
    <w:rsid w:val="00153EA8"/>
    <w:rsid w:val="001548D2"/>
    <w:rsid w:val="00154C5D"/>
    <w:rsid w:val="00154E08"/>
    <w:rsid w:val="00154F72"/>
    <w:rsid w:val="001554F5"/>
    <w:rsid w:val="001555EB"/>
    <w:rsid w:val="00155B4C"/>
    <w:rsid w:val="00155E8D"/>
    <w:rsid w:val="0015653F"/>
    <w:rsid w:val="001568BE"/>
    <w:rsid w:val="00156BC6"/>
    <w:rsid w:val="00156BCF"/>
    <w:rsid w:val="00156C43"/>
    <w:rsid w:val="00156CD3"/>
    <w:rsid w:val="00156D24"/>
    <w:rsid w:val="001575E7"/>
    <w:rsid w:val="00157D4C"/>
    <w:rsid w:val="00157F34"/>
    <w:rsid w:val="0016008E"/>
    <w:rsid w:val="001602BF"/>
    <w:rsid w:val="0016067E"/>
    <w:rsid w:val="001609FF"/>
    <w:rsid w:val="00160A6A"/>
    <w:rsid w:val="0016106C"/>
    <w:rsid w:val="00161B80"/>
    <w:rsid w:val="00161BA5"/>
    <w:rsid w:val="00161C44"/>
    <w:rsid w:val="001622C2"/>
    <w:rsid w:val="001624B5"/>
    <w:rsid w:val="001629DD"/>
    <w:rsid w:val="00162A2B"/>
    <w:rsid w:val="0016392D"/>
    <w:rsid w:val="00163B3C"/>
    <w:rsid w:val="00163DA5"/>
    <w:rsid w:val="00163E82"/>
    <w:rsid w:val="0016405D"/>
    <w:rsid w:val="001640B4"/>
    <w:rsid w:val="00164248"/>
    <w:rsid w:val="001644B0"/>
    <w:rsid w:val="001645FF"/>
    <w:rsid w:val="001646DB"/>
    <w:rsid w:val="00165903"/>
    <w:rsid w:val="00165ED5"/>
    <w:rsid w:val="00166097"/>
    <w:rsid w:val="00166765"/>
    <w:rsid w:val="001671D3"/>
    <w:rsid w:val="0016738A"/>
    <w:rsid w:val="001679C8"/>
    <w:rsid w:val="00167EA9"/>
    <w:rsid w:val="001701EE"/>
    <w:rsid w:val="00170237"/>
    <w:rsid w:val="00170475"/>
    <w:rsid w:val="001705DF"/>
    <w:rsid w:val="0017089F"/>
    <w:rsid w:val="001714F9"/>
    <w:rsid w:val="001716F1"/>
    <w:rsid w:val="0017177F"/>
    <w:rsid w:val="00171874"/>
    <w:rsid w:val="00171B2A"/>
    <w:rsid w:val="00171DD9"/>
    <w:rsid w:val="001721CA"/>
    <w:rsid w:val="0017248A"/>
    <w:rsid w:val="00172A27"/>
    <w:rsid w:val="00172CAB"/>
    <w:rsid w:val="00172E75"/>
    <w:rsid w:val="00173091"/>
    <w:rsid w:val="0017314C"/>
    <w:rsid w:val="001731B3"/>
    <w:rsid w:val="0017373E"/>
    <w:rsid w:val="00174B05"/>
    <w:rsid w:val="0017544A"/>
    <w:rsid w:val="00175C28"/>
    <w:rsid w:val="00175C64"/>
    <w:rsid w:val="00175E02"/>
    <w:rsid w:val="001760E8"/>
    <w:rsid w:val="00176242"/>
    <w:rsid w:val="0017694F"/>
    <w:rsid w:val="00176A23"/>
    <w:rsid w:val="00176A4E"/>
    <w:rsid w:val="00177252"/>
    <w:rsid w:val="0017761C"/>
    <w:rsid w:val="00177648"/>
    <w:rsid w:val="001778BF"/>
    <w:rsid w:val="0018022C"/>
    <w:rsid w:val="00180259"/>
    <w:rsid w:val="001803FC"/>
    <w:rsid w:val="00180406"/>
    <w:rsid w:val="00180542"/>
    <w:rsid w:val="0018059D"/>
    <w:rsid w:val="001808DD"/>
    <w:rsid w:val="00180FAD"/>
    <w:rsid w:val="001811F5"/>
    <w:rsid w:val="001812AA"/>
    <w:rsid w:val="00181A53"/>
    <w:rsid w:val="00181DCC"/>
    <w:rsid w:val="00181EF9"/>
    <w:rsid w:val="001829FE"/>
    <w:rsid w:val="00182C03"/>
    <w:rsid w:val="00182C34"/>
    <w:rsid w:val="00182E80"/>
    <w:rsid w:val="001835AC"/>
    <w:rsid w:val="0018375A"/>
    <w:rsid w:val="00183826"/>
    <w:rsid w:val="00183E35"/>
    <w:rsid w:val="00183E42"/>
    <w:rsid w:val="00184B83"/>
    <w:rsid w:val="00185311"/>
    <w:rsid w:val="00185929"/>
    <w:rsid w:val="001859D2"/>
    <w:rsid w:val="00185AF6"/>
    <w:rsid w:val="00185D3B"/>
    <w:rsid w:val="00186A74"/>
    <w:rsid w:val="00186FD2"/>
    <w:rsid w:val="00187221"/>
    <w:rsid w:val="00187989"/>
    <w:rsid w:val="00187AFB"/>
    <w:rsid w:val="00187B2A"/>
    <w:rsid w:val="00187C98"/>
    <w:rsid w:val="00187E2C"/>
    <w:rsid w:val="00190629"/>
    <w:rsid w:val="00190754"/>
    <w:rsid w:val="00190CED"/>
    <w:rsid w:val="0019133A"/>
    <w:rsid w:val="00191393"/>
    <w:rsid w:val="00191409"/>
    <w:rsid w:val="001914B0"/>
    <w:rsid w:val="001917B7"/>
    <w:rsid w:val="00191899"/>
    <w:rsid w:val="00191D4D"/>
    <w:rsid w:val="00191E19"/>
    <w:rsid w:val="00192D3C"/>
    <w:rsid w:val="00192FE4"/>
    <w:rsid w:val="001931BF"/>
    <w:rsid w:val="00193704"/>
    <w:rsid w:val="001940C3"/>
    <w:rsid w:val="00194420"/>
    <w:rsid w:val="001959DC"/>
    <w:rsid w:val="00195A02"/>
    <w:rsid w:val="00195F5E"/>
    <w:rsid w:val="0019638C"/>
    <w:rsid w:val="00196636"/>
    <w:rsid w:val="00196656"/>
    <w:rsid w:val="001967AA"/>
    <w:rsid w:val="001967F5"/>
    <w:rsid w:val="001968A5"/>
    <w:rsid w:val="00196D90"/>
    <w:rsid w:val="001977B9"/>
    <w:rsid w:val="00197900"/>
    <w:rsid w:val="00197A00"/>
    <w:rsid w:val="00197F83"/>
    <w:rsid w:val="00197FA5"/>
    <w:rsid w:val="001A039F"/>
    <w:rsid w:val="001A05EE"/>
    <w:rsid w:val="001A07ED"/>
    <w:rsid w:val="001A0B7D"/>
    <w:rsid w:val="001A0E33"/>
    <w:rsid w:val="001A10F1"/>
    <w:rsid w:val="001A1A85"/>
    <w:rsid w:val="001A2323"/>
    <w:rsid w:val="001A266E"/>
    <w:rsid w:val="001A26DC"/>
    <w:rsid w:val="001A26FF"/>
    <w:rsid w:val="001A2C29"/>
    <w:rsid w:val="001A2FDF"/>
    <w:rsid w:val="001A326A"/>
    <w:rsid w:val="001A3277"/>
    <w:rsid w:val="001A3AF5"/>
    <w:rsid w:val="001A3E71"/>
    <w:rsid w:val="001A3F88"/>
    <w:rsid w:val="001A4432"/>
    <w:rsid w:val="001A456E"/>
    <w:rsid w:val="001A490B"/>
    <w:rsid w:val="001A492B"/>
    <w:rsid w:val="001A4D58"/>
    <w:rsid w:val="001A54BD"/>
    <w:rsid w:val="001A5755"/>
    <w:rsid w:val="001A57A6"/>
    <w:rsid w:val="001A5963"/>
    <w:rsid w:val="001A5AFC"/>
    <w:rsid w:val="001A5B5C"/>
    <w:rsid w:val="001A5CCB"/>
    <w:rsid w:val="001A7F72"/>
    <w:rsid w:val="001B005E"/>
    <w:rsid w:val="001B062F"/>
    <w:rsid w:val="001B07DE"/>
    <w:rsid w:val="001B07FE"/>
    <w:rsid w:val="001B1486"/>
    <w:rsid w:val="001B14AF"/>
    <w:rsid w:val="001B14BD"/>
    <w:rsid w:val="001B1548"/>
    <w:rsid w:val="001B1B0A"/>
    <w:rsid w:val="001B1C9C"/>
    <w:rsid w:val="001B1D15"/>
    <w:rsid w:val="001B20A8"/>
    <w:rsid w:val="001B20CA"/>
    <w:rsid w:val="001B2251"/>
    <w:rsid w:val="001B2752"/>
    <w:rsid w:val="001B2B0F"/>
    <w:rsid w:val="001B2E2A"/>
    <w:rsid w:val="001B2FB8"/>
    <w:rsid w:val="001B3D6B"/>
    <w:rsid w:val="001B3E85"/>
    <w:rsid w:val="001B46CD"/>
    <w:rsid w:val="001B575B"/>
    <w:rsid w:val="001B5A20"/>
    <w:rsid w:val="001B5BE7"/>
    <w:rsid w:val="001B5EAB"/>
    <w:rsid w:val="001B6312"/>
    <w:rsid w:val="001B6C0C"/>
    <w:rsid w:val="001B761F"/>
    <w:rsid w:val="001B77B1"/>
    <w:rsid w:val="001C092B"/>
    <w:rsid w:val="001C114E"/>
    <w:rsid w:val="001C201E"/>
    <w:rsid w:val="001C20A1"/>
    <w:rsid w:val="001C31AF"/>
    <w:rsid w:val="001C350C"/>
    <w:rsid w:val="001C3581"/>
    <w:rsid w:val="001C3600"/>
    <w:rsid w:val="001C398C"/>
    <w:rsid w:val="001C3B93"/>
    <w:rsid w:val="001C3FB8"/>
    <w:rsid w:val="001C408F"/>
    <w:rsid w:val="001C4146"/>
    <w:rsid w:val="001C45DE"/>
    <w:rsid w:val="001C4891"/>
    <w:rsid w:val="001C5FCB"/>
    <w:rsid w:val="001C6153"/>
    <w:rsid w:val="001C61FC"/>
    <w:rsid w:val="001C68AD"/>
    <w:rsid w:val="001C69C4"/>
    <w:rsid w:val="001C6B81"/>
    <w:rsid w:val="001C6D97"/>
    <w:rsid w:val="001C6FA2"/>
    <w:rsid w:val="001C7243"/>
    <w:rsid w:val="001C74E4"/>
    <w:rsid w:val="001C76FA"/>
    <w:rsid w:val="001C7B7F"/>
    <w:rsid w:val="001D04DE"/>
    <w:rsid w:val="001D0692"/>
    <w:rsid w:val="001D0B11"/>
    <w:rsid w:val="001D0D86"/>
    <w:rsid w:val="001D11D2"/>
    <w:rsid w:val="001D1445"/>
    <w:rsid w:val="001D1D03"/>
    <w:rsid w:val="001D1D38"/>
    <w:rsid w:val="001D291A"/>
    <w:rsid w:val="001D2F4F"/>
    <w:rsid w:val="001D35AF"/>
    <w:rsid w:val="001D4056"/>
    <w:rsid w:val="001D4362"/>
    <w:rsid w:val="001D4707"/>
    <w:rsid w:val="001D4D8B"/>
    <w:rsid w:val="001D5413"/>
    <w:rsid w:val="001D5BA6"/>
    <w:rsid w:val="001D5CA6"/>
    <w:rsid w:val="001D5F85"/>
    <w:rsid w:val="001D6B87"/>
    <w:rsid w:val="001D6C0F"/>
    <w:rsid w:val="001D6CB9"/>
    <w:rsid w:val="001D6DC2"/>
    <w:rsid w:val="001D6FC5"/>
    <w:rsid w:val="001D713F"/>
    <w:rsid w:val="001D73A2"/>
    <w:rsid w:val="001D73D9"/>
    <w:rsid w:val="001D75AF"/>
    <w:rsid w:val="001D778F"/>
    <w:rsid w:val="001D77E6"/>
    <w:rsid w:val="001D7D7A"/>
    <w:rsid w:val="001E005E"/>
    <w:rsid w:val="001E094C"/>
    <w:rsid w:val="001E1149"/>
    <w:rsid w:val="001E11EC"/>
    <w:rsid w:val="001E199E"/>
    <w:rsid w:val="001E1CC5"/>
    <w:rsid w:val="001E2249"/>
    <w:rsid w:val="001E2443"/>
    <w:rsid w:val="001E33BF"/>
    <w:rsid w:val="001E368B"/>
    <w:rsid w:val="001E37EB"/>
    <w:rsid w:val="001E43CF"/>
    <w:rsid w:val="001E484A"/>
    <w:rsid w:val="001E4D95"/>
    <w:rsid w:val="001E508D"/>
    <w:rsid w:val="001E5270"/>
    <w:rsid w:val="001E52F1"/>
    <w:rsid w:val="001E55CE"/>
    <w:rsid w:val="001E561C"/>
    <w:rsid w:val="001E6249"/>
    <w:rsid w:val="001E6DA0"/>
    <w:rsid w:val="001F0225"/>
    <w:rsid w:val="001F1063"/>
    <w:rsid w:val="001F1105"/>
    <w:rsid w:val="001F12A7"/>
    <w:rsid w:val="001F1966"/>
    <w:rsid w:val="001F1971"/>
    <w:rsid w:val="001F1B6B"/>
    <w:rsid w:val="001F1E5F"/>
    <w:rsid w:val="001F1EFE"/>
    <w:rsid w:val="001F2F87"/>
    <w:rsid w:val="001F3A9C"/>
    <w:rsid w:val="001F4151"/>
    <w:rsid w:val="001F43EC"/>
    <w:rsid w:val="001F4979"/>
    <w:rsid w:val="001F514E"/>
    <w:rsid w:val="001F5764"/>
    <w:rsid w:val="001F583C"/>
    <w:rsid w:val="001F6332"/>
    <w:rsid w:val="001F68E4"/>
    <w:rsid w:val="001F6AD2"/>
    <w:rsid w:val="001F6AE1"/>
    <w:rsid w:val="001F7844"/>
    <w:rsid w:val="001F7C27"/>
    <w:rsid w:val="001F7E7B"/>
    <w:rsid w:val="002006F6"/>
    <w:rsid w:val="0020080A"/>
    <w:rsid w:val="00200FAC"/>
    <w:rsid w:val="00201BD8"/>
    <w:rsid w:val="00202EEA"/>
    <w:rsid w:val="00203056"/>
    <w:rsid w:val="00203499"/>
    <w:rsid w:val="00203AF1"/>
    <w:rsid w:val="00203BC8"/>
    <w:rsid w:val="00204079"/>
    <w:rsid w:val="002052D2"/>
    <w:rsid w:val="00205C1E"/>
    <w:rsid w:val="00205C32"/>
    <w:rsid w:val="00206051"/>
    <w:rsid w:val="00206282"/>
    <w:rsid w:val="002069E7"/>
    <w:rsid w:val="0020795F"/>
    <w:rsid w:val="00207961"/>
    <w:rsid w:val="00207DDD"/>
    <w:rsid w:val="00210145"/>
    <w:rsid w:val="0021045D"/>
    <w:rsid w:val="00210578"/>
    <w:rsid w:val="002107F2"/>
    <w:rsid w:val="00210A32"/>
    <w:rsid w:val="00210D28"/>
    <w:rsid w:val="00210DB5"/>
    <w:rsid w:val="002117A8"/>
    <w:rsid w:val="00211C5E"/>
    <w:rsid w:val="00211E3B"/>
    <w:rsid w:val="00212292"/>
    <w:rsid w:val="00212C71"/>
    <w:rsid w:val="00212E6A"/>
    <w:rsid w:val="00213068"/>
    <w:rsid w:val="00213FF1"/>
    <w:rsid w:val="002143F8"/>
    <w:rsid w:val="002151B5"/>
    <w:rsid w:val="00215943"/>
    <w:rsid w:val="00216200"/>
    <w:rsid w:val="0021666E"/>
    <w:rsid w:val="00216EDA"/>
    <w:rsid w:val="0021742B"/>
    <w:rsid w:val="002177DE"/>
    <w:rsid w:val="00217C9B"/>
    <w:rsid w:val="00217CE1"/>
    <w:rsid w:val="00217E36"/>
    <w:rsid w:val="00220354"/>
    <w:rsid w:val="0022095E"/>
    <w:rsid w:val="00220B99"/>
    <w:rsid w:val="00220C8B"/>
    <w:rsid w:val="00221088"/>
    <w:rsid w:val="00221933"/>
    <w:rsid w:val="00221C99"/>
    <w:rsid w:val="00221E3A"/>
    <w:rsid w:val="00222197"/>
    <w:rsid w:val="002226E5"/>
    <w:rsid w:val="00222A07"/>
    <w:rsid w:val="00222BFB"/>
    <w:rsid w:val="00222E94"/>
    <w:rsid w:val="00222ECC"/>
    <w:rsid w:val="002230D5"/>
    <w:rsid w:val="00223516"/>
    <w:rsid w:val="00223F17"/>
    <w:rsid w:val="00223FEA"/>
    <w:rsid w:val="0022415F"/>
    <w:rsid w:val="0022564C"/>
    <w:rsid w:val="00225E8B"/>
    <w:rsid w:val="00226018"/>
    <w:rsid w:val="0022616D"/>
    <w:rsid w:val="002268D5"/>
    <w:rsid w:val="002269D6"/>
    <w:rsid w:val="0022763A"/>
    <w:rsid w:val="002308BF"/>
    <w:rsid w:val="002309AA"/>
    <w:rsid w:val="002309AD"/>
    <w:rsid w:val="00230B6B"/>
    <w:rsid w:val="00230D5A"/>
    <w:rsid w:val="00230F15"/>
    <w:rsid w:val="00231EB5"/>
    <w:rsid w:val="002320C5"/>
    <w:rsid w:val="00232393"/>
    <w:rsid w:val="00232888"/>
    <w:rsid w:val="0023374F"/>
    <w:rsid w:val="00233D6D"/>
    <w:rsid w:val="0023462C"/>
    <w:rsid w:val="00234A7C"/>
    <w:rsid w:val="00234ACC"/>
    <w:rsid w:val="00234B3F"/>
    <w:rsid w:val="00234EDD"/>
    <w:rsid w:val="002353F0"/>
    <w:rsid w:val="00235522"/>
    <w:rsid w:val="00235973"/>
    <w:rsid w:val="002361A0"/>
    <w:rsid w:val="00236208"/>
    <w:rsid w:val="002369C9"/>
    <w:rsid w:val="00236C98"/>
    <w:rsid w:val="00236FEA"/>
    <w:rsid w:val="00237984"/>
    <w:rsid w:val="00237EA2"/>
    <w:rsid w:val="00240A18"/>
    <w:rsid w:val="00241257"/>
    <w:rsid w:val="00241EEB"/>
    <w:rsid w:val="0024275E"/>
    <w:rsid w:val="00242D50"/>
    <w:rsid w:val="00243306"/>
    <w:rsid w:val="00243D45"/>
    <w:rsid w:val="002441D2"/>
    <w:rsid w:val="002442C2"/>
    <w:rsid w:val="002445BC"/>
    <w:rsid w:val="0024477A"/>
    <w:rsid w:val="002448BA"/>
    <w:rsid w:val="00244E99"/>
    <w:rsid w:val="00245359"/>
    <w:rsid w:val="00245A2E"/>
    <w:rsid w:val="00245C2B"/>
    <w:rsid w:val="00246E1A"/>
    <w:rsid w:val="00247211"/>
    <w:rsid w:val="00247AF9"/>
    <w:rsid w:val="00247AFE"/>
    <w:rsid w:val="00247DFE"/>
    <w:rsid w:val="002502D7"/>
    <w:rsid w:val="002504A4"/>
    <w:rsid w:val="00250AB2"/>
    <w:rsid w:val="00250BC9"/>
    <w:rsid w:val="00250E15"/>
    <w:rsid w:val="00250F42"/>
    <w:rsid w:val="0025106E"/>
    <w:rsid w:val="002515C5"/>
    <w:rsid w:val="002520FF"/>
    <w:rsid w:val="002523AC"/>
    <w:rsid w:val="00252B48"/>
    <w:rsid w:val="00252DC7"/>
    <w:rsid w:val="0025355E"/>
    <w:rsid w:val="002537A6"/>
    <w:rsid w:val="00253BE2"/>
    <w:rsid w:val="00253D8B"/>
    <w:rsid w:val="00254197"/>
    <w:rsid w:val="00254234"/>
    <w:rsid w:val="00254B56"/>
    <w:rsid w:val="00254DF0"/>
    <w:rsid w:val="00255889"/>
    <w:rsid w:val="00255C4E"/>
    <w:rsid w:val="002563AB"/>
    <w:rsid w:val="002563B2"/>
    <w:rsid w:val="002564A9"/>
    <w:rsid w:val="002565E3"/>
    <w:rsid w:val="00256788"/>
    <w:rsid w:val="00256DBB"/>
    <w:rsid w:val="00256E41"/>
    <w:rsid w:val="00257362"/>
    <w:rsid w:val="00257621"/>
    <w:rsid w:val="00257C35"/>
    <w:rsid w:val="002603E4"/>
    <w:rsid w:val="00260A92"/>
    <w:rsid w:val="00260E55"/>
    <w:rsid w:val="002614B9"/>
    <w:rsid w:val="002618A8"/>
    <w:rsid w:val="002619E6"/>
    <w:rsid w:val="00261A5B"/>
    <w:rsid w:val="00261AD9"/>
    <w:rsid w:val="002620A7"/>
    <w:rsid w:val="00262633"/>
    <w:rsid w:val="00262BC4"/>
    <w:rsid w:val="0026301D"/>
    <w:rsid w:val="002635B3"/>
    <w:rsid w:val="002635D1"/>
    <w:rsid w:val="00263ED7"/>
    <w:rsid w:val="00263EE8"/>
    <w:rsid w:val="002642B5"/>
    <w:rsid w:val="0026467F"/>
    <w:rsid w:val="00264AFD"/>
    <w:rsid w:val="00264EBE"/>
    <w:rsid w:val="002650FC"/>
    <w:rsid w:val="002653C7"/>
    <w:rsid w:val="00265529"/>
    <w:rsid w:val="002655FA"/>
    <w:rsid w:val="002665D2"/>
    <w:rsid w:val="00266E61"/>
    <w:rsid w:val="00266F05"/>
    <w:rsid w:val="00267087"/>
    <w:rsid w:val="00267517"/>
    <w:rsid w:val="00267528"/>
    <w:rsid w:val="00267AC9"/>
    <w:rsid w:val="00267EBC"/>
    <w:rsid w:val="00270628"/>
    <w:rsid w:val="00270A79"/>
    <w:rsid w:val="00270A7D"/>
    <w:rsid w:val="00270C96"/>
    <w:rsid w:val="002711AE"/>
    <w:rsid w:val="00271B81"/>
    <w:rsid w:val="00271F5C"/>
    <w:rsid w:val="00272509"/>
    <w:rsid w:val="00272B0C"/>
    <w:rsid w:val="00272F12"/>
    <w:rsid w:val="0027314B"/>
    <w:rsid w:val="0027326A"/>
    <w:rsid w:val="00273F1B"/>
    <w:rsid w:val="0027403A"/>
    <w:rsid w:val="00274056"/>
    <w:rsid w:val="00274512"/>
    <w:rsid w:val="0027470E"/>
    <w:rsid w:val="0027574C"/>
    <w:rsid w:val="002757C1"/>
    <w:rsid w:val="002761D9"/>
    <w:rsid w:val="00276CFD"/>
    <w:rsid w:val="002770B4"/>
    <w:rsid w:val="002770BC"/>
    <w:rsid w:val="0027767A"/>
    <w:rsid w:val="002777FB"/>
    <w:rsid w:val="00277D99"/>
    <w:rsid w:val="00280122"/>
    <w:rsid w:val="00280212"/>
    <w:rsid w:val="00280250"/>
    <w:rsid w:val="00280D2C"/>
    <w:rsid w:val="00281569"/>
    <w:rsid w:val="00281920"/>
    <w:rsid w:val="00281C5A"/>
    <w:rsid w:val="00282771"/>
    <w:rsid w:val="00282907"/>
    <w:rsid w:val="00282B5C"/>
    <w:rsid w:val="0028321A"/>
    <w:rsid w:val="0028347B"/>
    <w:rsid w:val="0028358A"/>
    <w:rsid w:val="00283D33"/>
    <w:rsid w:val="00283F1C"/>
    <w:rsid w:val="002844BB"/>
    <w:rsid w:val="00284531"/>
    <w:rsid w:val="00284A99"/>
    <w:rsid w:val="0028509F"/>
    <w:rsid w:val="00285292"/>
    <w:rsid w:val="00285373"/>
    <w:rsid w:val="0028721E"/>
    <w:rsid w:val="00290D5A"/>
    <w:rsid w:val="002911C0"/>
    <w:rsid w:val="002914BC"/>
    <w:rsid w:val="00291707"/>
    <w:rsid w:val="002919CE"/>
    <w:rsid w:val="00292129"/>
    <w:rsid w:val="0029273A"/>
    <w:rsid w:val="00292D89"/>
    <w:rsid w:val="00292E86"/>
    <w:rsid w:val="0029361D"/>
    <w:rsid w:val="00293F33"/>
    <w:rsid w:val="00293F78"/>
    <w:rsid w:val="00293FA8"/>
    <w:rsid w:val="00294509"/>
    <w:rsid w:val="0029506E"/>
    <w:rsid w:val="002958C0"/>
    <w:rsid w:val="00295A60"/>
    <w:rsid w:val="00295CC2"/>
    <w:rsid w:val="00296AB3"/>
    <w:rsid w:val="0029714C"/>
    <w:rsid w:val="002A013F"/>
    <w:rsid w:val="002A018A"/>
    <w:rsid w:val="002A04CC"/>
    <w:rsid w:val="002A0508"/>
    <w:rsid w:val="002A0940"/>
    <w:rsid w:val="002A0A01"/>
    <w:rsid w:val="002A0F4A"/>
    <w:rsid w:val="002A3082"/>
    <w:rsid w:val="002A3A67"/>
    <w:rsid w:val="002A3AEC"/>
    <w:rsid w:val="002A3BF1"/>
    <w:rsid w:val="002A40BF"/>
    <w:rsid w:val="002A430B"/>
    <w:rsid w:val="002A4DD4"/>
    <w:rsid w:val="002A5035"/>
    <w:rsid w:val="002A5330"/>
    <w:rsid w:val="002A5C67"/>
    <w:rsid w:val="002A79D7"/>
    <w:rsid w:val="002A7B1D"/>
    <w:rsid w:val="002B0540"/>
    <w:rsid w:val="002B0DCA"/>
    <w:rsid w:val="002B0E5F"/>
    <w:rsid w:val="002B13DF"/>
    <w:rsid w:val="002B1BE1"/>
    <w:rsid w:val="002B1C99"/>
    <w:rsid w:val="002B2124"/>
    <w:rsid w:val="002B26EE"/>
    <w:rsid w:val="002B28F2"/>
    <w:rsid w:val="002B29D0"/>
    <w:rsid w:val="002B2C4C"/>
    <w:rsid w:val="002B3232"/>
    <w:rsid w:val="002B33EA"/>
    <w:rsid w:val="002B3562"/>
    <w:rsid w:val="002B3DB5"/>
    <w:rsid w:val="002B3FEA"/>
    <w:rsid w:val="002B4331"/>
    <w:rsid w:val="002B47ED"/>
    <w:rsid w:val="002B48B1"/>
    <w:rsid w:val="002B4BF6"/>
    <w:rsid w:val="002B4C14"/>
    <w:rsid w:val="002B4FF8"/>
    <w:rsid w:val="002B56E6"/>
    <w:rsid w:val="002B57E4"/>
    <w:rsid w:val="002B5C12"/>
    <w:rsid w:val="002B5DC7"/>
    <w:rsid w:val="002B5DFA"/>
    <w:rsid w:val="002B5E90"/>
    <w:rsid w:val="002B6315"/>
    <w:rsid w:val="002B6717"/>
    <w:rsid w:val="002B6D2F"/>
    <w:rsid w:val="002B6DF5"/>
    <w:rsid w:val="002B6ECF"/>
    <w:rsid w:val="002B7A58"/>
    <w:rsid w:val="002C0B06"/>
    <w:rsid w:val="002C0B24"/>
    <w:rsid w:val="002C13D2"/>
    <w:rsid w:val="002C14B5"/>
    <w:rsid w:val="002C16C3"/>
    <w:rsid w:val="002C1C74"/>
    <w:rsid w:val="002C2165"/>
    <w:rsid w:val="002C2629"/>
    <w:rsid w:val="002C2C4C"/>
    <w:rsid w:val="002C2C91"/>
    <w:rsid w:val="002C33A0"/>
    <w:rsid w:val="002C3668"/>
    <w:rsid w:val="002C3FBD"/>
    <w:rsid w:val="002C4626"/>
    <w:rsid w:val="002C4666"/>
    <w:rsid w:val="002C4835"/>
    <w:rsid w:val="002C48BC"/>
    <w:rsid w:val="002C4A2A"/>
    <w:rsid w:val="002C4B56"/>
    <w:rsid w:val="002C4D1A"/>
    <w:rsid w:val="002C4DF1"/>
    <w:rsid w:val="002C50A1"/>
    <w:rsid w:val="002C5872"/>
    <w:rsid w:val="002C5B0D"/>
    <w:rsid w:val="002C5B75"/>
    <w:rsid w:val="002C6D46"/>
    <w:rsid w:val="002C73D3"/>
    <w:rsid w:val="002C76C3"/>
    <w:rsid w:val="002C770E"/>
    <w:rsid w:val="002C7F2D"/>
    <w:rsid w:val="002D0C4D"/>
    <w:rsid w:val="002D1679"/>
    <w:rsid w:val="002D1735"/>
    <w:rsid w:val="002D1A75"/>
    <w:rsid w:val="002D26DA"/>
    <w:rsid w:val="002D2AD6"/>
    <w:rsid w:val="002D2BE6"/>
    <w:rsid w:val="002D2D75"/>
    <w:rsid w:val="002D4029"/>
    <w:rsid w:val="002D442C"/>
    <w:rsid w:val="002D444B"/>
    <w:rsid w:val="002D4842"/>
    <w:rsid w:val="002D4952"/>
    <w:rsid w:val="002D4F21"/>
    <w:rsid w:val="002D58B6"/>
    <w:rsid w:val="002D5CAE"/>
    <w:rsid w:val="002D5EA9"/>
    <w:rsid w:val="002D5F1B"/>
    <w:rsid w:val="002D63AD"/>
    <w:rsid w:val="002D651D"/>
    <w:rsid w:val="002D6809"/>
    <w:rsid w:val="002D68D3"/>
    <w:rsid w:val="002D6947"/>
    <w:rsid w:val="002D69BD"/>
    <w:rsid w:val="002D6C4D"/>
    <w:rsid w:val="002D6E6C"/>
    <w:rsid w:val="002D738E"/>
    <w:rsid w:val="002D74B9"/>
    <w:rsid w:val="002D7A97"/>
    <w:rsid w:val="002D7DAC"/>
    <w:rsid w:val="002D7ED9"/>
    <w:rsid w:val="002D7F12"/>
    <w:rsid w:val="002E0D51"/>
    <w:rsid w:val="002E0DC5"/>
    <w:rsid w:val="002E1748"/>
    <w:rsid w:val="002E2499"/>
    <w:rsid w:val="002E2780"/>
    <w:rsid w:val="002E336A"/>
    <w:rsid w:val="002E3658"/>
    <w:rsid w:val="002E368B"/>
    <w:rsid w:val="002E418A"/>
    <w:rsid w:val="002E419F"/>
    <w:rsid w:val="002E42E4"/>
    <w:rsid w:val="002E42E8"/>
    <w:rsid w:val="002E4A0A"/>
    <w:rsid w:val="002E52AC"/>
    <w:rsid w:val="002E562B"/>
    <w:rsid w:val="002E5633"/>
    <w:rsid w:val="002E5981"/>
    <w:rsid w:val="002E5DDF"/>
    <w:rsid w:val="002E5E8D"/>
    <w:rsid w:val="002E69F5"/>
    <w:rsid w:val="002E707D"/>
    <w:rsid w:val="002E7436"/>
    <w:rsid w:val="002F006B"/>
    <w:rsid w:val="002F0658"/>
    <w:rsid w:val="002F06DA"/>
    <w:rsid w:val="002F12A4"/>
    <w:rsid w:val="002F148E"/>
    <w:rsid w:val="002F1B6E"/>
    <w:rsid w:val="002F1E45"/>
    <w:rsid w:val="002F30DE"/>
    <w:rsid w:val="002F334E"/>
    <w:rsid w:val="002F3369"/>
    <w:rsid w:val="002F35D2"/>
    <w:rsid w:val="002F36E1"/>
    <w:rsid w:val="002F39EE"/>
    <w:rsid w:val="002F437E"/>
    <w:rsid w:val="002F46E3"/>
    <w:rsid w:val="002F499B"/>
    <w:rsid w:val="002F4BE7"/>
    <w:rsid w:val="002F4C13"/>
    <w:rsid w:val="002F4F39"/>
    <w:rsid w:val="002F59BE"/>
    <w:rsid w:val="002F5B78"/>
    <w:rsid w:val="002F5BF9"/>
    <w:rsid w:val="002F5EF7"/>
    <w:rsid w:val="002F5FEA"/>
    <w:rsid w:val="002F61C3"/>
    <w:rsid w:val="002F747B"/>
    <w:rsid w:val="002F7889"/>
    <w:rsid w:val="002F7D81"/>
    <w:rsid w:val="002F7E44"/>
    <w:rsid w:val="003004F6"/>
    <w:rsid w:val="0030053C"/>
    <w:rsid w:val="0030066A"/>
    <w:rsid w:val="00300AFE"/>
    <w:rsid w:val="003011C0"/>
    <w:rsid w:val="003015BF"/>
    <w:rsid w:val="00301983"/>
    <w:rsid w:val="003021E8"/>
    <w:rsid w:val="00302AF8"/>
    <w:rsid w:val="00302B8C"/>
    <w:rsid w:val="00303604"/>
    <w:rsid w:val="00303AF3"/>
    <w:rsid w:val="00303C16"/>
    <w:rsid w:val="00303C19"/>
    <w:rsid w:val="00303F03"/>
    <w:rsid w:val="00304443"/>
    <w:rsid w:val="00304CA3"/>
    <w:rsid w:val="003053C9"/>
    <w:rsid w:val="00305950"/>
    <w:rsid w:val="00305EC6"/>
    <w:rsid w:val="00306412"/>
    <w:rsid w:val="003064D1"/>
    <w:rsid w:val="00306D36"/>
    <w:rsid w:val="00307135"/>
    <w:rsid w:val="0030714B"/>
    <w:rsid w:val="0030734D"/>
    <w:rsid w:val="00307C87"/>
    <w:rsid w:val="00310549"/>
    <w:rsid w:val="003105A7"/>
    <w:rsid w:val="0031064D"/>
    <w:rsid w:val="00310664"/>
    <w:rsid w:val="0031098B"/>
    <w:rsid w:val="00310C2F"/>
    <w:rsid w:val="00310E20"/>
    <w:rsid w:val="00311AE7"/>
    <w:rsid w:val="00311BB0"/>
    <w:rsid w:val="00311E9C"/>
    <w:rsid w:val="003124F4"/>
    <w:rsid w:val="00312EB3"/>
    <w:rsid w:val="003134AC"/>
    <w:rsid w:val="0031353B"/>
    <w:rsid w:val="00314662"/>
    <w:rsid w:val="00315060"/>
    <w:rsid w:val="0031506E"/>
    <w:rsid w:val="00315529"/>
    <w:rsid w:val="0031567D"/>
    <w:rsid w:val="003160A7"/>
    <w:rsid w:val="0031624A"/>
    <w:rsid w:val="00316944"/>
    <w:rsid w:val="00316C78"/>
    <w:rsid w:val="00317836"/>
    <w:rsid w:val="0031783A"/>
    <w:rsid w:val="00320F63"/>
    <w:rsid w:val="00321AFC"/>
    <w:rsid w:val="00321FBD"/>
    <w:rsid w:val="00322084"/>
    <w:rsid w:val="0032233C"/>
    <w:rsid w:val="003223B9"/>
    <w:rsid w:val="00322A43"/>
    <w:rsid w:val="00322AB2"/>
    <w:rsid w:val="00322C54"/>
    <w:rsid w:val="00322E31"/>
    <w:rsid w:val="00322F1D"/>
    <w:rsid w:val="003232FA"/>
    <w:rsid w:val="0032368E"/>
    <w:rsid w:val="0032384A"/>
    <w:rsid w:val="00324128"/>
    <w:rsid w:val="00324346"/>
    <w:rsid w:val="0032438C"/>
    <w:rsid w:val="003244E7"/>
    <w:rsid w:val="0032476F"/>
    <w:rsid w:val="003257D8"/>
    <w:rsid w:val="003261F2"/>
    <w:rsid w:val="00326556"/>
    <w:rsid w:val="00326638"/>
    <w:rsid w:val="003269BA"/>
    <w:rsid w:val="0032737F"/>
    <w:rsid w:val="0032770E"/>
    <w:rsid w:val="00327BD5"/>
    <w:rsid w:val="00327E58"/>
    <w:rsid w:val="00330071"/>
    <w:rsid w:val="003302EE"/>
    <w:rsid w:val="003306C8"/>
    <w:rsid w:val="003306E6"/>
    <w:rsid w:val="003308F0"/>
    <w:rsid w:val="00330DB4"/>
    <w:rsid w:val="00331330"/>
    <w:rsid w:val="0033160A"/>
    <w:rsid w:val="0033168B"/>
    <w:rsid w:val="003317D3"/>
    <w:rsid w:val="0033201C"/>
    <w:rsid w:val="003327F1"/>
    <w:rsid w:val="003329DE"/>
    <w:rsid w:val="003330AE"/>
    <w:rsid w:val="00333179"/>
    <w:rsid w:val="003332CE"/>
    <w:rsid w:val="00333457"/>
    <w:rsid w:val="00333A3D"/>
    <w:rsid w:val="00333B19"/>
    <w:rsid w:val="00333BB2"/>
    <w:rsid w:val="003343E7"/>
    <w:rsid w:val="003345AB"/>
    <w:rsid w:val="00334B6C"/>
    <w:rsid w:val="00334C78"/>
    <w:rsid w:val="00334EB0"/>
    <w:rsid w:val="00335B12"/>
    <w:rsid w:val="00335E9C"/>
    <w:rsid w:val="00336420"/>
    <w:rsid w:val="003364FE"/>
    <w:rsid w:val="00336506"/>
    <w:rsid w:val="00337894"/>
    <w:rsid w:val="00337AA8"/>
    <w:rsid w:val="00337D3D"/>
    <w:rsid w:val="0034027C"/>
    <w:rsid w:val="00340716"/>
    <w:rsid w:val="00340FA3"/>
    <w:rsid w:val="003410A6"/>
    <w:rsid w:val="00341836"/>
    <w:rsid w:val="00341B74"/>
    <w:rsid w:val="00341D8B"/>
    <w:rsid w:val="00341F86"/>
    <w:rsid w:val="00342104"/>
    <w:rsid w:val="00342187"/>
    <w:rsid w:val="00342368"/>
    <w:rsid w:val="003424B7"/>
    <w:rsid w:val="003428A6"/>
    <w:rsid w:val="003428CE"/>
    <w:rsid w:val="003431F1"/>
    <w:rsid w:val="00343683"/>
    <w:rsid w:val="00343CF4"/>
    <w:rsid w:val="0034424C"/>
    <w:rsid w:val="0034478B"/>
    <w:rsid w:val="00344B55"/>
    <w:rsid w:val="00344D94"/>
    <w:rsid w:val="00344F91"/>
    <w:rsid w:val="003451B6"/>
    <w:rsid w:val="0034535D"/>
    <w:rsid w:val="003454D6"/>
    <w:rsid w:val="003456D7"/>
    <w:rsid w:val="00345779"/>
    <w:rsid w:val="00345866"/>
    <w:rsid w:val="00345914"/>
    <w:rsid w:val="00345EC9"/>
    <w:rsid w:val="003463EA"/>
    <w:rsid w:val="003465C7"/>
    <w:rsid w:val="00346B00"/>
    <w:rsid w:val="0034718A"/>
    <w:rsid w:val="00347B86"/>
    <w:rsid w:val="00347BA3"/>
    <w:rsid w:val="00347BA8"/>
    <w:rsid w:val="00350195"/>
    <w:rsid w:val="0035019F"/>
    <w:rsid w:val="00350635"/>
    <w:rsid w:val="00350AB1"/>
    <w:rsid w:val="00350AC7"/>
    <w:rsid w:val="00351593"/>
    <w:rsid w:val="00351CE2"/>
    <w:rsid w:val="00351DA7"/>
    <w:rsid w:val="00352166"/>
    <w:rsid w:val="00352476"/>
    <w:rsid w:val="0035258D"/>
    <w:rsid w:val="003525A8"/>
    <w:rsid w:val="00352B97"/>
    <w:rsid w:val="003537AE"/>
    <w:rsid w:val="0035430A"/>
    <w:rsid w:val="00354750"/>
    <w:rsid w:val="00354DE1"/>
    <w:rsid w:val="00354EAD"/>
    <w:rsid w:val="00354FCB"/>
    <w:rsid w:val="00355B1D"/>
    <w:rsid w:val="00355F2A"/>
    <w:rsid w:val="003567B8"/>
    <w:rsid w:val="00356A51"/>
    <w:rsid w:val="00356C18"/>
    <w:rsid w:val="003578C6"/>
    <w:rsid w:val="00357BB6"/>
    <w:rsid w:val="00357C0D"/>
    <w:rsid w:val="00357D29"/>
    <w:rsid w:val="00357F03"/>
    <w:rsid w:val="003600E2"/>
    <w:rsid w:val="003608FD"/>
    <w:rsid w:val="00360CDA"/>
    <w:rsid w:val="00361A42"/>
    <w:rsid w:val="00361F60"/>
    <w:rsid w:val="0036256A"/>
    <w:rsid w:val="003626F3"/>
    <w:rsid w:val="00362A6D"/>
    <w:rsid w:val="00362DD3"/>
    <w:rsid w:val="003633AA"/>
    <w:rsid w:val="00364106"/>
    <w:rsid w:val="0036493B"/>
    <w:rsid w:val="003655B3"/>
    <w:rsid w:val="00366E19"/>
    <w:rsid w:val="0036701E"/>
    <w:rsid w:val="00367851"/>
    <w:rsid w:val="00370692"/>
    <w:rsid w:val="00371768"/>
    <w:rsid w:val="003719AF"/>
    <w:rsid w:val="00371B18"/>
    <w:rsid w:val="00371CA1"/>
    <w:rsid w:val="003722F0"/>
    <w:rsid w:val="00372656"/>
    <w:rsid w:val="003726FE"/>
    <w:rsid w:val="00373D7C"/>
    <w:rsid w:val="00373D97"/>
    <w:rsid w:val="00373F10"/>
    <w:rsid w:val="00373FB4"/>
    <w:rsid w:val="00374204"/>
    <w:rsid w:val="003742FA"/>
    <w:rsid w:val="00374359"/>
    <w:rsid w:val="0037441E"/>
    <w:rsid w:val="00374C0E"/>
    <w:rsid w:val="00374EF3"/>
    <w:rsid w:val="00374F21"/>
    <w:rsid w:val="00375196"/>
    <w:rsid w:val="0037563D"/>
    <w:rsid w:val="003769F5"/>
    <w:rsid w:val="00376A34"/>
    <w:rsid w:val="00376C9E"/>
    <w:rsid w:val="003776C5"/>
    <w:rsid w:val="003776D1"/>
    <w:rsid w:val="00377ED4"/>
    <w:rsid w:val="0038056E"/>
    <w:rsid w:val="003806E4"/>
    <w:rsid w:val="003806E7"/>
    <w:rsid w:val="003806F9"/>
    <w:rsid w:val="00380C0C"/>
    <w:rsid w:val="00380F1E"/>
    <w:rsid w:val="003811D5"/>
    <w:rsid w:val="0038121D"/>
    <w:rsid w:val="003817D4"/>
    <w:rsid w:val="003819FA"/>
    <w:rsid w:val="00381BB7"/>
    <w:rsid w:val="00381CF1"/>
    <w:rsid w:val="00382093"/>
    <w:rsid w:val="00382189"/>
    <w:rsid w:val="003830B1"/>
    <w:rsid w:val="00383422"/>
    <w:rsid w:val="003836F8"/>
    <w:rsid w:val="00383BB2"/>
    <w:rsid w:val="00383C8C"/>
    <w:rsid w:val="00383CE0"/>
    <w:rsid w:val="00383D35"/>
    <w:rsid w:val="00383F36"/>
    <w:rsid w:val="00384C70"/>
    <w:rsid w:val="00384E3F"/>
    <w:rsid w:val="0038541D"/>
    <w:rsid w:val="00385543"/>
    <w:rsid w:val="003856A3"/>
    <w:rsid w:val="003858FF"/>
    <w:rsid w:val="00385980"/>
    <w:rsid w:val="003859CB"/>
    <w:rsid w:val="003861E8"/>
    <w:rsid w:val="00386264"/>
    <w:rsid w:val="003862AD"/>
    <w:rsid w:val="0038641D"/>
    <w:rsid w:val="003867D2"/>
    <w:rsid w:val="00386D0E"/>
    <w:rsid w:val="00386D31"/>
    <w:rsid w:val="00386F5D"/>
    <w:rsid w:val="003873F1"/>
    <w:rsid w:val="00387892"/>
    <w:rsid w:val="00387BC0"/>
    <w:rsid w:val="00387BE9"/>
    <w:rsid w:val="00390407"/>
    <w:rsid w:val="00390447"/>
    <w:rsid w:val="003905C7"/>
    <w:rsid w:val="00390685"/>
    <w:rsid w:val="00390727"/>
    <w:rsid w:val="0039099A"/>
    <w:rsid w:val="003912A0"/>
    <w:rsid w:val="0039148A"/>
    <w:rsid w:val="00391524"/>
    <w:rsid w:val="0039219F"/>
    <w:rsid w:val="003928EE"/>
    <w:rsid w:val="00392A3E"/>
    <w:rsid w:val="00392ABC"/>
    <w:rsid w:val="00392E23"/>
    <w:rsid w:val="00393A00"/>
    <w:rsid w:val="00393A19"/>
    <w:rsid w:val="00394788"/>
    <w:rsid w:val="00394999"/>
    <w:rsid w:val="00394EBF"/>
    <w:rsid w:val="003950FA"/>
    <w:rsid w:val="003958A2"/>
    <w:rsid w:val="003979DC"/>
    <w:rsid w:val="00397DA0"/>
    <w:rsid w:val="00397DE1"/>
    <w:rsid w:val="003A0199"/>
    <w:rsid w:val="003A02D0"/>
    <w:rsid w:val="003A0C06"/>
    <w:rsid w:val="003A1291"/>
    <w:rsid w:val="003A1460"/>
    <w:rsid w:val="003A1E01"/>
    <w:rsid w:val="003A1E76"/>
    <w:rsid w:val="003A2537"/>
    <w:rsid w:val="003A26DA"/>
    <w:rsid w:val="003A27EC"/>
    <w:rsid w:val="003A2C88"/>
    <w:rsid w:val="003A2CA8"/>
    <w:rsid w:val="003A460B"/>
    <w:rsid w:val="003A4ACA"/>
    <w:rsid w:val="003A4B70"/>
    <w:rsid w:val="003A51F8"/>
    <w:rsid w:val="003A53E8"/>
    <w:rsid w:val="003A584D"/>
    <w:rsid w:val="003A58E1"/>
    <w:rsid w:val="003A5B81"/>
    <w:rsid w:val="003A6147"/>
    <w:rsid w:val="003A789B"/>
    <w:rsid w:val="003A7D3A"/>
    <w:rsid w:val="003A7F15"/>
    <w:rsid w:val="003B081B"/>
    <w:rsid w:val="003B10E8"/>
    <w:rsid w:val="003B1601"/>
    <w:rsid w:val="003B1750"/>
    <w:rsid w:val="003B1B23"/>
    <w:rsid w:val="003B1CD9"/>
    <w:rsid w:val="003B1F15"/>
    <w:rsid w:val="003B1FF8"/>
    <w:rsid w:val="003B2570"/>
    <w:rsid w:val="003B257A"/>
    <w:rsid w:val="003B2A07"/>
    <w:rsid w:val="003B2F2A"/>
    <w:rsid w:val="003B39A7"/>
    <w:rsid w:val="003B3BFF"/>
    <w:rsid w:val="003B3E0D"/>
    <w:rsid w:val="003B43C5"/>
    <w:rsid w:val="003B4B44"/>
    <w:rsid w:val="003B4D8F"/>
    <w:rsid w:val="003B4E77"/>
    <w:rsid w:val="003B5916"/>
    <w:rsid w:val="003B5A85"/>
    <w:rsid w:val="003B5AA0"/>
    <w:rsid w:val="003B5E85"/>
    <w:rsid w:val="003B635F"/>
    <w:rsid w:val="003B67E8"/>
    <w:rsid w:val="003B69BC"/>
    <w:rsid w:val="003B6C8C"/>
    <w:rsid w:val="003B6CD5"/>
    <w:rsid w:val="003B70D1"/>
    <w:rsid w:val="003B70D7"/>
    <w:rsid w:val="003B7539"/>
    <w:rsid w:val="003B768E"/>
    <w:rsid w:val="003B7EFC"/>
    <w:rsid w:val="003C0195"/>
    <w:rsid w:val="003C0DAB"/>
    <w:rsid w:val="003C1120"/>
    <w:rsid w:val="003C144A"/>
    <w:rsid w:val="003C1D32"/>
    <w:rsid w:val="003C1D39"/>
    <w:rsid w:val="003C1E97"/>
    <w:rsid w:val="003C2A93"/>
    <w:rsid w:val="003C2B55"/>
    <w:rsid w:val="003C2D2C"/>
    <w:rsid w:val="003C2EC8"/>
    <w:rsid w:val="003C2FEC"/>
    <w:rsid w:val="003C304B"/>
    <w:rsid w:val="003C34EF"/>
    <w:rsid w:val="003C37BD"/>
    <w:rsid w:val="003C39D2"/>
    <w:rsid w:val="003C4A20"/>
    <w:rsid w:val="003C4CC0"/>
    <w:rsid w:val="003C5B23"/>
    <w:rsid w:val="003C6354"/>
    <w:rsid w:val="003C63B6"/>
    <w:rsid w:val="003C6BC3"/>
    <w:rsid w:val="003C746E"/>
    <w:rsid w:val="003C769C"/>
    <w:rsid w:val="003C7A4D"/>
    <w:rsid w:val="003C7DEA"/>
    <w:rsid w:val="003D0058"/>
    <w:rsid w:val="003D008E"/>
    <w:rsid w:val="003D03A0"/>
    <w:rsid w:val="003D0482"/>
    <w:rsid w:val="003D078C"/>
    <w:rsid w:val="003D0ABA"/>
    <w:rsid w:val="003D0BCB"/>
    <w:rsid w:val="003D0F39"/>
    <w:rsid w:val="003D1321"/>
    <w:rsid w:val="003D1412"/>
    <w:rsid w:val="003D14B2"/>
    <w:rsid w:val="003D15AF"/>
    <w:rsid w:val="003D1873"/>
    <w:rsid w:val="003D1FBE"/>
    <w:rsid w:val="003D2A91"/>
    <w:rsid w:val="003D2D0B"/>
    <w:rsid w:val="003D3DC9"/>
    <w:rsid w:val="003D49E4"/>
    <w:rsid w:val="003D4A3A"/>
    <w:rsid w:val="003D4B48"/>
    <w:rsid w:val="003D4D57"/>
    <w:rsid w:val="003D506F"/>
    <w:rsid w:val="003D50B2"/>
    <w:rsid w:val="003D535A"/>
    <w:rsid w:val="003D5EF6"/>
    <w:rsid w:val="003D60A4"/>
    <w:rsid w:val="003D6436"/>
    <w:rsid w:val="003D6B37"/>
    <w:rsid w:val="003D75C7"/>
    <w:rsid w:val="003D7893"/>
    <w:rsid w:val="003E01CE"/>
    <w:rsid w:val="003E06DB"/>
    <w:rsid w:val="003E0CEF"/>
    <w:rsid w:val="003E0E8C"/>
    <w:rsid w:val="003E1686"/>
    <w:rsid w:val="003E1691"/>
    <w:rsid w:val="003E2EF7"/>
    <w:rsid w:val="003E3296"/>
    <w:rsid w:val="003E3D00"/>
    <w:rsid w:val="003E3E30"/>
    <w:rsid w:val="003E4144"/>
    <w:rsid w:val="003E44B6"/>
    <w:rsid w:val="003E586C"/>
    <w:rsid w:val="003E5B8B"/>
    <w:rsid w:val="003E5C78"/>
    <w:rsid w:val="003E66FC"/>
    <w:rsid w:val="003E67BD"/>
    <w:rsid w:val="003E6970"/>
    <w:rsid w:val="003E6D8A"/>
    <w:rsid w:val="003E7066"/>
    <w:rsid w:val="003E70D6"/>
    <w:rsid w:val="003E7104"/>
    <w:rsid w:val="003E7191"/>
    <w:rsid w:val="003E7717"/>
    <w:rsid w:val="003E78DB"/>
    <w:rsid w:val="003E7A7E"/>
    <w:rsid w:val="003F01ED"/>
    <w:rsid w:val="003F0BDE"/>
    <w:rsid w:val="003F0E4D"/>
    <w:rsid w:val="003F0EBB"/>
    <w:rsid w:val="003F1601"/>
    <w:rsid w:val="003F1643"/>
    <w:rsid w:val="003F1649"/>
    <w:rsid w:val="003F1A3E"/>
    <w:rsid w:val="003F1B8C"/>
    <w:rsid w:val="003F1CF8"/>
    <w:rsid w:val="003F1F1D"/>
    <w:rsid w:val="003F214A"/>
    <w:rsid w:val="003F214D"/>
    <w:rsid w:val="003F24D8"/>
    <w:rsid w:val="003F2C02"/>
    <w:rsid w:val="003F32C1"/>
    <w:rsid w:val="003F33FE"/>
    <w:rsid w:val="003F3A12"/>
    <w:rsid w:val="003F3A7E"/>
    <w:rsid w:val="003F3FAF"/>
    <w:rsid w:val="003F4172"/>
    <w:rsid w:val="003F4265"/>
    <w:rsid w:val="003F4A08"/>
    <w:rsid w:val="003F4EEA"/>
    <w:rsid w:val="003F5277"/>
    <w:rsid w:val="003F59A9"/>
    <w:rsid w:val="003F59C7"/>
    <w:rsid w:val="003F6305"/>
    <w:rsid w:val="003F7075"/>
    <w:rsid w:val="003F736E"/>
    <w:rsid w:val="003F7B52"/>
    <w:rsid w:val="0040035A"/>
    <w:rsid w:val="004008F4"/>
    <w:rsid w:val="00400900"/>
    <w:rsid w:val="00401473"/>
    <w:rsid w:val="0040196E"/>
    <w:rsid w:val="004019DD"/>
    <w:rsid w:val="0040223B"/>
    <w:rsid w:val="004022CB"/>
    <w:rsid w:val="004025AF"/>
    <w:rsid w:val="00402B49"/>
    <w:rsid w:val="0040352F"/>
    <w:rsid w:val="00403E2C"/>
    <w:rsid w:val="004042A8"/>
    <w:rsid w:val="004042E0"/>
    <w:rsid w:val="00404940"/>
    <w:rsid w:val="00405261"/>
    <w:rsid w:val="004059ED"/>
    <w:rsid w:val="004059EF"/>
    <w:rsid w:val="00406096"/>
    <w:rsid w:val="00406B7C"/>
    <w:rsid w:val="00406F04"/>
    <w:rsid w:val="00407076"/>
    <w:rsid w:val="0040710F"/>
    <w:rsid w:val="00407221"/>
    <w:rsid w:val="00407671"/>
    <w:rsid w:val="00407793"/>
    <w:rsid w:val="004078A8"/>
    <w:rsid w:val="00407C33"/>
    <w:rsid w:val="00410139"/>
    <w:rsid w:val="004103BD"/>
    <w:rsid w:val="004107AC"/>
    <w:rsid w:val="004108F0"/>
    <w:rsid w:val="00410AD4"/>
    <w:rsid w:val="00410F10"/>
    <w:rsid w:val="00411A8E"/>
    <w:rsid w:val="00412186"/>
    <w:rsid w:val="00412762"/>
    <w:rsid w:val="004129E0"/>
    <w:rsid w:val="00412BBC"/>
    <w:rsid w:val="00412C97"/>
    <w:rsid w:val="00412CED"/>
    <w:rsid w:val="00413296"/>
    <w:rsid w:val="00413D8A"/>
    <w:rsid w:val="00413D9A"/>
    <w:rsid w:val="00414434"/>
    <w:rsid w:val="00414591"/>
    <w:rsid w:val="00414D0B"/>
    <w:rsid w:val="00415540"/>
    <w:rsid w:val="004162A4"/>
    <w:rsid w:val="004162F1"/>
    <w:rsid w:val="00416408"/>
    <w:rsid w:val="00416534"/>
    <w:rsid w:val="0041654F"/>
    <w:rsid w:val="004171E9"/>
    <w:rsid w:val="00417B99"/>
    <w:rsid w:val="004203A9"/>
    <w:rsid w:val="004208AB"/>
    <w:rsid w:val="00420BF6"/>
    <w:rsid w:val="004216BA"/>
    <w:rsid w:val="00421EF8"/>
    <w:rsid w:val="00422510"/>
    <w:rsid w:val="004225F2"/>
    <w:rsid w:val="004226F6"/>
    <w:rsid w:val="004229EE"/>
    <w:rsid w:val="00422C4E"/>
    <w:rsid w:val="004231ED"/>
    <w:rsid w:val="004232A1"/>
    <w:rsid w:val="004233A6"/>
    <w:rsid w:val="00423644"/>
    <w:rsid w:val="00423BB5"/>
    <w:rsid w:val="004240DF"/>
    <w:rsid w:val="00424143"/>
    <w:rsid w:val="004242D2"/>
    <w:rsid w:val="00424403"/>
    <w:rsid w:val="00424C8D"/>
    <w:rsid w:val="004250F4"/>
    <w:rsid w:val="0042527B"/>
    <w:rsid w:val="0042576E"/>
    <w:rsid w:val="00425AC2"/>
    <w:rsid w:val="00426767"/>
    <w:rsid w:val="00426F5D"/>
    <w:rsid w:val="00427353"/>
    <w:rsid w:val="0042753A"/>
    <w:rsid w:val="004302EE"/>
    <w:rsid w:val="0043031F"/>
    <w:rsid w:val="00430664"/>
    <w:rsid w:val="00430DF2"/>
    <w:rsid w:val="00431077"/>
    <w:rsid w:val="0043127A"/>
    <w:rsid w:val="00431383"/>
    <w:rsid w:val="00431D2E"/>
    <w:rsid w:val="00431E82"/>
    <w:rsid w:val="004320CF"/>
    <w:rsid w:val="00432177"/>
    <w:rsid w:val="004323DE"/>
    <w:rsid w:val="00432D10"/>
    <w:rsid w:val="00433850"/>
    <w:rsid w:val="00433FDD"/>
    <w:rsid w:val="0043416A"/>
    <w:rsid w:val="0043433E"/>
    <w:rsid w:val="0043438D"/>
    <w:rsid w:val="0043493D"/>
    <w:rsid w:val="00434C56"/>
    <w:rsid w:val="00435F78"/>
    <w:rsid w:val="00435FE8"/>
    <w:rsid w:val="00436143"/>
    <w:rsid w:val="004365C5"/>
    <w:rsid w:val="00436653"/>
    <w:rsid w:val="00436956"/>
    <w:rsid w:val="00436A72"/>
    <w:rsid w:val="00437A75"/>
    <w:rsid w:val="004400FC"/>
    <w:rsid w:val="00440462"/>
    <w:rsid w:val="00440FD6"/>
    <w:rsid w:val="00440FF9"/>
    <w:rsid w:val="00441C17"/>
    <w:rsid w:val="00441CC9"/>
    <w:rsid w:val="00441CEE"/>
    <w:rsid w:val="00441ED1"/>
    <w:rsid w:val="004421A3"/>
    <w:rsid w:val="00442BD1"/>
    <w:rsid w:val="00443325"/>
    <w:rsid w:val="00443584"/>
    <w:rsid w:val="004436AE"/>
    <w:rsid w:val="00443CB3"/>
    <w:rsid w:val="00444470"/>
    <w:rsid w:val="00444BB9"/>
    <w:rsid w:val="0044527C"/>
    <w:rsid w:val="00445482"/>
    <w:rsid w:val="00445532"/>
    <w:rsid w:val="00445E63"/>
    <w:rsid w:val="00446494"/>
    <w:rsid w:val="0044656A"/>
    <w:rsid w:val="00446820"/>
    <w:rsid w:val="00446910"/>
    <w:rsid w:val="00447343"/>
    <w:rsid w:val="004473FB"/>
    <w:rsid w:val="00450171"/>
    <w:rsid w:val="00450173"/>
    <w:rsid w:val="00450A2F"/>
    <w:rsid w:val="004517DB"/>
    <w:rsid w:val="00452038"/>
    <w:rsid w:val="004526E9"/>
    <w:rsid w:val="00452B7E"/>
    <w:rsid w:val="00452FAE"/>
    <w:rsid w:val="00453680"/>
    <w:rsid w:val="00453974"/>
    <w:rsid w:val="00453BE3"/>
    <w:rsid w:val="00455470"/>
    <w:rsid w:val="004559A7"/>
    <w:rsid w:val="00455E13"/>
    <w:rsid w:val="00455F0E"/>
    <w:rsid w:val="00455F74"/>
    <w:rsid w:val="004568EE"/>
    <w:rsid w:val="00456F07"/>
    <w:rsid w:val="00457008"/>
    <w:rsid w:val="00457111"/>
    <w:rsid w:val="0045749A"/>
    <w:rsid w:val="00457777"/>
    <w:rsid w:val="00457C5E"/>
    <w:rsid w:val="00457CF1"/>
    <w:rsid w:val="00460575"/>
    <w:rsid w:val="00460FF8"/>
    <w:rsid w:val="00461AA2"/>
    <w:rsid w:val="00461AA7"/>
    <w:rsid w:val="00461CD8"/>
    <w:rsid w:val="004620A5"/>
    <w:rsid w:val="004625AF"/>
    <w:rsid w:val="00462928"/>
    <w:rsid w:val="00463058"/>
    <w:rsid w:val="00463131"/>
    <w:rsid w:val="00463222"/>
    <w:rsid w:val="0046395B"/>
    <w:rsid w:val="00463AA4"/>
    <w:rsid w:val="00463B6D"/>
    <w:rsid w:val="004644F3"/>
    <w:rsid w:val="004648D1"/>
    <w:rsid w:val="00464A9E"/>
    <w:rsid w:val="00464ED9"/>
    <w:rsid w:val="004651B0"/>
    <w:rsid w:val="00465442"/>
    <w:rsid w:val="0046585A"/>
    <w:rsid w:val="00465868"/>
    <w:rsid w:val="004663EE"/>
    <w:rsid w:val="00466454"/>
    <w:rsid w:val="0046693E"/>
    <w:rsid w:val="00466C2D"/>
    <w:rsid w:val="00466C47"/>
    <w:rsid w:val="00466D98"/>
    <w:rsid w:val="00466DDB"/>
    <w:rsid w:val="0046710E"/>
    <w:rsid w:val="004671D4"/>
    <w:rsid w:val="00467467"/>
    <w:rsid w:val="00467BB8"/>
    <w:rsid w:val="00467C06"/>
    <w:rsid w:val="00467D68"/>
    <w:rsid w:val="0047048B"/>
    <w:rsid w:val="004704B5"/>
    <w:rsid w:val="00470B59"/>
    <w:rsid w:val="004712D5"/>
    <w:rsid w:val="00471698"/>
    <w:rsid w:val="004717F8"/>
    <w:rsid w:val="00471920"/>
    <w:rsid w:val="00471BFC"/>
    <w:rsid w:val="00471D6B"/>
    <w:rsid w:val="004722C2"/>
    <w:rsid w:val="00472685"/>
    <w:rsid w:val="0047295E"/>
    <w:rsid w:val="00472CAF"/>
    <w:rsid w:val="0047406C"/>
    <w:rsid w:val="00474139"/>
    <w:rsid w:val="00474E60"/>
    <w:rsid w:val="004752C8"/>
    <w:rsid w:val="004754B5"/>
    <w:rsid w:val="004758B0"/>
    <w:rsid w:val="004759F5"/>
    <w:rsid w:val="00475C94"/>
    <w:rsid w:val="00475E9A"/>
    <w:rsid w:val="00475F9B"/>
    <w:rsid w:val="004761A7"/>
    <w:rsid w:val="0047630E"/>
    <w:rsid w:val="00476663"/>
    <w:rsid w:val="0047697C"/>
    <w:rsid w:val="00476E19"/>
    <w:rsid w:val="00476FD6"/>
    <w:rsid w:val="00477402"/>
    <w:rsid w:val="00477646"/>
    <w:rsid w:val="00477799"/>
    <w:rsid w:val="00477FC3"/>
    <w:rsid w:val="00480019"/>
    <w:rsid w:val="0048027D"/>
    <w:rsid w:val="00480339"/>
    <w:rsid w:val="0048035F"/>
    <w:rsid w:val="00480550"/>
    <w:rsid w:val="0048065D"/>
    <w:rsid w:val="004811C7"/>
    <w:rsid w:val="00481CA3"/>
    <w:rsid w:val="00482111"/>
    <w:rsid w:val="004832D3"/>
    <w:rsid w:val="0048355E"/>
    <w:rsid w:val="00483B21"/>
    <w:rsid w:val="00483BDF"/>
    <w:rsid w:val="00484687"/>
    <w:rsid w:val="00484D9D"/>
    <w:rsid w:val="00484E5C"/>
    <w:rsid w:val="00484EBC"/>
    <w:rsid w:val="004854C3"/>
    <w:rsid w:val="00485833"/>
    <w:rsid w:val="00485B74"/>
    <w:rsid w:val="00485BDF"/>
    <w:rsid w:val="00486137"/>
    <w:rsid w:val="004862CA"/>
    <w:rsid w:val="00487164"/>
    <w:rsid w:val="004871D6"/>
    <w:rsid w:val="0048766B"/>
    <w:rsid w:val="00487C53"/>
    <w:rsid w:val="00490071"/>
    <w:rsid w:val="004902DA"/>
    <w:rsid w:val="0049037C"/>
    <w:rsid w:val="00490A2D"/>
    <w:rsid w:val="00490D0E"/>
    <w:rsid w:val="00490F4A"/>
    <w:rsid w:val="00490FD2"/>
    <w:rsid w:val="0049123A"/>
    <w:rsid w:val="0049151F"/>
    <w:rsid w:val="00491EC9"/>
    <w:rsid w:val="004920F0"/>
    <w:rsid w:val="0049222A"/>
    <w:rsid w:val="00492342"/>
    <w:rsid w:val="0049241D"/>
    <w:rsid w:val="00492FF4"/>
    <w:rsid w:val="004934AB"/>
    <w:rsid w:val="004934F3"/>
    <w:rsid w:val="00493638"/>
    <w:rsid w:val="004938C4"/>
    <w:rsid w:val="00493A8B"/>
    <w:rsid w:val="00493C70"/>
    <w:rsid w:val="00493D6D"/>
    <w:rsid w:val="00494071"/>
    <w:rsid w:val="004943D4"/>
    <w:rsid w:val="00494463"/>
    <w:rsid w:val="004946A7"/>
    <w:rsid w:val="00494B41"/>
    <w:rsid w:val="0049513C"/>
    <w:rsid w:val="00495B96"/>
    <w:rsid w:val="00496470"/>
    <w:rsid w:val="00496E27"/>
    <w:rsid w:val="00496FE4"/>
    <w:rsid w:val="004979B8"/>
    <w:rsid w:val="00497F85"/>
    <w:rsid w:val="004A052C"/>
    <w:rsid w:val="004A0B17"/>
    <w:rsid w:val="004A11A5"/>
    <w:rsid w:val="004A1204"/>
    <w:rsid w:val="004A2568"/>
    <w:rsid w:val="004A263B"/>
    <w:rsid w:val="004A291B"/>
    <w:rsid w:val="004A2A62"/>
    <w:rsid w:val="004A2CB8"/>
    <w:rsid w:val="004A31A7"/>
    <w:rsid w:val="004A37DD"/>
    <w:rsid w:val="004A38A5"/>
    <w:rsid w:val="004A40F0"/>
    <w:rsid w:val="004A47DA"/>
    <w:rsid w:val="004A4839"/>
    <w:rsid w:val="004A4873"/>
    <w:rsid w:val="004A4BF9"/>
    <w:rsid w:val="004A4C69"/>
    <w:rsid w:val="004A5D8B"/>
    <w:rsid w:val="004A5D9E"/>
    <w:rsid w:val="004A5DF3"/>
    <w:rsid w:val="004A6048"/>
    <w:rsid w:val="004A60E8"/>
    <w:rsid w:val="004A662A"/>
    <w:rsid w:val="004A6D3C"/>
    <w:rsid w:val="004A7011"/>
    <w:rsid w:val="004A7163"/>
    <w:rsid w:val="004A726F"/>
    <w:rsid w:val="004A73ED"/>
    <w:rsid w:val="004A74BE"/>
    <w:rsid w:val="004A78A3"/>
    <w:rsid w:val="004A7CD3"/>
    <w:rsid w:val="004B085E"/>
    <w:rsid w:val="004B0B2F"/>
    <w:rsid w:val="004B0DDB"/>
    <w:rsid w:val="004B0E08"/>
    <w:rsid w:val="004B0FF0"/>
    <w:rsid w:val="004B11F7"/>
    <w:rsid w:val="004B13CD"/>
    <w:rsid w:val="004B1BD4"/>
    <w:rsid w:val="004B1D7A"/>
    <w:rsid w:val="004B2398"/>
    <w:rsid w:val="004B24C0"/>
    <w:rsid w:val="004B2A6B"/>
    <w:rsid w:val="004B3AF8"/>
    <w:rsid w:val="004B3C76"/>
    <w:rsid w:val="004B4642"/>
    <w:rsid w:val="004B47FD"/>
    <w:rsid w:val="004B4875"/>
    <w:rsid w:val="004B4C30"/>
    <w:rsid w:val="004B4E6D"/>
    <w:rsid w:val="004B5694"/>
    <w:rsid w:val="004B5D7A"/>
    <w:rsid w:val="004B6CAE"/>
    <w:rsid w:val="004B6F0B"/>
    <w:rsid w:val="004B72BA"/>
    <w:rsid w:val="004B7346"/>
    <w:rsid w:val="004B7651"/>
    <w:rsid w:val="004B7696"/>
    <w:rsid w:val="004B7DC0"/>
    <w:rsid w:val="004C0AF7"/>
    <w:rsid w:val="004C0AFE"/>
    <w:rsid w:val="004C1534"/>
    <w:rsid w:val="004C1A09"/>
    <w:rsid w:val="004C1BAB"/>
    <w:rsid w:val="004C1D7F"/>
    <w:rsid w:val="004C1EA8"/>
    <w:rsid w:val="004C2567"/>
    <w:rsid w:val="004C2905"/>
    <w:rsid w:val="004C2A3B"/>
    <w:rsid w:val="004C2D97"/>
    <w:rsid w:val="004C352A"/>
    <w:rsid w:val="004C3C01"/>
    <w:rsid w:val="004C3FEB"/>
    <w:rsid w:val="004C42BF"/>
    <w:rsid w:val="004C4396"/>
    <w:rsid w:val="004C457F"/>
    <w:rsid w:val="004C48D3"/>
    <w:rsid w:val="004C4FEB"/>
    <w:rsid w:val="004C522C"/>
    <w:rsid w:val="004C5360"/>
    <w:rsid w:val="004C592E"/>
    <w:rsid w:val="004C6280"/>
    <w:rsid w:val="004C6643"/>
    <w:rsid w:val="004C6A8F"/>
    <w:rsid w:val="004C76C9"/>
    <w:rsid w:val="004C780F"/>
    <w:rsid w:val="004C784E"/>
    <w:rsid w:val="004D01AB"/>
    <w:rsid w:val="004D0221"/>
    <w:rsid w:val="004D09B4"/>
    <w:rsid w:val="004D0D68"/>
    <w:rsid w:val="004D1176"/>
    <w:rsid w:val="004D136E"/>
    <w:rsid w:val="004D29B6"/>
    <w:rsid w:val="004D2D57"/>
    <w:rsid w:val="004D32A9"/>
    <w:rsid w:val="004D34A1"/>
    <w:rsid w:val="004D36A3"/>
    <w:rsid w:val="004D3A57"/>
    <w:rsid w:val="004D3BC8"/>
    <w:rsid w:val="004D3CEB"/>
    <w:rsid w:val="004D40FB"/>
    <w:rsid w:val="004D4508"/>
    <w:rsid w:val="004D46DD"/>
    <w:rsid w:val="004D53C6"/>
    <w:rsid w:val="004D54F5"/>
    <w:rsid w:val="004D5915"/>
    <w:rsid w:val="004D5BBD"/>
    <w:rsid w:val="004D6667"/>
    <w:rsid w:val="004D687F"/>
    <w:rsid w:val="004D68D0"/>
    <w:rsid w:val="004D69C3"/>
    <w:rsid w:val="004D69D8"/>
    <w:rsid w:val="004D6B4B"/>
    <w:rsid w:val="004D6B97"/>
    <w:rsid w:val="004D6D5F"/>
    <w:rsid w:val="004D7403"/>
    <w:rsid w:val="004D7746"/>
    <w:rsid w:val="004D778D"/>
    <w:rsid w:val="004D7ADE"/>
    <w:rsid w:val="004E069D"/>
    <w:rsid w:val="004E074D"/>
    <w:rsid w:val="004E09A7"/>
    <w:rsid w:val="004E09E5"/>
    <w:rsid w:val="004E0F3D"/>
    <w:rsid w:val="004E13C8"/>
    <w:rsid w:val="004E13FD"/>
    <w:rsid w:val="004E18C8"/>
    <w:rsid w:val="004E1B10"/>
    <w:rsid w:val="004E1EB4"/>
    <w:rsid w:val="004E210F"/>
    <w:rsid w:val="004E24A4"/>
    <w:rsid w:val="004E2909"/>
    <w:rsid w:val="004E2AA7"/>
    <w:rsid w:val="004E2B1F"/>
    <w:rsid w:val="004E2B21"/>
    <w:rsid w:val="004E2D2A"/>
    <w:rsid w:val="004E3558"/>
    <w:rsid w:val="004E4105"/>
    <w:rsid w:val="004E41AE"/>
    <w:rsid w:val="004E4A48"/>
    <w:rsid w:val="004E522D"/>
    <w:rsid w:val="004E5588"/>
    <w:rsid w:val="004E56C6"/>
    <w:rsid w:val="004E56CF"/>
    <w:rsid w:val="004E5A3D"/>
    <w:rsid w:val="004E5DC1"/>
    <w:rsid w:val="004E5FBA"/>
    <w:rsid w:val="004E6032"/>
    <w:rsid w:val="004E746D"/>
    <w:rsid w:val="004E77D5"/>
    <w:rsid w:val="004E7ECE"/>
    <w:rsid w:val="004F033B"/>
    <w:rsid w:val="004F03D9"/>
    <w:rsid w:val="004F0F78"/>
    <w:rsid w:val="004F0FAD"/>
    <w:rsid w:val="004F116D"/>
    <w:rsid w:val="004F145E"/>
    <w:rsid w:val="004F1A16"/>
    <w:rsid w:val="004F2207"/>
    <w:rsid w:val="004F2364"/>
    <w:rsid w:val="004F2A5A"/>
    <w:rsid w:val="004F2CAE"/>
    <w:rsid w:val="004F326A"/>
    <w:rsid w:val="004F32EE"/>
    <w:rsid w:val="004F3565"/>
    <w:rsid w:val="004F43E2"/>
    <w:rsid w:val="004F46EC"/>
    <w:rsid w:val="004F50D4"/>
    <w:rsid w:val="004F56E7"/>
    <w:rsid w:val="004F5A7C"/>
    <w:rsid w:val="004F5D44"/>
    <w:rsid w:val="004F5E9D"/>
    <w:rsid w:val="004F6204"/>
    <w:rsid w:val="004F6B55"/>
    <w:rsid w:val="004F6C29"/>
    <w:rsid w:val="004F6DAC"/>
    <w:rsid w:val="004F732E"/>
    <w:rsid w:val="00500440"/>
    <w:rsid w:val="00500942"/>
    <w:rsid w:val="005009AF"/>
    <w:rsid w:val="00500E57"/>
    <w:rsid w:val="00501A47"/>
    <w:rsid w:val="005021F7"/>
    <w:rsid w:val="005024A9"/>
    <w:rsid w:val="0050274A"/>
    <w:rsid w:val="005029BA"/>
    <w:rsid w:val="00502CF1"/>
    <w:rsid w:val="00503AF4"/>
    <w:rsid w:val="00503D17"/>
    <w:rsid w:val="00503EB5"/>
    <w:rsid w:val="00504068"/>
    <w:rsid w:val="0050482B"/>
    <w:rsid w:val="005048EF"/>
    <w:rsid w:val="00504AB7"/>
    <w:rsid w:val="00504C97"/>
    <w:rsid w:val="0050511A"/>
    <w:rsid w:val="005051F3"/>
    <w:rsid w:val="00505494"/>
    <w:rsid w:val="00505559"/>
    <w:rsid w:val="005057D2"/>
    <w:rsid w:val="005061DF"/>
    <w:rsid w:val="0050635E"/>
    <w:rsid w:val="0050682B"/>
    <w:rsid w:val="00506A99"/>
    <w:rsid w:val="005079D8"/>
    <w:rsid w:val="0051010E"/>
    <w:rsid w:val="00510176"/>
    <w:rsid w:val="0051033E"/>
    <w:rsid w:val="005105DA"/>
    <w:rsid w:val="00510ABE"/>
    <w:rsid w:val="00510B92"/>
    <w:rsid w:val="00510E3E"/>
    <w:rsid w:val="005114F6"/>
    <w:rsid w:val="005116ED"/>
    <w:rsid w:val="00511990"/>
    <w:rsid w:val="00511EC2"/>
    <w:rsid w:val="0051214F"/>
    <w:rsid w:val="00512362"/>
    <w:rsid w:val="0051236E"/>
    <w:rsid w:val="005123C7"/>
    <w:rsid w:val="0051315F"/>
    <w:rsid w:val="0051343B"/>
    <w:rsid w:val="005140FB"/>
    <w:rsid w:val="00514524"/>
    <w:rsid w:val="0051472F"/>
    <w:rsid w:val="00514941"/>
    <w:rsid w:val="0051496A"/>
    <w:rsid w:val="00514A8A"/>
    <w:rsid w:val="0051539A"/>
    <w:rsid w:val="005154CF"/>
    <w:rsid w:val="005156AD"/>
    <w:rsid w:val="00515C3B"/>
    <w:rsid w:val="00515C54"/>
    <w:rsid w:val="005161B4"/>
    <w:rsid w:val="005163D6"/>
    <w:rsid w:val="0051789C"/>
    <w:rsid w:val="00517C56"/>
    <w:rsid w:val="00517CF3"/>
    <w:rsid w:val="00517EE1"/>
    <w:rsid w:val="00520405"/>
    <w:rsid w:val="005204DA"/>
    <w:rsid w:val="005205B7"/>
    <w:rsid w:val="00521084"/>
    <w:rsid w:val="00521264"/>
    <w:rsid w:val="00521AF9"/>
    <w:rsid w:val="00521E53"/>
    <w:rsid w:val="005228EC"/>
    <w:rsid w:val="00522A25"/>
    <w:rsid w:val="00522A4F"/>
    <w:rsid w:val="00522A85"/>
    <w:rsid w:val="00522D59"/>
    <w:rsid w:val="005230FF"/>
    <w:rsid w:val="00523843"/>
    <w:rsid w:val="005238B6"/>
    <w:rsid w:val="00523928"/>
    <w:rsid w:val="00523A01"/>
    <w:rsid w:val="00523ACE"/>
    <w:rsid w:val="005245C9"/>
    <w:rsid w:val="00524FB4"/>
    <w:rsid w:val="00525277"/>
    <w:rsid w:val="005254C9"/>
    <w:rsid w:val="00525EC0"/>
    <w:rsid w:val="00526090"/>
    <w:rsid w:val="005271C3"/>
    <w:rsid w:val="005273B4"/>
    <w:rsid w:val="00527C8C"/>
    <w:rsid w:val="00527E45"/>
    <w:rsid w:val="0053003C"/>
    <w:rsid w:val="00530684"/>
    <w:rsid w:val="0053074D"/>
    <w:rsid w:val="005307DE"/>
    <w:rsid w:val="00530BFF"/>
    <w:rsid w:val="0053145C"/>
    <w:rsid w:val="00531763"/>
    <w:rsid w:val="0053181D"/>
    <w:rsid w:val="00531BBB"/>
    <w:rsid w:val="00531CA9"/>
    <w:rsid w:val="00531CEB"/>
    <w:rsid w:val="00531ECB"/>
    <w:rsid w:val="0053264F"/>
    <w:rsid w:val="00532BAC"/>
    <w:rsid w:val="00532C45"/>
    <w:rsid w:val="00532DE5"/>
    <w:rsid w:val="005330A1"/>
    <w:rsid w:val="0053310A"/>
    <w:rsid w:val="00533973"/>
    <w:rsid w:val="00533977"/>
    <w:rsid w:val="00533D96"/>
    <w:rsid w:val="005340B7"/>
    <w:rsid w:val="00534202"/>
    <w:rsid w:val="0053459A"/>
    <w:rsid w:val="00534A15"/>
    <w:rsid w:val="00534D5B"/>
    <w:rsid w:val="00535178"/>
    <w:rsid w:val="0053591D"/>
    <w:rsid w:val="00535B44"/>
    <w:rsid w:val="00536818"/>
    <w:rsid w:val="00536AED"/>
    <w:rsid w:val="00536FAB"/>
    <w:rsid w:val="00537436"/>
    <w:rsid w:val="00537D00"/>
    <w:rsid w:val="005406A5"/>
    <w:rsid w:val="005406D7"/>
    <w:rsid w:val="005406DA"/>
    <w:rsid w:val="00540CC3"/>
    <w:rsid w:val="00540F55"/>
    <w:rsid w:val="005414AD"/>
    <w:rsid w:val="00541818"/>
    <w:rsid w:val="0054231D"/>
    <w:rsid w:val="00542B8A"/>
    <w:rsid w:val="00543256"/>
    <w:rsid w:val="00543431"/>
    <w:rsid w:val="00543787"/>
    <w:rsid w:val="00543A21"/>
    <w:rsid w:val="00543C24"/>
    <w:rsid w:val="00543E19"/>
    <w:rsid w:val="00543EE7"/>
    <w:rsid w:val="0054413D"/>
    <w:rsid w:val="00544146"/>
    <w:rsid w:val="00544335"/>
    <w:rsid w:val="0054471D"/>
    <w:rsid w:val="0054484E"/>
    <w:rsid w:val="00544879"/>
    <w:rsid w:val="00544AED"/>
    <w:rsid w:val="00545373"/>
    <w:rsid w:val="005453CA"/>
    <w:rsid w:val="00545C00"/>
    <w:rsid w:val="00545DB5"/>
    <w:rsid w:val="0054679F"/>
    <w:rsid w:val="00546B4A"/>
    <w:rsid w:val="00546BAD"/>
    <w:rsid w:val="00547069"/>
    <w:rsid w:val="005470A3"/>
    <w:rsid w:val="00547361"/>
    <w:rsid w:val="0054746D"/>
    <w:rsid w:val="0054754B"/>
    <w:rsid w:val="00547DFA"/>
    <w:rsid w:val="00547F34"/>
    <w:rsid w:val="005504AE"/>
    <w:rsid w:val="00550517"/>
    <w:rsid w:val="0055082E"/>
    <w:rsid w:val="005508E1"/>
    <w:rsid w:val="0055121E"/>
    <w:rsid w:val="00552116"/>
    <w:rsid w:val="00552191"/>
    <w:rsid w:val="005526B1"/>
    <w:rsid w:val="00552A64"/>
    <w:rsid w:val="005530FE"/>
    <w:rsid w:val="00553604"/>
    <w:rsid w:val="005536AE"/>
    <w:rsid w:val="0055387F"/>
    <w:rsid w:val="00553A9A"/>
    <w:rsid w:val="00554317"/>
    <w:rsid w:val="0055464D"/>
    <w:rsid w:val="00554C73"/>
    <w:rsid w:val="00555A41"/>
    <w:rsid w:val="00556171"/>
    <w:rsid w:val="00557821"/>
    <w:rsid w:val="00557975"/>
    <w:rsid w:val="00560361"/>
    <w:rsid w:val="0056081C"/>
    <w:rsid w:val="005608D5"/>
    <w:rsid w:val="00560EC5"/>
    <w:rsid w:val="00561206"/>
    <w:rsid w:val="0056197E"/>
    <w:rsid w:val="005624EA"/>
    <w:rsid w:val="00562BD1"/>
    <w:rsid w:val="00563449"/>
    <w:rsid w:val="005635CE"/>
    <w:rsid w:val="00563B25"/>
    <w:rsid w:val="00563E1E"/>
    <w:rsid w:val="005643AA"/>
    <w:rsid w:val="005645F4"/>
    <w:rsid w:val="00565167"/>
    <w:rsid w:val="00565417"/>
    <w:rsid w:val="00565660"/>
    <w:rsid w:val="005657F6"/>
    <w:rsid w:val="00565C5C"/>
    <w:rsid w:val="00566DF4"/>
    <w:rsid w:val="00566FE6"/>
    <w:rsid w:val="00567518"/>
    <w:rsid w:val="005678D8"/>
    <w:rsid w:val="00570010"/>
    <w:rsid w:val="00570064"/>
    <w:rsid w:val="00570614"/>
    <w:rsid w:val="005709AB"/>
    <w:rsid w:val="00570BF8"/>
    <w:rsid w:val="00570C96"/>
    <w:rsid w:val="00571173"/>
    <w:rsid w:val="00571641"/>
    <w:rsid w:val="00572344"/>
    <w:rsid w:val="00572D3B"/>
    <w:rsid w:val="00572F77"/>
    <w:rsid w:val="00572FA7"/>
    <w:rsid w:val="00573811"/>
    <w:rsid w:val="00573BDA"/>
    <w:rsid w:val="00574120"/>
    <w:rsid w:val="0057417E"/>
    <w:rsid w:val="005746A7"/>
    <w:rsid w:val="00574753"/>
    <w:rsid w:val="00574B9D"/>
    <w:rsid w:val="00574C08"/>
    <w:rsid w:val="00575A96"/>
    <w:rsid w:val="00575FF9"/>
    <w:rsid w:val="005762E3"/>
    <w:rsid w:val="0057664F"/>
    <w:rsid w:val="00576A64"/>
    <w:rsid w:val="00576F41"/>
    <w:rsid w:val="005772BA"/>
    <w:rsid w:val="005777EC"/>
    <w:rsid w:val="0058049B"/>
    <w:rsid w:val="005805E3"/>
    <w:rsid w:val="00580978"/>
    <w:rsid w:val="00580AD9"/>
    <w:rsid w:val="00580CB7"/>
    <w:rsid w:val="00580DAC"/>
    <w:rsid w:val="005815D4"/>
    <w:rsid w:val="00581A6A"/>
    <w:rsid w:val="00581E2B"/>
    <w:rsid w:val="005820DE"/>
    <w:rsid w:val="00582227"/>
    <w:rsid w:val="005823C8"/>
    <w:rsid w:val="005828F9"/>
    <w:rsid w:val="00582C4E"/>
    <w:rsid w:val="00583203"/>
    <w:rsid w:val="005832E7"/>
    <w:rsid w:val="00583A50"/>
    <w:rsid w:val="00584489"/>
    <w:rsid w:val="0058450E"/>
    <w:rsid w:val="00584A27"/>
    <w:rsid w:val="00584A41"/>
    <w:rsid w:val="00584A92"/>
    <w:rsid w:val="00584CD1"/>
    <w:rsid w:val="0058504B"/>
    <w:rsid w:val="00585595"/>
    <w:rsid w:val="00585813"/>
    <w:rsid w:val="00585A75"/>
    <w:rsid w:val="00585BDE"/>
    <w:rsid w:val="00585FAE"/>
    <w:rsid w:val="005868A4"/>
    <w:rsid w:val="00586BF1"/>
    <w:rsid w:val="00586C55"/>
    <w:rsid w:val="005870D7"/>
    <w:rsid w:val="0058750F"/>
    <w:rsid w:val="0058765F"/>
    <w:rsid w:val="00587798"/>
    <w:rsid w:val="005911B2"/>
    <w:rsid w:val="00591358"/>
    <w:rsid w:val="00591BA5"/>
    <w:rsid w:val="00591FE0"/>
    <w:rsid w:val="0059242C"/>
    <w:rsid w:val="00592746"/>
    <w:rsid w:val="00593426"/>
    <w:rsid w:val="00593BB9"/>
    <w:rsid w:val="00593D77"/>
    <w:rsid w:val="00593E57"/>
    <w:rsid w:val="0059406F"/>
    <w:rsid w:val="005943F3"/>
    <w:rsid w:val="005946B9"/>
    <w:rsid w:val="00594873"/>
    <w:rsid w:val="00595589"/>
    <w:rsid w:val="005966CD"/>
    <w:rsid w:val="00596A0F"/>
    <w:rsid w:val="00597401"/>
    <w:rsid w:val="00597CB0"/>
    <w:rsid w:val="00597D10"/>
    <w:rsid w:val="005A0280"/>
    <w:rsid w:val="005A0598"/>
    <w:rsid w:val="005A063F"/>
    <w:rsid w:val="005A06B4"/>
    <w:rsid w:val="005A0B9D"/>
    <w:rsid w:val="005A1192"/>
    <w:rsid w:val="005A18DE"/>
    <w:rsid w:val="005A19D0"/>
    <w:rsid w:val="005A1C22"/>
    <w:rsid w:val="005A1CEE"/>
    <w:rsid w:val="005A2052"/>
    <w:rsid w:val="005A2146"/>
    <w:rsid w:val="005A215F"/>
    <w:rsid w:val="005A2992"/>
    <w:rsid w:val="005A2BE8"/>
    <w:rsid w:val="005A2E9B"/>
    <w:rsid w:val="005A31C1"/>
    <w:rsid w:val="005A3215"/>
    <w:rsid w:val="005A3331"/>
    <w:rsid w:val="005A3717"/>
    <w:rsid w:val="005A3953"/>
    <w:rsid w:val="005A3E3A"/>
    <w:rsid w:val="005A4069"/>
    <w:rsid w:val="005A427C"/>
    <w:rsid w:val="005A42DF"/>
    <w:rsid w:val="005A4324"/>
    <w:rsid w:val="005A4987"/>
    <w:rsid w:val="005A4DB8"/>
    <w:rsid w:val="005A50B9"/>
    <w:rsid w:val="005A56ED"/>
    <w:rsid w:val="005A591A"/>
    <w:rsid w:val="005A5C09"/>
    <w:rsid w:val="005A71C1"/>
    <w:rsid w:val="005B03E1"/>
    <w:rsid w:val="005B0BB1"/>
    <w:rsid w:val="005B1128"/>
    <w:rsid w:val="005B1E29"/>
    <w:rsid w:val="005B2173"/>
    <w:rsid w:val="005B2450"/>
    <w:rsid w:val="005B259E"/>
    <w:rsid w:val="005B2B36"/>
    <w:rsid w:val="005B2B59"/>
    <w:rsid w:val="005B316D"/>
    <w:rsid w:val="005B3BD1"/>
    <w:rsid w:val="005B3EA5"/>
    <w:rsid w:val="005B477B"/>
    <w:rsid w:val="005B488D"/>
    <w:rsid w:val="005B506F"/>
    <w:rsid w:val="005B5086"/>
    <w:rsid w:val="005B518D"/>
    <w:rsid w:val="005B53D5"/>
    <w:rsid w:val="005B5F85"/>
    <w:rsid w:val="005B618B"/>
    <w:rsid w:val="005B6B83"/>
    <w:rsid w:val="005B760B"/>
    <w:rsid w:val="005B7739"/>
    <w:rsid w:val="005C0CF3"/>
    <w:rsid w:val="005C1812"/>
    <w:rsid w:val="005C1A00"/>
    <w:rsid w:val="005C23CD"/>
    <w:rsid w:val="005C310A"/>
    <w:rsid w:val="005C37B9"/>
    <w:rsid w:val="005C430B"/>
    <w:rsid w:val="005C4332"/>
    <w:rsid w:val="005C4BA4"/>
    <w:rsid w:val="005C4E2B"/>
    <w:rsid w:val="005C525D"/>
    <w:rsid w:val="005C60EC"/>
    <w:rsid w:val="005C61B3"/>
    <w:rsid w:val="005C65F1"/>
    <w:rsid w:val="005C6951"/>
    <w:rsid w:val="005C6CE6"/>
    <w:rsid w:val="005C7332"/>
    <w:rsid w:val="005C7668"/>
    <w:rsid w:val="005C7DD6"/>
    <w:rsid w:val="005C7EDC"/>
    <w:rsid w:val="005C7EE6"/>
    <w:rsid w:val="005C7F19"/>
    <w:rsid w:val="005D05CF"/>
    <w:rsid w:val="005D07C8"/>
    <w:rsid w:val="005D11D6"/>
    <w:rsid w:val="005D1818"/>
    <w:rsid w:val="005D1D53"/>
    <w:rsid w:val="005D1E5E"/>
    <w:rsid w:val="005D24ED"/>
    <w:rsid w:val="005D2568"/>
    <w:rsid w:val="005D2F01"/>
    <w:rsid w:val="005D3671"/>
    <w:rsid w:val="005D394F"/>
    <w:rsid w:val="005D4B55"/>
    <w:rsid w:val="005D4BBA"/>
    <w:rsid w:val="005D4FAE"/>
    <w:rsid w:val="005D51F2"/>
    <w:rsid w:val="005D5472"/>
    <w:rsid w:val="005D5920"/>
    <w:rsid w:val="005D5C22"/>
    <w:rsid w:val="005D6E38"/>
    <w:rsid w:val="005D70A7"/>
    <w:rsid w:val="005D769F"/>
    <w:rsid w:val="005D78E2"/>
    <w:rsid w:val="005D79B5"/>
    <w:rsid w:val="005D7CFF"/>
    <w:rsid w:val="005D7D5C"/>
    <w:rsid w:val="005E0533"/>
    <w:rsid w:val="005E083B"/>
    <w:rsid w:val="005E0E51"/>
    <w:rsid w:val="005E17FD"/>
    <w:rsid w:val="005E18CE"/>
    <w:rsid w:val="005E198A"/>
    <w:rsid w:val="005E2329"/>
    <w:rsid w:val="005E26BE"/>
    <w:rsid w:val="005E2A2C"/>
    <w:rsid w:val="005E2C38"/>
    <w:rsid w:val="005E3786"/>
    <w:rsid w:val="005E3B16"/>
    <w:rsid w:val="005E3D7A"/>
    <w:rsid w:val="005E45CD"/>
    <w:rsid w:val="005E47B3"/>
    <w:rsid w:val="005E4BB6"/>
    <w:rsid w:val="005E5121"/>
    <w:rsid w:val="005E5291"/>
    <w:rsid w:val="005E549E"/>
    <w:rsid w:val="005E54EB"/>
    <w:rsid w:val="005E58BD"/>
    <w:rsid w:val="005E58CA"/>
    <w:rsid w:val="005E5D97"/>
    <w:rsid w:val="005E5DF3"/>
    <w:rsid w:val="005E5EAF"/>
    <w:rsid w:val="005E61D0"/>
    <w:rsid w:val="005E63DE"/>
    <w:rsid w:val="005E64D8"/>
    <w:rsid w:val="005E64EF"/>
    <w:rsid w:val="005E65C9"/>
    <w:rsid w:val="005E668B"/>
    <w:rsid w:val="005E6DE6"/>
    <w:rsid w:val="005E7180"/>
    <w:rsid w:val="005E7CA0"/>
    <w:rsid w:val="005E7D65"/>
    <w:rsid w:val="005F01B2"/>
    <w:rsid w:val="005F02A8"/>
    <w:rsid w:val="005F0A68"/>
    <w:rsid w:val="005F10B2"/>
    <w:rsid w:val="005F123E"/>
    <w:rsid w:val="005F189B"/>
    <w:rsid w:val="005F26BB"/>
    <w:rsid w:val="005F2908"/>
    <w:rsid w:val="005F2BD8"/>
    <w:rsid w:val="005F3530"/>
    <w:rsid w:val="005F3D8D"/>
    <w:rsid w:val="005F3E04"/>
    <w:rsid w:val="005F3E82"/>
    <w:rsid w:val="005F480D"/>
    <w:rsid w:val="005F5452"/>
    <w:rsid w:val="005F5AD1"/>
    <w:rsid w:val="005F5F04"/>
    <w:rsid w:val="005F618D"/>
    <w:rsid w:val="005F63E8"/>
    <w:rsid w:val="005F68B9"/>
    <w:rsid w:val="005F68E7"/>
    <w:rsid w:val="005F699F"/>
    <w:rsid w:val="005F6E6F"/>
    <w:rsid w:val="005F703E"/>
    <w:rsid w:val="005F72E7"/>
    <w:rsid w:val="005F744D"/>
    <w:rsid w:val="005F75C7"/>
    <w:rsid w:val="00600D8F"/>
    <w:rsid w:val="006019DD"/>
    <w:rsid w:val="00601ECC"/>
    <w:rsid w:val="006023CD"/>
    <w:rsid w:val="00602486"/>
    <w:rsid w:val="00602602"/>
    <w:rsid w:val="00602A14"/>
    <w:rsid w:val="00602CC9"/>
    <w:rsid w:val="006030DD"/>
    <w:rsid w:val="00603192"/>
    <w:rsid w:val="00604185"/>
    <w:rsid w:val="006049A3"/>
    <w:rsid w:val="00604EBB"/>
    <w:rsid w:val="00604F8B"/>
    <w:rsid w:val="006051E6"/>
    <w:rsid w:val="0060565A"/>
    <w:rsid w:val="00605A83"/>
    <w:rsid w:val="00606C19"/>
    <w:rsid w:val="00607209"/>
    <w:rsid w:val="00607B82"/>
    <w:rsid w:val="006102BF"/>
    <w:rsid w:val="006103FC"/>
    <w:rsid w:val="00610CDC"/>
    <w:rsid w:val="006110C0"/>
    <w:rsid w:val="006120B7"/>
    <w:rsid w:val="006122D7"/>
    <w:rsid w:val="006124A7"/>
    <w:rsid w:val="00612562"/>
    <w:rsid w:val="006125C7"/>
    <w:rsid w:val="00612E46"/>
    <w:rsid w:val="00612F8B"/>
    <w:rsid w:val="00613064"/>
    <w:rsid w:val="00613715"/>
    <w:rsid w:val="006137D2"/>
    <w:rsid w:val="00613BA2"/>
    <w:rsid w:val="00613EF0"/>
    <w:rsid w:val="0061445A"/>
    <w:rsid w:val="00614E81"/>
    <w:rsid w:val="0061514F"/>
    <w:rsid w:val="006151D4"/>
    <w:rsid w:val="0061533A"/>
    <w:rsid w:val="006153B3"/>
    <w:rsid w:val="006153ED"/>
    <w:rsid w:val="0061630A"/>
    <w:rsid w:val="00616F13"/>
    <w:rsid w:val="006171D4"/>
    <w:rsid w:val="006173F4"/>
    <w:rsid w:val="006174B1"/>
    <w:rsid w:val="0061756E"/>
    <w:rsid w:val="0061758A"/>
    <w:rsid w:val="006203A9"/>
    <w:rsid w:val="00620628"/>
    <w:rsid w:val="0062092D"/>
    <w:rsid w:val="00620C24"/>
    <w:rsid w:val="00620D64"/>
    <w:rsid w:val="00620F00"/>
    <w:rsid w:val="00621094"/>
    <w:rsid w:val="00621F75"/>
    <w:rsid w:val="00622370"/>
    <w:rsid w:val="00622456"/>
    <w:rsid w:val="00622983"/>
    <w:rsid w:val="00622C14"/>
    <w:rsid w:val="00622C34"/>
    <w:rsid w:val="00622E26"/>
    <w:rsid w:val="006231FA"/>
    <w:rsid w:val="00623447"/>
    <w:rsid w:val="00623C43"/>
    <w:rsid w:val="00623E04"/>
    <w:rsid w:val="00624055"/>
    <w:rsid w:val="0062467E"/>
    <w:rsid w:val="006247C1"/>
    <w:rsid w:val="0062480C"/>
    <w:rsid w:val="006249DE"/>
    <w:rsid w:val="00624F82"/>
    <w:rsid w:val="006257C9"/>
    <w:rsid w:val="00625C0E"/>
    <w:rsid w:val="006263C1"/>
    <w:rsid w:val="006265BC"/>
    <w:rsid w:val="0062691F"/>
    <w:rsid w:val="00627204"/>
    <w:rsid w:val="00627B9A"/>
    <w:rsid w:val="0063002E"/>
    <w:rsid w:val="00630889"/>
    <w:rsid w:val="0063161F"/>
    <w:rsid w:val="0063196E"/>
    <w:rsid w:val="00631D21"/>
    <w:rsid w:val="00631DB4"/>
    <w:rsid w:val="00631DC6"/>
    <w:rsid w:val="00632DFB"/>
    <w:rsid w:val="00632FC2"/>
    <w:rsid w:val="006333E9"/>
    <w:rsid w:val="00633435"/>
    <w:rsid w:val="00633EA9"/>
    <w:rsid w:val="00633F3B"/>
    <w:rsid w:val="0063402B"/>
    <w:rsid w:val="006344DE"/>
    <w:rsid w:val="00634B1D"/>
    <w:rsid w:val="00634D12"/>
    <w:rsid w:val="0063508D"/>
    <w:rsid w:val="00635135"/>
    <w:rsid w:val="00635222"/>
    <w:rsid w:val="00635333"/>
    <w:rsid w:val="00635511"/>
    <w:rsid w:val="0063571E"/>
    <w:rsid w:val="0063585F"/>
    <w:rsid w:val="00635B17"/>
    <w:rsid w:val="00636283"/>
    <w:rsid w:val="00636AF6"/>
    <w:rsid w:val="00636EE7"/>
    <w:rsid w:val="006370C8"/>
    <w:rsid w:val="006376A2"/>
    <w:rsid w:val="00637707"/>
    <w:rsid w:val="00637816"/>
    <w:rsid w:val="00637DF7"/>
    <w:rsid w:val="00640686"/>
    <w:rsid w:val="00640966"/>
    <w:rsid w:val="00640E3F"/>
    <w:rsid w:val="00641210"/>
    <w:rsid w:val="00641D92"/>
    <w:rsid w:val="0064246E"/>
    <w:rsid w:val="006426E5"/>
    <w:rsid w:val="006427C4"/>
    <w:rsid w:val="00642E75"/>
    <w:rsid w:val="00643403"/>
    <w:rsid w:val="00643EBD"/>
    <w:rsid w:val="006442D9"/>
    <w:rsid w:val="006444CB"/>
    <w:rsid w:val="006448DE"/>
    <w:rsid w:val="006448EB"/>
    <w:rsid w:val="006448F8"/>
    <w:rsid w:val="006456EA"/>
    <w:rsid w:val="00645BA4"/>
    <w:rsid w:val="00646361"/>
    <w:rsid w:val="00646A2E"/>
    <w:rsid w:val="00646AE6"/>
    <w:rsid w:val="00647332"/>
    <w:rsid w:val="0064739F"/>
    <w:rsid w:val="00647934"/>
    <w:rsid w:val="00647B39"/>
    <w:rsid w:val="00650309"/>
    <w:rsid w:val="0065044C"/>
    <w:rsid w:val="0065077F"/>
    <w:rsid w:val="00650CD0"/>
    <w:rsid w:val="00651276"/>
    <w:rsid w:val="0065196C"/>
    <w:rsid w:val="00652620"/>
    <w:rsid w:val="006526BD"/>
    <w:rsid w:val="00652E05"/>
    <w:rsid w:val="0065338D"/>
    <w:rsid w:val="00653AD0"/>
    <w:rsid w:val="00653F26"/>
    <w:rsid w:val="00654278"/>
    <w:rsid w:val="00654F46"/>
    <w:rsid w:val="0065553E"/>
    <w:rsid w:val="0065575F"/>
    <w:rsid w:val="00655E7C"/>
    <w:rsid w:val="006560ED"/>
    <w:rsid w:val="006563BB"/>
    <w:rsid w:val="006563FA"/>
    <w:rsid w:val="00656AB1"/>
    <w:rsid w:val="00656BE8"/>
    <w:rsid w:val="0065731D"/>
    <w:rsid w:val="006574C8"/>
    <w:rsid w:val="00657A99"/>
    <w:rsid w:val="00660F0E"/>
    <w:rsid w:val="00660FDF"/>
    <w:rsid w:val="006612FA"/>
    <w:rsid w:val="006612FB"/>
    <w:rsid w:val="00661409"/>
    <w:rsid w:val="006616E4"/>
    <w:rsid w:val="006617DA"/>
    <w:rsid w:val="00662C2E"/>
    <w:rsid w:val="00662FDF"/>
    <w:rsid w:val="00663133"/>
    <w:rsid w:val="00663A27"/>
    <w:rsid w:val="00663CC2"/>
    <w:rsid w:val="00663D71"/>
    <w:rsid w:val="00664726"/>
    <w:rsid w:val="00664CA1"/>
    <w:rsid w:val="00664CFE"/>
    <w:rsid w:val="0066520E"/>
    <w:rsid w:val="006656BA"/>
    <w:rsid w:val="00665783"/>
    <w:rsid w:val="006659C3"/>
    <w:rsid w:val="0066677D"/>
    <w:rsid w:val="006674F9"/>
    <w:rsid w:val="00667ED6"/>
    <w:rsid w:val="00667FD0"/>
    <w:rsid w:val="0067000C"/>
    <w:rsid w:val="006712C3"/>
    <w:rsid w:val="00671728"/>
    <w:rsid w:val="00672081"/>
    <w:rsid w:val="00672778"/>
    <w:rsid w:val="00672E95"/>
    <w:rsid w:val="0067307D"/>
    <w:rsid w:val="0067341D"/>
    <w:rsid w:val="006738D9"/>
    <w:rsid w:val="00673A2D"/>
    <w:rsid w:val="00673B62"/>
    <w:rsid w:val="00673C49"/>
    <w:rsid w:val="00673D36"/>
    <w:rsid w:val="00673DBC"/>
    <w:rsid w:val="0067431E"/>
    <w:rsid w:val="00676506"/>
    <w:rsid w:val="006766F2"/>
    <w:rsid w:val="006768AC"/>
    <w:rsid w:val="00676A35"/>
    <w:rsid w:val="0067726A"/>
    <w:rsid w:val="0067730E"/>
    <w:rsid w:val="0067779E"/>
    <w:rsid w:val="006801EB"/>
    <w:rsid w:val="00680447"/>
    <w:rsid w:val="0068055E"/>
    <w:rsid w:val="00680760"/>
    <w:rsid w:val="00680949"/>
    <w:rsid w:val="006812E4"/>
    <w:rsid w:val="00681323"/>
    <w:rsid w:val="00681AF3"/>
    <w:rsid w:val="0068234D"/>
    <w:rsid w:val="00682560"/>
    <w:rsid w:val="0068305C"/>
    <w:rsid w:val="006837AD"/>
    <w:rsid w:val="00683A41"/>
    <w:rsid w:val="00683EB7"/>
    <w:rsid w:val="00684172"/>
    <w:rsid w:val="00684546"/>
    <w:rsid w:val="006846A1"/>
    <w:rsid w:val="00684E1D"/>
    <w:rsid w:val="006850D6"/>
    <w:rsid w:val="00685725"/>
    <w:rsid w:val="0068572D"/>
    <w:rsid w:val="00685F62"/>
    <w:rsid w:val="006862C2"/>
    <w:rsid w:val="006863B1"/>
    <w:rsid w:val="006864C1"/>
    <w:rsid w:val="0068719B"/>
    <w:rsid w:val="00687CDD"/>
    <w:rsid w:val="006903AE"/>
    <w:rsid w:val="00690720"/>
    <w:rsid w:val="00690856"/>
    <w:rsid w:val="00690900"/>
    <w:rsid w:val="00690DB8"/>
    <w:rsid w:val="0069123D"/>
    <w:rsid w:val="00691311"/>
    <w:rsid w:val="00691436"/>
    <w:rsid w:val="00691653"/>
    <w:rsid w:val="00691DED"/>
    <w:rsid w:val="00692174"/>
    <w:rsid w:val="0069240E"/>
    <w:rsid w:val="00692823"/>
    <w:rsid w:val="00692ED2"/>
    <w:rsid w:val="006932F7"/>
    <w:rsid w:val="0069399B"/>
    <w:rsid w:val="00693C18"/>
    <w:rsid w:val="00693C1D"/>
    <w:rsid w:val="00693F51"/>
    <w:rsid w:val="0069402D"/>
    <w:rsid w:val="00694AA4"/>
    <w:rsid w:val="00694B58"/>
    <w:rsid w:val="00694E08"/>
    <w:rsid w:val="00695B23"/>
    <w:rsid w:val="00695BF4"/>
    <w:rsid w:val="00695DA8"/>
    <w:rsid w:val="00695E39"/>
    <w:rsid w:val="00695F14"/>
    <w:rsid w:val="006962F4"/>
    <w:rsid w:val="0069651A"/>
    <w:rsid w:val="00696AD9"/>
    <w:rsid w:val="00696B0C"/>
    <w:rsid w:val="00696E0A"/>
    <w:rsid w:val="00697221"/>
    <w:rsid w:val="00697589"/>
    <w:rsid w:val="00697D19"/>
    <w:rsid w:val="006A0082"/>
    <w:rsid w:val="006A0C69"/>
    <w:rsid w:val="006A1220"/>
    <w:rsid w:val="006A1441"/>
    <w:rsid w:val="006A1915"/>
    <w:rsid w:val="006A1A95"/>
    <w:rsid w:val="006A239E"/>
    <w:rsid w:val="006A2627"/>
    <w:rsid w:val="006A29C3"/>
    <w:rsid w:val="006A2CF4"/>
    <w:rsid w:val="006A3098"/>
    <w:rsid w:val="006A34CE"/>
    <w:rsid w:val="006A3B35"/>
    <w:rsid w:val="006A5181"/>
    <w:rsid w:val="006A51AA"/>
    <w:rsid w:val="006A52B3"/>
    <w:rsid w:val="006A556A"/>
    <w:rsid w:val="006A5CF1"/>
    <w:rsid w:val="006A5D77"/>
    <w:rsid w:val="006A6102"/>
    <w:rsid w:val="006A6625"/>
    <w:rsid w:val="006A69DE"/>
    <w:rsid w:val="006A6B4D"/>
    <w:rsid w:val="006A6E9B"/>
    <w:rsid w:val="006A6FE5"/>
    <w:rsid w:val="006A711A"/>
    <w:rsid w:val="006A73E1"/>
    <w:rsid w:val="006A7594"/>
    <w:rsid w:val="006A7801"/>
    <w:rsid w:val="006A7824"/>
    <w:rsid w:val="006B0BE1"/>
    <w:rsid w:val="006B0DB7"/>
    <w:rsid w:val="006B1B68"/>
    <w:rsid w:val="006B1BFA"/>
    <w:rsid w:val="006B1C02"/>
    <w:rsid w:val="006B1D43"/>
    <w:rsid w:val="006B2536"/>
    <w:rsid w:val="006B25F1"/>
    <w:rsid w:val="006B35DE"/>
    <w:rsid w:val="006B3EC5"/>
    <w:rsid w:val="006B4CFA"/>
    <w:rsid w:val="006B5310"/>
    <w:rsid w:val="006B57FF"/>
    <w:rsid w:val="006B5980"/>
    <w:rsid w:val="006B5E52"/>
    <w:rsid w:val="006B5EAB"/>
    <w:rsid w:val="006B5FE1"/>
    <w:rsid w:val="006B6551"/>
    <w:rsid w:val="006B68F2"/>
    <w:rsid w:val="006B7397"/>
    <w:rsid w:val="006B757A"/>
    <w:rsid w:val="006B7683"/>
    <w:rsid w:val="006B7B45"/>
    <w:rsid w:val="006C0634"/>
    <w:rsid w:val="006C0787"/>
    <w:rsid w:val="006C0949"/>
    <w:rsid w:val="006C16C5"/>
    <w:rsid w:val="006C1910"/>
    <w:rsid w:val="006C1DC6"/>
    <w:rsid w:val="006C2183"/>
    <w:rsid w:val="006C2271"/>
    <w:rsid w:val="006C2DB4"/>
    <w:rsid w:val="006C2DEE"/>
    <w:rsid w:val="006C310D"/>
    <w:rsid w:val="006C3AD2"/>
    <w:rsid w:val="006C3B1A"/>
    <w:rsid w:val="006C5B91"/>
    <w:rsid w:val="006C604A"/>
    <w:rsid w:val="006C650C"/>
    <w:rsid w:val="006C682D"/>
    <w:rsid w:val="006C6873"/>
    <w:rsid w:val="006C68D6"/>
    <w:rsid w:val="006C7288"/>
    <w:rsid w:val="006D01CE"/>
    <w:rsid w:val="006D045F"/>
    <w:rsid w:val="006D081A"/>
    <w:rsid w:val="006D0832"/>
    <w:rsid w:val="006D0F22"/>
    <w:rsid w:val="006D13B9"/>
    <w:rsid w:val="006D1744"/>
    <w:rsid w:val="006D18C5"/>
    <w:rsid w:val="006D1A51"/>
    <w:rsid w:val="006D1CBC"/>
    <w:rsid w:val="006D24BC"/>
    <w:rsid w:val="006D25F6"/>
    <w:rsid w:val="006D2F1D"/>
    <w:rsid w:val="006D2F55"/>
    <w:rsid w:val="006D3665"/>
    <w:rsid w:val="006D4006"/>
    <w:rsid w:val="006D44DE"/>
    <w:rsid w:val="006D4652"/>
    <w:rsid w:val="006D5053"/>
    <w:rsid w:val="006D50A6"/>
    <w:rsid w:val="006D52D8"/>
    <w:rsid w:val="006D5620"/>
    <w:rsid w:val="006D56AA"/>
    <w:rsid w:val="006D56ED"/>
    <w:rsid w:val="006D585A"/>
    <w:rsid w:val="006D5933"/>
    <w:rsid w:val="006D5E4F"/>
    <w:rsid w:val="006D5F71"/>
    <w:rsid w:val="006D60DE"/>
    <w:rsid w:val="006D6190"/>
    <w:rsid w:val="006D71ED"/>
    <w:rsid w:val="006D7F02"/>
    <w:rsid w:val="006E0635"/>
    <w:rsid w:val="006E16CB"/>
    <w:rsid w:val="006E1740"/>
    <w:rsid w:val="006E186E"/>
    <w:rsid w:val="006E1A30"/>
    <w:rsid w:val="006E22DE"/>
    <w:rsid w:val="006E2466"/>
    <w:rsid w:val="006E2471"/>
    <w:rsid w:val="006E264B"/>
    <w:rsid w:val="006E2804"/>
    <w:rsid w:val="006E2900"/>
    <w:rsid w:val="006E2C24"/>
    <w:rsid w:val="006E2E25"/>
    <w:rsid w:val="006E37D3"/>
    <w:rsid w:val="006E3A93"/>
    <w:rsid w:val="006E3D95"/>
    <w:rsid w:val="006E462F"/>
    <w:rsid w:val="006E4C4B"/>
    <w:rsid w:val="006E4C8F"/>
    <w:rsid w:val="006E4E11"/>
    <w:rsid w:val="006E4F57"/>
    <w:rsid w:val="006E54CA"/>
    <w:rsid w:val="006E5961"/>
    <w:rsid w:val="006E5FB6"/>
    <w:rsid w:val="006E6659"/>
    <w:rsid w:val="006E67E5"/>
    <w:rsid w:val="006E692E"/>
    <w:rsid w:val="006E6AF1"/>
    <w:rsid w:val="006E6E61"/>
    <w:rsid w:val="006E7440"/>
    <w:rsid w:val="006E7671"/>
    <w:rsid w:val="006E77FA"/>
    <w:rsid w:val="006E78FD"/>
    <w:rsid w:val="006E7932"/>
    <w:rsid w:val="006E7C8A"/>
    <w:rsid w:val="006E7F24"/>
    <w:rsid w:val="006F0140"/>
    <w:rsid w:val="006F04FF"/>
    <w:rsid w:val="006F0714"/>
    <w:rsid w:val="006F08F6"/>
    <w:rsid w:val="006F0986"/>
    <w:rsid w:val="006F0C5C"/>
    <w:rsid w:val="006F1428"/>
    <w:rsid w:val="006F1B09"/>
    <w:rsid w:val="006F1DEF"/>
    <w:rsid w:val="006F20EE"/>
    <w:rsid w:val="006F21E5"/>
    <w:rsid w:val="006F280A"/>
    <w:rsid w:val="006F2990"/>
    <w:rsid w:val="006F2BA4"/>
    <w:rsid w:val="006F3C79"/>
    <w:rsid w:val="006F3CB7"/>
    <w:rsid w:val="006F4AFE"/>
    <w:rsid w:val="006F5692"/>
    <w:rsid w:val="006F5B69"/>
    <w:rsid w:val="006F5D5E"/>
    <w:rsid w:val="006F631B"/>
    <w:rsid w:val="006F63D4"/>
    <w:rsid w:val="006F6559"/>
    <w:rsid w:val="006F6EC8"/>
    <w:rsid w:val="006F77EE"/>
    <w:rsid w:val="006F7C95"/>
    <w:rsid w:val="006F7EFC"/>
    <w:rsid w:val="006F7F61"/>
    <w:rsid w:val="00700303"/>
    <w:rsid w:val="00700915"/>
    <w:rsid w:val="007012BF"/>
    <w:rsid w:val="007016D8"/>
    <w:rsid w:val="007017A2"/>
    <w:rsid w:val="00701BD3"/>
    <w:rsid w:val="00701F98"/>
    <w:rsid w:val="00701FD8"/>
    <w:rsid w:val="00702B8B"/>
    <w:rsid w:val="00702DF2"/>
    <w:rsid w:val="0070338D"/>
    <w:rsid w:val="007038B9"/>
    <w:rsid w:val="00703AD0"/>
    <w:rsid w:val="00703AE0"/>
    <w:rsid w:val="00705317"/>
    <w:rsid w:val="007053B5"/>
    <w:rsid w:val="00705727"/>
    <w:rsid w:val="00705B8B"/>
    <w:rsid w:val="007060D1"/>
    <w:rsid w:val="007061F9"/>
    <w:rsid w:val="007066D1"/>
    <w:rsid w:val="00706943"/>
    <w:rsid w:val="00706EAB"/>
    <w:rsid w:val="00707011"/>
    <w:rsid w:val="007071B8"/>
    <w:rsid w:val="00707A78"/>
    <w:rsid w:val="0071040E"/>
    <w:rsid w:val="007105A2"/>
    <w:rsid w:val="00710628"/>
    <w:rsid w:val="00710B96"/>
    <w:rsid w:val="0071116C"/>
    <w:rsid w:val="0071120F"/>
    <w:rsid w:val="00711985"/>
    <w:rsid w:val="00711C4C"/>
    <w:rsid w:val="00711EC8"/>
    <w:rsid w:val="00711F56"/>
    <w:rsid w:val="0071220F"/>
    <w:rsid w:val="0071256D"/>
    <w:rsid w:val="007127AC"/>
    <w:rsid w:val="0071280D"/>
    <w:rsid w:val="00712AF9"/>
    <w:rsid w:val="00712BAD"/>
    <w:rsid w:val="00712CF0"/>
    <w:rsid w:val="007131AF"/>
    <w:rsid w:val="00713533"/>
    <w:rsid w:val="00713FE1"/>
    <w:rsid w:val="00714D3B"/>
    <w:rsid w:val="00714E0B"/>
    <w:rsid w:val="00714E6B"/>
    <w:rsid w:val="0071553B"/>
    <w:rsid w:val="007155BE"/>
    <w:rsid w:val="0071695E"/>
    <w:rsid w:val="0071698E"/>
    <w:rsid w:val="00716AC9"/>
    <w:rsid w:val="0071710C"/>
    <w:rsid w:val="00717AF6"/>
    <w:rsid w:val="00717E9C"/>
    <w:rsid w:val="00720083"/>
    <w:rsid w:val="00720563"/>
    <w:rsid w:val="0072162C"/>
    <w:rsid w:val="00721D09"/>
    <w:rsid w:val="00721E4E"/>
    <w:rsid w:val="00721F6C"/>
    <w:rsid w:val="00722AEB"/>
    <w:rsid w:val="00722EF4"/>
    <w:rsid w:val="0072316D"/>
    <w:rsid w:val="00723CB5"/>
    <w:rsid w:val="00723D5B"/>
    <w:rsid w:val="0072476A"/>
    <w:rsid w:val="00724C0F"/>
    <w:rsid w:val="00724DEA"/>
    <w:rsid w:val="00725AFA"/>
    <w:rsid w:val="00725D02"/>
    <w:rsid w:val="00726513"/>
    <w:rsid w:val="00726BD9"/>
    <w:rsid w:val="007270E8"/>
    <w:rsid w:val="007272CB"/>
    <w:rsid w:val="00727655"/>
    <w:rsid w:val="0072773D"/>
    <w:rsid w:val="00727745"/>
    <w:rsid w:val="00727CF2"/>
    <w:rsid w:val="007300B3"/>
    <w:rsid w:val="00730521"/>
    <w:rsid w:val="00730525"/>
    <w:rsid w:val="0073223B"/>
    <w:rsid w:val="00732496"/>
    <w:rsid w:val="00732FB3"/>
    <w:rsid w:val="0073338A"/>
    <w:rsid w:val="00733609"/>
    <w:rsid w:val="007340C2"/>
    <w:rsid w:val="007345A7"/>
    <w:rsid w:val="00734759"/>
    <w:rsid w:val="00734C9C"/>
    <w:rsid w:val="00734CCE"/>
    <w:rsid w:val="007353AF"/>
    <w:rsid w:val="007353CF"/>
    <w:rsid w:val="00735F18"/>
    <w:rsid w:val="0073626E"/>
    <w:rsid w:val="00736546"/>
    <w:rsid w:val="00736722"/>
    <w:rsid w:val="007369AD"/>
    <w:rsid w:val="0073727B"/>
    <w:rsid w:val="0073777C"/>
    <w:rsid w:val="00737985"/>
    <w:rsid w:val="00737CDE"/>
    <w:rsid w:val="0074001F"/>
    <w:rsid w:val="0074067E"/>
    <w:rsid w:val="007409E7"/>
    <w:rsid w:val="00740ACA"/>
    <w:rsid w:val="00740C96"/>
    <w:rsid w:val="00740F0E"/>
    <w:rsid w:val="00741423"/>
    <w:rsid w:val="00741A2A"/>
    <w:rsid w:val="00741F3C"/>
    <w:rsid w:val="0074222C"/>
    <w:rsid w:val="0074318E"/>
    <w:rsid w:val="007435BE"/>
    <w:rsid w:val="007435F1"/>
    <w:rsid w:val="00743753"/>
    <w:rsid w:val="007437AF"/>
    <w:rsid w:val="00743B3C"/>
    <w:rsid w:val="00743C39"/>
    <w:rsid w:val="00743FE5"/>
    <w:rsid w:val="00744486"/>
    <w:rsid w:val="0074450C"/>
    <w:rsid w:val="00744511"/>
    <w:rsid w:val="00744B5E"/>
    <w:rsid w:val="00744FE1"/>
    <w:rsid w:val="00745295"/>
    <w:rsid w:val="00745B87"/>
    <w:rsid w:val="00745DBD"/>
    <w:rsid w:val="00746058"/>
    <w:rsid w:val="00746452"/>
    <w:rsid w:val="00746EE8"/>
    <w:rsid w:val="007476B4"/>
    <w:rsid w:val="00747812"/>
    <w:rsid w:val="00747F81"/>
    <w:rsid w:val="007502CB"/>
    <w:rsid w:val="0075039C"/>
    <w:rsid w:val="00750468"/>
    <w:rsid w:val="007505AA"/>
    <w:rsid w:val="007505CB"/>
    <w:rsid w:val="0075072A"/>
    <w:rsid w:val="00750CBA"/>
    <w:rsid w:val="00750F07"/>
    <w:rsid w:val="00751373"/>
    <w:rsid w:val="00751543"/>
    <w:rsid w:val="00751D45"/>
    <w:rsid w:val="00751F5C"/>
    <w:rsid w:val="00752375"/>
    <w:rsid w:val="00752615"/>
    <w:rsid w:val="007526AE"/>
    <w:rsid w:val="0075291C"/>
    <w:rsid w:val="00752AB2"/>
    <w:rsid w:val="00752DCA"/>
    <w:rsid w:val="00752FBF"/>
    <w:rsid w:val="007531B0"/>
    <w:rsid w:val="00753370"/>
    <w:rsid w:val="00753EAD"/>
    <w:rsid w:val="0075475E"/>
    <w:rsid w:val="00754799"/>
    <w:rsid w:val="00754CFC"/>
    <w:rsid w:val="00754E60"/>
    <w:rsid w:val="007550C5"/>
    <w:rsid w:val="00755260"/>
    <w:rsid w:val="007552BF"/>
    <w:rsid w:val="0075627E"/>
    <w:rsid w:val="00756BA7"/>
    <w:rsid w:val="00756C63"/>
    <w:rsid w:val="007570D7"/>
    <w:rsid w:val="007574E4"/>
    <w:rsid w:val="007609BF"/>
    <w:rsid w:val="00761310"/>
    <w:rsid w:val="00761505"/>
    <w:rsid w:val="00761761"/>
    <w:rsid w:val="00761D4E"/>
    <w:rsid w:val="00761FD7"/>
    <w:rsid w:val="00762395"/>
    <w:rsid w:val="007626D1"/>
    <w:rsid w:val="00762E78"/>
    <w:rsid w:val="007632CF"/>
    <w:rsid w:val="00763B1C"/>
    <w:rsid w:val="00763CF2"/>
    <w:rsid w:val="00764F4D"/>
    <w:rsid w:val="00765FA8"/>
    <w:rsid w:val="00766393"/>
    <w:rsid w:val="007663A7"/>
    <w:rsid w:val="007665ED"/>
    <w:rsid w:val="0076691A"/>
    <w:rsid w:val="00766C3C"/>
    <w:rsid w:val="00767494"/>
    <w:rsid w:val="0076776B"/>
    <w:rsid w:val="007679C8"/>
    <w:rsid w:val="00767ADA"/>
    <w:rsid w:val="00767DAE"/>
    <w:rsid w:val="00767EBF"/>
    <w:rsid w:val="007700F0"/>
    <w:rsid w:val="00770198"/>
    <w:rsid w:val="007702F2"/>
    <w:rsid w:val="00770AC6"/>
    <w:rsid w:val="00770BAA"/>
    <w:rsid w:val="00770D3C"/>
    <w:rsid w:val="00770DC2"/>
    <w:rsid w:val="0077114C"/>
    <w:rsid w:val="00771349"/>
    <w:rsid w:val="007713CC"/>
    <w:rsid w:val="0077168C"/>
    <w:rsid w:val="00771795"/>
    <w:rsid w:val="007717B8"/>
    <w:rsid w:val="0077245D"/>
    <w:rsid w:val="007725C4"/>
    <w:rsid w:val="00772822"/>
    <w:rsid w:val="00772AF2"/>
    <w:rsid w:val="007739AD"/>
    <w:rsid w:val="00773BC1"/>
    <w:rsid w:val="00773ECA"/>
    <w:rsid w:val="00773EEC"/>
    <w:rsid w:val="0077405B"/>
    <w:rsid w:val="007742A4"/>
    <w:rsid w:val="0077466D"/>
    <w:rsid w:val="00774EC0"/>
    <w:rsid w:val="00774FAE"/>
    <w:rsid w:val="0077580F"/>
    <w:rsid w:val="00775894"/>
    <w:rsid w:val="00775F59"/>
    <w:rsid w:val="0077625E"/>
    <w:rsid w:val="007766A1"/>
    <w:rsid w:val="00776D28"/>
    <w:rsid w:val="007775DF"/>
    <w:rsid w:val="00777ABC"/>
    <w:rsid w:val="00777AE8"/>
    <w:rsid w:val="00777B79"/>
    <w:rsid w:val="00777B85"/>
    <w:rsid w:val="007804A2"/>
    <w:rsid w:val="00780643"/>
    <w:rsid w:val="00780942"/>
    <w:rsid w:val="0078171A"/>
    <w:rsid w:val="00781F70"/>
    <w:rsid w:val="00781FC1"/>
    <w:rsid w:val="0078223F"/>
    <w:rsid w:val="007825A7"/>
    <w:rsid w:val="007825D8"/>
    <w:rsid w:val="007826CD"/>
    <w:rsid w:val="00782779"/>
    <w:rsid w:val="007827C4"/>
    <w:rsid w:val="00782A82"/>
    <w:rsid w:val="00782DAC"/>
    <w:rsid w:val="00782DB6"/>
    <w:rsid w:val="007830B4"/>
    <w:rsid w:val="0078354C"/>
    <w:rsid w:val="007836E8"/>
    <w:rsid w:val="0078377C"/>
    <w:rsid w:val="00783800"/>
    <w:rsid w:val="00784207"/>
    <w:rsid w:val="0078444C"/>
    <w:rsid w:val="00784ED0"/>
    <w:rsid w:val="00784F37"/>
    <w:rsid w:val="0078539C"/>
    <w:rsid w:val="0078543F"/>
    <w:rsid w:val="007855EC"/>
    <w:rsid w:val="00785920"/>
    <w:rsid w:val="00785FCC"/>
    <w:rsid w:val="00786000"/>
    <w:rsid w:val="00786385"/>
    <w:rsid w:val="00786757"/>
    <w:rsid w:val="007867D1"/>
    <w:rsid w:val="00786977"/>
    <w:rsid w:val="007875F0"/>
    <w:rsid w:val="00787D3F"/>
    <w:rsid w:val="00787F90"/>
    <w:rsid w:val="0079013F"/>
    <w:rsid w:val="00790483"/>
    <w:rsid w:val="00790722"/>
    <w:rsid w:val="007907A7"/>
    <w:rsid w:val="00790946"/>
    <w:rsid w:val="00790BAE"/>
    <w:rsid w:val="00790D3A"/>
    <w:rsid w:val="007913BA"/>
    <w:rsid w:val="00792611"/>
    <w:rsid w:val="00792975"/>
    <w:rsid w:val="00792B64"/>
    <w:rsid w:val="00792F44"/>
    <w:rsid w:val="00793BED"/>
    <w:rsid w:val="00794194"/>
    <w:rsid w:val="007942BC"/>
    <w:rsid w:val="00794405"/>
    <w:rsid w:val="00794597"/>
    <w:rsid w:val="00794975"/>
    <w:rsid w:val="00794E5C"/>
    <w:rsid w:val="0079522F"/>
    <w:rsid w:val="0079603F"/>
    <w:rsid w:val="007966D9"/>
    <w:rsid w:val="00796712"/>
    <w:rsid w:val="00796D9A"/>
    <w:rsid w:val="0079775B"/>
    <w:rsid w:val="007977F6"/>
    <w:rsid w:val="00797CF7"/>
    <w:rsid w:val="007A0EFE"/>
    <w:rsid w:val="007A1ADE"/>
    <w:rsid w:val="007A1E4C"/>
    <w:rsid w:val="007A26AB"/>
    <w:rsid w:val="007A28F9"/>
    <w:rsid w:val="007A2E1F"/>
    <w:rsid w:val="007A3546"/>
    <w:rsid w:val="007A434E"/>
    <w:rsid w:val="007A43D4"/>
    <w:rsid w:val="007A4CC8"/>
    <w:rsid w:val="007A4E11"/>
    <w:rsid w:val="007A5119"/>
    <w:rsid w:val="007A5265"/>
    <w:rsid w:val="007A534D"/>
    <w:rsid w:val="007A5C42"/>
    <w:rsid w:val="007A5D5C"/>
    <w:rsid w:val="007A5E11"/>
    <w:rsid w:val="007A60D1"/>
    <w:rsid w:val="007A66E2"/>
    <w:rsid w:val="007A6938"/>
    <w:rsid w:val="007A6C53"/>
    <w:rsid w:val="007A726C"/>
    <w:rsid w:val="007A765E"/>
    <w:rsid w:val="007A7719"/>
    <w:rsid w:val="007A7976"/>
    <w:rsid w:val="007A7B3E"/>
    <w:rsid w:val="007A7E3D"/>
    <w:rsid w:val="007B0BE2"/>
    <w:rsid w:val="007B0D39"/>
    <w:rsid w:val="007B0DF6"/>
    <w:rsid w:val="007B0FF3"/>
    <w:rsid w:val="007B107D"/>
    <w:rsid w:val="007B190A"/>
    <w:rsid w:val="007B1F16"/>
    <w:rsid w:val="007B1F7E"/>
    <w:rsid w:val="007B2398"/>
    <w:rsid w:val="007B2779"/>
    <w:rsid w:val="007B31B4"/>
    <w:rsid w:val="007B43B9"/>
    <w:rsid w:val="007B497C"/>
    <w:rsid w:val="007B5740"/>
    <w:rsid w:val="007B577C"/>
    <w:rsid w:val="007B5A95"/>
    <w:rsid w:val="007B5C6C"/>
    <w:rsid w:val="007B645A"/>
    <w:rsid w:val="007B662D"/>
    <w:rsid w:val="007B664B"/>
    <w:rsid w:val="007B7AA8"/>
    <w:rsid w:val="007B7F51"/>
    <w:rsid w:val="007C024A"/>
    <w:rsid w:val="007C0581"/>
    <w:rsid w:val="007C0BD1"/>
    <w:rsid w:val="007C195B"/>
    <w:rsid w:val="007C1B0B"/>
    <w:rsid w:val="007C1BCA"/>
    <w:rsid w:val="007C1BF4"/>
    <w:rsid w:val="007C1E0E"/>
    <w:rsid w:val="007C2651"/>
    <w:rsid w:val="007C2824"/>
    <w:rsid w:val="007C2EF2"/>
    <w:rsid w:val="007C3F90"/>
    <w:rsid w:val="007C40D4"/>
    <w:rsid w:val="007C4638"/>
    <w:rsid w:val="007C49C9"/>
    <w:rsid w:val="007C4BC2"/>
    <w:rsid w:val="007C5155"/>
    <w:rsid w:val="007C5436"/>
    <w:rsid w:val="007C560A"/>
    <w:rsid w:val="007C567A"/>
    <w:rsid w:val="007C5D95"/>
    <w:rsid w:val="007C6182"/>
    <w:rsid w:val="007C64DA"/>
    <w:rsid w:val="007C667E"/>
    <w:rsid w:val="007C6835"/>
    <w:rsid w:val="007C7020"/>
    <w:rsid w:val="007C716F"/>
    <w:rsid w:val="007C71CD"/>
    <w:rsid w:val="007C7287"/>
    <w:rsid w:val="007C7370"/>
    <w:rsid w:val="007C779D"/>
    <w:rsid w:val="007C781E"/>
    <w:rsid w:val="007C7B58"/>
    <w:rsid w:val="007D00EC"/>
    <w:rsid w:val="007D01AD"/>
    <w:rsid w:val="007D08CF"/>
    <w:rsid w:val="007D0C2C"/>
    <w:rsid w:val="007D0CDC"/>
    <w:rsid w:val="007D11E4"/>
    <w:rsid w:val="007D14FB"/>
    <w:rsid w:val="007D1535"/>
    <w:rsid w:val="007D1836"/>
    <w:rsid w:val="007D1CB2"/>
    <w:rsid w:val="007D1E28"/>
    <w:rsid w:val="007D1F06"/>
    <w:rsid w:val="007D2285"/>
    <w:rsid w:val="007D289F"/>
    <w:rsid w:val="007D318F"/>
    <w:rsid w:val="007D37BC"/>
    <w:rsid w:val="007D3BA8"/>
    <w:rsid w:val="007D3EC3"/>
    <w:rsid w:val="007D4452"/>
    <w:rsid w:val="007D487A"/>
    <w:rsid w:val="007D4A86"/>
    <w:rsid w:val="007D547E"/>
    <w:rsid w:val="007D5498"/>
    <w:rsid w:val="007D55C0"/>
    <w:rsid w:val="007D5789"/>
    <w:rsid w:val="007D5B4F"/>
    <w:rsid w:val="007D5D29"/>
    <w:rsid w:val="007D61E2"/>
    <w:rsid w:val="007D6335"/>
    <w:rsid w:val="007D6F83"/>
    <w:rsid w:val="007D7656"/>
    <w:rsid w:val="007D7A18"/>
    <w:rsid w:val="007D7AF0"/>
    <w:rsid w:val="007D7F97"/>
    <w:rsid w:val="007E0442"/>
    <w:rsid w:val="007E12FD"/>
    <w:rsid w:val="007E13C6"/>
    <w:rsid w:val="007E1628"/>
    <w:rsid w:val="007E1B1A"/>
    <w:rsid w:val="007E230B"/>
    <w:rsid w:val="007E23EC"/>
    <w:rsid w:val="007E243D"/>
    <w:rsid w:val="007E2633"/>
    <w:rsid w:val="007E268A"/>
    <w:rsid w:val="007E2780"/>
    <w:rsid w:val="007E3411"/>
    <w:rsid w:val="007E357C"/>
    <w:rsid w:val="007E3A9B"/>
    <w:rsid w:val="007E3BB5"/>
    <w:rsid w:val="007E3CCE"/>
    <w:rsid w:val="007E3DFA"/>
    <w:rsid w:val="007E3E72"/>
    <w:rsid w:val="007E45E1"/>
    <w:rsid w:val="007E4A2B"/>
    <w:rsid w:val="007E5279"/>
    <w:rsid w:val="007E52AE"/>
    <w:rsid w:val="007E535F"/>
    <w:rsid w:val="007E55E9"/>
    <w:rsid w:val="007E57A8"/>
    <w:rsid w:val="007E5A64"/>
    <w:rsid w:val="007E5C8A"/>
    <w:rsid w:val="007E5FF2"/>
    <w:rsid w:val="007E6DAA"/>
    <w:rsid w:val="007E771B"/>
    <w:rsid w:val="007E7CCD"/>
    <w:rsid w:val="007E7F1C"/>
    <w:rsid w:val="007F016E"/>
    <w:rsid w:val="007F0A44"/>
    <w:rsid w:val="007F0BC6"/>
    <w:rsid w:val="007F0DA9"/>
    <w:rsid w:val="007F0E09"/>
    <w:rsid w:val="007F11DE"/>
    <w:rsid w:val="007F13DB"/>
    <w:rsid w:val="007F154C"/>
    <w:rsid w:val="007F2415"/>
    <w:rsid w:val="007F2512"/>
    <w:rsid w:val="007F2901"/>
    <w:rsid w:val="007F29C5"/>
    <w:rsid w:val="007F2F68"/>
    <w:rsid w:val="007F3042"/>
    <w:rsid w:val="007F3206"/>
    <w:rsid w:val="007F3261"/>
    <w:rsid w:val="007F3BAB"/>
    <w:rsid w:val="007F3EE9"/>
    <w:rsid w:val="007F4A91"/>
    <w:rsid w:val="007F4CEF"/>
    <w:rsid w:val="007F52B9"/>
    <w:rsid w:val="007F60B0"/>
    <w:rsid w:val="007F616D"/>
    <w:rsid w:val="007F6DDF"/>
    <w:rsid w:val="007F6F3B"/>
    <w:rsid w:val="007F710E"/>
    <w:rsid w:val="007F71CA"/>
    <w:rsid w:val="007F7655"/>
    <w:rsid w:val="00800714"/>
    <w:rsid w:val="0080082C"/>
    <w:rsid w:val="00800EC0"/>
    <w:rsid w:val="008011BF"/>
    <w:rsid w:val="0080155B"/>
    <w:rsid w:val="0080156B"/>
    <w:rsid w:val="00801DEB"/>
    <w:rsid w:val="00802455"/>
    <w:rsid w:val="00802AD7"/>
    <w:rsid w:val="00803F50"/>
    <w:rsid w:val="0080443D"/>
    <w:rsid w:val="00804CB3"/>
    <w:rsid w:val="00805716"/>
    <w:rsid w:val="00805FD2"/>
    <w:rsid w:val="00806B8E"/>
    <w:rsid w:val="00806CD7"/>
    <w:rsid w:val="0080709F"/>
    <w:rsid w:val="0080731D"/>
    <w:rsid w:val="00807ADF"/>
    <w:rsid w:val="0081066C"/>
    <w:rsid w:val="00810958"/>
    <w:rsid w:val="00810C5C"/>
    <w:rsid w:val="0081108B"/>
    <w:rsid w:val="008116F8"/>
    <w:rsid w:val="0081184A"/>
    <w:rsid w:val="008119F8"/>
    <w:rsid w:val="008121F7"/>
    <w:rsid w:val="00812354"/>
    <w:rsid w:val="00812691"/>
    <w:rsid w:val="00813389"/>
    <w:rsid w:val="008137B8"/>
    <w:rsid w:val="00814179"/>
    <w:rsid w:val="008149FD"/>
    <w:rsid w:val="0081544F"/>
    <w:rsid w:val="00815AA2"/>
    <w:rsid w:val="00815DC4"/>
    <w:rsid w:val="00816391"/>
    <w:rsid w:val="0081666F"/>
    <w:rsid w:val="008168A0"/>
    <w:rsid w:val="00816C69"/>
    <w:rsid w:val="008171C3"/>
    <w:rsid w:val="008171DE"/>
    <w:rsid w:val="00817AF4"/>
    <w:rsid w:val="00817D6F"/>
    <w:rsid w:val="008205C3"/>
    <w:rsid w:val="00820897"/>
    <w:rsid w:val="00820FC3"/>
    <w:rsid w:val="008217BD"/>
    <w:rsid w:val="008223D3"/>
    <w:rsid w:val="0082253F"/>
    <w:rsid w:val="00822798"/>
    <w:rsid w:val="00822B1E"/>
    <w:rsid w:val="00822EEE"/>
    <w:rsid w:val="008230B2"/>
    <w:rsid w:val="00823993"/>
    <w:rsid w:val="008239B0"/>
    <w:rsid w:val="00823D76"/>
    <w:rsid w:val="00824098"/>
    <w:rsid w:val="00824362"/>
    <w:rsid w:val="00824D6F"/>
    <w:rsid w:val="00825014"/>
    <w:rsid w:val="0082508B"/>
    <w:rsid w:val="008251E1"/>
    <w:rsid w:val="00825EF7"/>
    <w:rsid w:val="008268EB"/>
    <w:rsid w:val="008269F7"/>
    <w:rsid w:val="00826A5D"/>
    <w:rsid w:val="00826FF6"/>
    <w:rsid w:val="00827095"/>
    <w:rsid w:val="008271AB"/>
    <w:rsid w:val="00827C3B"/>
    <w:rsid w:val="00827E91"/>
    <w:rsid w:val="00830559"/>
    <w:rsid w:val="008305B1"/>
    <w:rsid w:val="00830695"/>
    <w:rsid w:val="008309AE"/>
    <w:rsid w:val="008309B0"/>
    <w:rsid w:val="00830B16"/>
    <w:rsid w:val="00830EFE"/>
    <w:rsid w:val="008311EA"/>
    <w:rsid w:val="00831C24"/>
    <w:rsid w:val="00831C25"/>
    <w:rsid w:val="00832E01"/>
    <w:rsid w:val="00832E5A"/>
    <w:rsid w:val="008332B5"/>
    <w:rsid w:val="00833539"/>
    <w:rsid w:val="00833734"/>
    <w:rsid w:val="00833791"/>
    <w:rsid w:val="008347A3"/>
    <w:rsid w:val="00835AE3"/>
    <w:rsid w:val="00835EBA"/>
    <w:rsid w:val="0083678B"/>
    <w:rsid w:val="00836B31"/>
    <w:rsid w:val="00837444"/>
    <w:rsid w:val="00837949"/>
    <w:rsid w:val="00837EBE"/>
    <w:rsid w:val="008400CA"/>
    <w:rsid w:val="00840597"/>
    <w:rsid w:val="00840AAB"/>
    <w:rsid w:val="00840D14"/>
    <w:rsid w:val="00840EE2"/>
    <w:rsid w:val="0084122B"/>
    <w:rsid w:val="008420FB"/>
    <w:rsid w:val="00842514"/>
    <w:rsid w:val="008428B0"/>
    <w:rsid w:val="008429EA"/>
    <w:rsid w:val="00842B47"/>
    <w:rsid w:val="008434AB"/>
    <w:rsid w:val="008437E0"/>
    <w:rsid w:val="00843AAA"/>
    <w:rsid w:val="00843D6A"/>
    <w:rsid w:val="00843DA1"/>
    <w:rsid w:val="008443EA"/>
    <w:rsid w:val="00844C32"/>
    <w:rsid w:val="00844C95"/>
    <w:rsid w:val="00844E1D"/>
    <w:rsid w:val="00845439"/>
    <w:rsid w:val="0084550D"/>
    <w:rsid w:val="00845730"/>
    <w:rsid w:val="00845ADC"/>
    <w:rsid w:val="00846323"/>
    <w:rsid w:val="00846570"/>
    <w:rsid w:val="0084697A"/>
    <w:rsid w:val="00846C85"/>
    <w:rsid w:val="0084712B"/>
    <w:rsid w:val="008476EB"/>
    <w:rsid w:val="00847BA3"/>
    <w:rsid w:val="00847E23"/>
    <w:rsid w:val="00847FE8"/>
    <w:rsid w:val="00850117"/>
    <w:rsid w:val="0085036D"/>
    <w:rsid w:val="0085069C"/>
    <w:rsid w:val="00850F9A"/>
    <w:rsid w:val="008511E7"/>
    <w:rsid w:val="00851317"/>
    <w:rsid w:val="008518AD"/>
    <w:rsid w:val="00851D09"/>
    <w:rsid w:val="00851F2F"/>
    <w:rsid w:val="00852482"/>
    <w:rsid w:val="008524E4"/>
    <w:rsid w:val="00852AAE"/>
    <w:rsid w:val="00852D97"/>
    <w:rsid w:val="00852F83"/>
    <w:rsid w:val="00853034"/>
    <w:rsid w:val="00853A85"/>
    <w:rsid w:val="0085434B"/>
    <w:rsid w:val="00854360"/>
    <w:rsid w:val="00854382"/>
    <w:rsid w:val="00854B52"/>
    <w:rsid w:val="00855210"/>
    <w:rsid w:val="008553B8"/>
    <w:rsid w:val="008555F5"/>
    <w:rsid w:val="00855C6D"/>
    <w:rsid w:val="008565E1"/>
    <w:rsid w:val="00856ECF"/>
    <w:rsid w:val="00857620"/>
    <w:rsid w:val="00857A05"/>
    <w:rsid w:val="00857C73"/>
    <w:rsid w:val="00860036"/>
    <w:rsid w:val="0086022B"/>
    <w:rsid w:val="00860247"/>
    <w:rsid w:val="008603BC"/>
    <w:rsid w:val="008612CC"/>
    <w:rsid w:val="008614A4"/>
    <w:rsid w:val="00861799"/>
    <w:rsid w:val="008625DC"/>
    <w:rsid w:val="00862C42"/>
    <w:rsid w:val="008639C7"/>
    <w:rsid w:val="00863A0C"/>
    <w:rsid w:val="00863A5E"/>
    <w:rsid w:val="00863C5D"/>
    <w:rsid w:val="00863C9F"/>
    <w:rsid w:val="0086486B"/>
    <w:rsid w:val="00864BCE"/>
    <w:rsid w:val="00864E7B"/>
    <w:rsid w:val="008650BF"/>
    <w:rsid w:val="008650E5"/>
    <w:rsid w:val="00865EB9"/>
    <w:rsid w:val="00865EF6"/>
    <w:rsid w:val="00866107"/>
    <w:rsid w:val="00866197"/>
    <w:rsid w:val="00866AA8"/>
    <w:rsid w:val="00866D2C"/>
    <w:rsid w:val="00866E96"/>
    <w:rsid w:val="0086709C"/>
    <w:rsid w:val="00867B4D"/>
    <w:rsid w:val="008701F2"/>
    <w:rsid w:val="0087040B"/>
    <w:rsid w:val="00870525"/>
    <w:rsid w:val="0087134D"/>
    <w:rsid w:val="00871380"/>
    <w:rsid w:val="00871646"/>
    <w:rsid w:val="00871B5B"/>
    <w:rsid w:val="00871E60"/>
    <w:rsid w:val="00872083"/>
    <w:rsid w:val="0087333E"/>
    <w:rsid w:val="00873385"/>
    <w:rsid w:val="00873926"/>
    <w:rsid w:val="00873D36"/>
    <w:rsid w:val="00873EA2"/>
    <w:rsid w:val="00873F6B"/>
    <w:rsid w:val="00873FFD"/>
    <w:rsid w:val="0087405A"/>
    <w:rsid w:val="0087428B"/>
    <w:rsid w:val="00874494"/>
    <w:rsid w:val="008745D8"/>
    <w:rsid w:val="00874838"/>
    <w:rsid w:val="00874A03"/>
    <w:rsid w:val="00874AAD"/>
    <w:rsid w:val="00874CB3"/>
    <w:rsid w:val="00874DE5"/>
    <w:rsid w:val="00875B46"/>
    <w:rsid w:val="00875F0F"/>
    <w:rsid w:val="00876245"/>
    <w:rsid w:val="008763EB"/>
    <w:rsid w:val="008769AC"/>
    <w:rsid w:val="00876A52"/>
    <w:rsid w:val="00876CC5"/>
    <w:rsid w:val="00877A30"/>
    <w:rsid w:val="00877FE6"/>
    <w:rsid w:val="00880CE8"/>
    <w:rsid w:val="00880F6C"/>
    <w:rsid w:val="008810FD"/>
    <w:rsid w:val="00881D6F"/>
    <w:rsid w:val="00881FD3"/>
    <w:rsid w:val="008825D7"/>
    <w:rsid w:val="0088295F"/>
    <w:rsid w:val="0088387C"/>
    <w:rsid w:val="00884067"/>
    <w:rsid w:val="008841BD"/>
    <w:rsid w:val="00884598"/>
    <w:rsid w:val="00884A16"/>
    <w:rsid w:val="00884F24"/>
    <w:rsid w:val="008856C0"/>
    <w:rsid w:val="00885D5A"/>
    <w:rsid w:val="00885D73"/>
    <w:rsid w:val="00886397"/>
    <w:rsid w:val="0088664D"/>
    <w:rsid w:val="00887C9C"/>
    <w:rsid w:val="00887E63"/>
    <w:rsid w:val="00890041"/>
    <w:rsid w:val="00890304"/>
    <w:rsid w:val="0089073E"/>
    <w:rsid w:val="0089081F"/>
    <w:rsid w:val="00890B99"/>
    <w:rsid w:val="008912D7"/>
    <w:rsid w:val="008915A1"/>
    <w:rsid w:val="0089170A"/>
    <w:rsid w:val="00891794"/>
    <w:rsid w:val="0089182F"/>
    <w:rsid w:val="0089200A"/>
    <w:rsid w:val="008933D5"/>
    <w:rsid w:val="0089364B"/>
    <w:rsid w:val="008937B3"/>
    <w:rsid w:val="00893C9A"/>
    <w:rsid w:val="00893D17"/>
    <w:rsid w:val="00894043"/>
    <w:rsid w:val="0089405F"/>
    <w:rsid w:val="008943B6"/>
    <w:rsid w:val="00894B61"/>
    <w:rsid w:val="00894BBE"/>
    <w:rsid w:val="00894C4A"/>
    <w:rsid w:val="0089509A"/>
    <w:rsid w:val="00895473"/>
    <w:rsid w:val="008959A7"/>
    <w:rsid w:val="00895B4F"/>
    <w:rsid w:val="00895D8B"/>
    <w:rsid w:val="0089600A"/>
    <w:rsid w:val="008966ED"/>
    <w:rsid w:val="008971D9"/>
    <w:rsid w:val="0089730F"/>
    <w:rsid w:val="008979EB"/>
    <w:rsid w:val="008A02CB"/>
    <w:rsid w:val="008A0D7E"/>
    <w:rsid w:val="008A0EB3"/>
    <w:rsid w:val="008A1240"/>
    <w:rsid w:val="008A139E"/>
    <w:rsid w:val="008A18DF"/>
    <w:rsid w:val="008A1D24"/>
    <w:rsid w:val="008A2103"/>
    <w:rsid w:val="008A215E"/>
    <w:rsid w:val="008A22CE"/>
    <w:rsid w:val="008A2375"/>
    <w:rsid w:val="008A27E2"/>
    <w:rsid w:val="008A2902"/>
    <w:rsid w:val="008A33A7"/>
    <w:rsid w:val="008A36D7"/>
    <w:rsid w:val="008A3736"/>
    <w:rsid w:val="008A3E1F"/>
    <w:rsid w:val="008A442D"/>
    <w:rsid w:val="008A44ED"/>
    <w:rsid w:val="008A46B9"/>
    <w:rsid w:val="008A4A4C"/>
    <w:rsid w:val="008A5BA2"/>
    <w:rsid w:val="008A5F98"/>
    <w:rsid w:val="008A6058"/>
    <w:rsid w:val="008A669F"/>
    <w:rsid w:val="008A794C"/>
    <w:rsid w:val="008B0161"/>
    <w:rsid w:val="008B054E"/>
    <w:rsid w:val="008B0D1C"/>
    <w:rsid w:val="008B0F7C"/>
    <w:rsid w:val="008B1063"/>
    <w:rsid w:val="008B1198"/>
    <w:rsid w:val="008B123D"/>
    <w:rsid w:val="008B1732"/>
    <w:rsid w:val="008B198E"/>
    <w:rsid w:val="008B1B7A"/>
    <w:rsid w:val="008B1C9F"/>
    <w:rsid w:val="008B22DB"/>
    <w:rsid w:val="008B2301"/>
    <w:rsid w:val="008B294D"/>
    <w:rsid w:val="008B2BFA"/>
    <w:rsid w:val="008B4362"/>
    <w:rsid w:val="008B5095"/>
    <w:rsid w:val="008B5920"/>
    <w:rsid w:val="008B5C37"/>
    <w:rsid w:val="008B668D"/>
    <w:rsid w:val="008B697A"/>
    <w:rsid w:val="008B6B93"/>
    <w:rsid w:val="008B6ED9"/>
    <w:rsid w:val="008B701D"/>
    <w:rsid w:val="008B757C"/>
    <w:rsid w:val="008B7595"/>
    <w:rsid w:val="008B7C5A"/>
    <w:rsid w:val="008B7D18"/>
    <w:rsid w:val="008C05C6"/>
    <w:rsid w:val="008C060C"/>
    <w:rsid w:val="008C0D39"/>
    <w:rsid w:val="008C0DC4"/>
    <w:rsid w:val="008C0FB2"/>
    <w:rsid w:val="008C13E2"/>
    <w:rsid w:val="008C13FA"/>
    <w:rsid w:val="008C15E2"/>
    <w:rsid w:val="008C28A9"/>
    <w:rsid w:val="008C34DE"/>
    <w:rsid w:val="008C355E"/>
    <w:rsid w:val="008C3C15"/>
    <w:rsid w:val="008C40D4"/>
    <w:rsid w:val="008C4471"/>
    <w:rsid w:val="008C4A0E"/>
    <w:rsid w:val="008C4E45"/>
    <w:rsid w:val="008C4F22"/>
    <w:rsid w:val="008C529C"/>
    <w:rsid w:val="008C5516"/>
    <w:rsid w:val="008C5ED5"/>
    <w:rsid w:val="008C6035"/>
    <w:rsid w:val="008C6293"/>
    <w:rsid w:val="008C62EE"/>
    <w:rsid w:val="008C630E"/>
    <w:rsid w:val="008C66F0"/>
    <w:rsid w:val="008C6B18"/>
    <w:rsid w:val="008C70C5"/>
    <w:rsid w:val="008C77BB"/>
    <w:rsid w:val="008C79AC"/>
    <w:rsid w:val="008C7FD2"/>
    <w:rsid w:val="008D01AD"/>
    <w:rsid w:val="008D03BC"/>
    <w:rsid w:val="008D06D1"/>
    <w:rsid w:val="008D08DB"/>
    <w:rsid w:val="008D0A95"/>
    <w:rsid w:val="008D0F0D"/>
    <w:rsid w:val="008D14F3"/>
    <w:rsid w:val="008D171D"/>
    <w:rsid w:val="008D18B5"/>
    <w:rsid w:val="008D1919"/>
    <w:rsid w:val="008D217E"/>
    <w:rsid w:val="008D2457"/>
    <w:rsid w:val="008D255B"/>
    <w:rsid w:val="008D2FAC"/>
    <w:rsid w:val="008D346F"/>
    <w:rsid w:val="008D38DE"/>
    <w:rsid w:val="008D3D03"/>
    <w:rsid w:val="008D4815"/>
    <w:rsid w:val="008D4989"/>
    <w:rsid w:val="008D4F94"/>
    <w:rsid w:val="008D5E04"/>
    <w:rsid w:val="008D5E35"/>
    <w:rsid w:val="008D5E5A"/>
    <w:rsid w:val="008D64C3"/>
    <w:rsid w:val="008D65A3"/>
    <w:rsid w:val="008D66FC"/>
    <w:rsid w:val="008D6811"/>
    <w:rsid w:val="008D6A82"/>
    <w:rsid w:val="008D7C38"/>
    <w:rsid w:val="008D7D6B"/>
    <w:rsid w:val="008D7EDF"/>
    <w:rsid w:val="008E0053"/>
    <w:rsid w:val="008E0210"/>
    <w:rsid w:val="008E03F7"/>
    <w:rsid w:val="008E0484"/>
    <w:rsid w:val="008E0522"/>
    <w:rsid w:val="008E054C"/>
    <w:rsid w:val="008E075B"/>
    <w:rsid w:val="008E09A1"/>
    <w:rsid w:val="008E0B75"/>
    <w:rsid w:val="008E0E85"/>
    <w:rsid w:val="008E1046"/>
    <w:rsid w:val="008E1A23"/>
    <w:rsid w:val="008E269B"/>
    <w:rsid w:val="008E33DD"/>
    <w:rsid w:val="008E35A8"/>
    <w:rsid w:val="008E3A38"/>
    <w:rsid w:val="008E3FA7"/>
    <w:rsid w:val="008E4469"/>
    <w:rsid w:val="008E5073"/>
    <w:rsid w:val="008E54B4"/>
    <w:rsid w:val="008E5958"/>
    <w:rsid w:val="008E5C42"/>
    <w:rsid w:val="008E5F5D"/>
    <w:rsid w:val="008E600C"/>
    <w:rsid w:val="008E66EE"/>
    <w:rsid w:val="008E6F85"/>
    <w:rsid w:val="008E78E7"/>
    <w:rsid w:val="008E7B04"/>
    <w:rsid w:val="008E7F57"/>
    <w:rsid w:val="008F01A3"/>
    <w:rsid w:val="008F0634"/>
    <w:rsid w:val="008F0AC6"/>
    <w:rsid w:val="008F0AD7"/>
    <w:rsid w:val="008F1105"/>
    <w:rsid w:val="008F15FC"/>
    <w:rsid w:val="008F18D2"/>
    <w:rsid w:val="008F1E5A"/>
    <w:rsid w:val="008F2B8A"/>
    <w:rsid w:val="008F34B0"/>
    <w:rsid w:val="008F3C52"/>
    <w:rsid w:val="008F3D1C"/>
    <w:rsid w:val="008F4134"/>
    <w:rsid w:val="008F4568"/>
    <w:rsid w:val="008F4E72"/>
    <w:rsid w:val="008F4FF3"/>
    <w:rsid w:val="008F61D3"/>
    <w:rsid w:val="008F6279"/>
    <w:rsid w:val="008F6484"/>
    <w:rsid w:val="008F648B"/>
    <w:rsid w:val="008F71C0"/>
    <w:rsid w:val="008F724C"/>
    <w:rsid w:val="008F7FB1"/>
    <w:rsid w:val="00900284"/>
    <w:rsid w:val="0090075D"/>
    <w:rsid w:val="00900A3B"/>
    <w:rsid w:val="00900B22"/>
    <w:rsid w:val="00900B8C"/>
    <w:rsid w:val="0090129F"/>
    <w:rsid w:val="009012FE"/>
    <w:rsid w:val="00901D4B"/>
    <w:rsid w:val="0090240B"/>
    <w:rsid w:val="009024AE"/>
    <w:rsid w:val="0090261D"/>
    <w:rsid w:val="0090287E"/>
    <w:rsid w:val="00903201"/>
    <w:rsid w:val="009033EC"/>
    <w:rsid w:val="00903BE9"/>
    <w:rsid w:val="00903C15"/>
    <w:rsid w:val="00903DBA"/>
    <w:rsid w:val="00904164"/>
    <w:rsid w:val="009041A0"/>
    <w:rsid w:val="009042E1"/>
    <w:rsid w:val="009047AB"/>
    <w:rsid w:val="00904D66"/>
    <w:rsid w:val="009060AE"/>
    <w:rsid w:val="009060F1"/>
    <w:rsid w:val="009063D1"/>
    <w:rsid w:val="009064CB"/>
    <w:rsid w:val="00906598"/>
    <w:rsid w:val="009069FB"/>
    <w:rsid w:val="0090722B"/>
    <w:rsid w:val="00910603"/>
    <w:rsid w:val="009108D4"/>
    <w:rsid w:val="00910B30"/>
    <w:rsid w:val="00910E5F"/>
    <w:rsid w:val="009111CF"/>
    <w:rsid w:val="0091174E"/>
    <w:rsid w:val="00911849"/>
    <w:rsid w:val="00911BA2"/>
    <w:rsid w:val="00911FFE"/>
    <w:rsid w:val="00912CE8"/>
    <w:rsid w:val="009130F8"/>
    <w:rsid w:val="00913885"/>
    <w:rsid w:val="00913E13"/>
    <w:rsid w:val="00913F6D"/>
    <w:rsid w:val="0091458A"/>
    <w:rsid w:val="00914A13"/>
    <w:rsid w:val="00914F65"/>
    <w:rsid w:val="00915010"/>
    <w:rsid w:val="00915C24"/>
    <w:rsid w:val="009165EC"/>
    <w:rsid w:val="00916C38"/>
    <w:rsid w:val="009174DA"/>
    <w:rsid w:val="009176E7"/>
    <w:rsid w:val="00917751"/>
    <w:rsid w:val="00917BE3"/>
    <w:rsid w:val="00917D4E"/>
    <w:rsid w:val="00920B42"/>
    <w:rsid w:val="00920D3C"/>
    <w:rsid w:val="00920E20"/>
    <w:rsid w:val="00921170"/>
    <w:rsid w:val="00921608"/>
    <w:rsid w:val="00921D3A"/>
    <w:rsid w:val="00921E6C"/>
    <w:rsid w:val="009225F5"/>
    <w:rsid w:val="00922606"/>
    <w:rsid w:val="009226C8"/>
    <w:rsid w:val="00922754"/>
    <w:rsid w:val="00922A54"/>
    <w:rsid w:val="00922AF3"/>
    <w:rsid w:val="00922B2B"/>
    <w:rsid w:val="00922DFC"/>
    <w:rsid w:val="009238E0"/>
    <w:rsid w:val="00923B64"/>
    <w:rsid w:val="009254AB"/>
    <w:rsid w:val="009254BD"/>
    <w:rsid w:val="0092610B"/>
    <w:rsid w:val="00926812"/>
    <w:rsid w:val="00926D3F"/>
    <w:rsid w:val="00927A8E"/>
    <w:rsid w:val="00927D2D"/>
    <w:rsid w:val="00927DD4"/>
    <w:rsid w:val="00930006"/>
    <w:rsid w:val="00930496"/>
    <w:rsid w:val="00930843"/>
    <w:rsid w:val="00930919"/>
    <w:rsid w:val="00930B08"/>
    <w:rsid w:val="00930E9E"/>
    <w:rsid w:val="00930ED5"/>
    <w:rsid w:val="009313E2"/>
    <w:rsid w:val="009317C6"/>
    <w:rsid w:val="00931B9D"/>
    <w:rsid w:val="00931CC9"/>
    <w:rsid w:val="00932A90"/>
    <w:rsid w:val="00932CB0"/>
    <w:rsid w:val="00932E1A"/>
    <w:rsid w:val="00932ED3"/>
    <w:rsid w:val="00933283"/>
    <w:rsid w:val="00933693"/>
    <w:rsid w:val="00933F8F"/>
    <w:rsid w:val="00934D93"/>
    <w:rsid w:val="0093522F"/>
    <w:rsid w:val="0093543B"/>
    <w:rsid w:val="00935D3C"/>
    <w:rsid w:val="009362D2"/>
    <w:rsid w:val="00936E4C"/>
    <w:rsid w:val="00936E60"/>
    <w:rsid w:val="009370BB"/>
    <w:rsid w:val="0093732E"/>
    <w:rsid w:val="00937393"/>
    <w:rsid w:val="00937A38"/>
    <w:rsid w:val="00937C30"/>
    <w:rsid w:val="00940990"/>
    <w:rsid w:val="009411CD"/>
    <w:rsid w:val="009414C2"/>
    <w:rsid w:val="00941FB5"/>
    <w:rsid w:val="00942202"/>
    <w:rsid w:val="00942A9A"/>
    <w:rsid w:val="00942AA9"/>
    <w:rsid w:val="00942E75"/>
    <w:rsid w:val="00942E9F"/>
    <w:rsid w:val="009430C9"/>
    <w:rsid w:val="00943305"/>
    <w:rsid w:val="00943D5C"/>
    <w:rsid w:val="00943D6B"/>
    <w:rsid w:val="009442CF"/>
    <w:rsid w:val="009446C5"/>
    <w:rsid w:val="00944D4C"/>
    <w:rsid w:val="00944D92"/>
    <w:rsid w:val="00945090"/>
    <w:rsid w:val="00945194"/>
    <w:rsid w:val="009453C8"/>
    <w:rsid w:val="00946579"/>
    <w:rsid w:val="00946719"/>
    <w:rsid w:val="00946A3B"/>
    <w:rsid w:val="00946AB8"/>
    <w:rsid w:val="00946D72"/>
    <w:rsid w:val="00947DC4"/>
    <w:rsid w:val="00950151"/>
    <w:rsid w:val="00950973"/>
    <w:rsid w:val="00950B97"/>
    <w:rsid w:val="0095142E"/>
    <w:rsid w:val="009514DA"/>
    <w:rsid w:val="00951B45"/>
    <w:rsid w:val="00951DBA"/>
    <w:rsid w:val="00951F6B"/>
    <w:rsid w:val="009527CF"/>
    <w:rsid w:val="00952C40"/>
    <w:rsid w:val="00952DBD"/>
    <w:rsid w:val="0095307A"/>
    <w:rsid w:val="0095367D"/>
    <w:rsid w:val="00954D43"/>
    <w:rsid w:val="00954D9B"/>
    <w:rsid w:val="009552A8"/>
    <w:rsid w:val="00955476"/>
    <w:rsid w:val="009557E2"/>
    <w:rsid w:val="00955F7E"/>
    <w:rsid w:val="009565CA"/>
    <w:rsid w:val="00956F83"/>
    <w:rsid w:val="009570A4"/>
    <w:rsid w:val="00957283"/>
    <w:rsid w:val="00957C5D"/>
    <w:rsid w:val="00957C8D"/>
    <w:rsid w:val="0096033D"/>
    <w:rsid w:val="009603F5"/>
    <w:rsid w:val="00960604"/>
    <w:rsid w:val="00960AA2"/>
    <w:rsid w:val="00960BD8"/>
    <w:rsid w:val="00960D4B"/>
    <w:rsid w:val="0096156D"/>
    <w:rsid w:val="00961BC7"/>
    <w:rsid w:val="00961FFC"/>
    <w:rsid w:val="00962162"/>
    <w:rsid w:val="0096225A"/>
    <w:rsid w:val="0096245E"/>
    <w:rsid w:val="00962744"/>
    <w:rsid w:val="00962E9C"/>
    <w:rsid w:val="009632FC"/>
    <w:rsid w:val="00963961"/>
    <w:rsid w:val="00963B4D"/>
    <w:rsid w:val="00963D0B"/>
    <w:rsid w:val="00964076"/>
    <w:rsid w:val="009642DD"/>
    <w:rsid w:val="00964C92"/>
    <w:rsid w:val="009651D0"/>
    <w:rsid w:val="0096523F"/>
    <w:rsid w:val="00965B85"/>
    <w:rsid w:val="00965E83"/>
    <w:rsid w:val="00966501"/>
    <w:rsid w:val="009666BD"/>
    <w:rsid w:val="00966AD2"/>
    <w:rsid w:val="00966CED"/>
    <w:rsid w:val="00967434"/>
    <w:rsid w:val="009675A2"/>
    <w:rsid w:val="009676A2"/>
    <w:rsid w:val="00967861"/>
    <w:rsid w:val="00967FF7"/>
    <w:rsid w:val="009705A0"/>
    <w:rsid w:val="009708CD"/>
    <w:rsid w:val="00970B11"/>
    <w:rsid w:val="00970DFB"/>
    <w:rsid w:val="00970F5E"/>
    <w:rsid w:val="00971752"/>
    <w:rsid w:val="009717AE"/>
    <w:rsid w:val="009719D5"/>
    <w:rsid w:val="00971C40"/>
    <w:rsid w:val="0097225B"/>
    <w:rsid w:val="009722C6"/>
    <w:rsid w:val="0097247F"/>
    <w:rsid w:val="00972588"/>
    <w:rsid w:val="00972AE9"/>
    <w:rsid w:val="00972E71"/>
    <w:rsid w:val="00972F79"/>
    <w:rsid w:val="00973318"/>
    <w:rsid w:val="00973E3E"/>
    <w:rsid w:val="00974413"/>
    <w:rsid w:val="009744A5"/>
    <w:rsid w:val="00974644"/>
    <w:rsid w:val="0097494C"/>
    <w:rsid w:val="00974DD8"/>
    <w:rsid w:val="009755E1"/>
    <w:rsid w:val="00975BD3"/>
    <w:rsid w:val="00975CA9"/>
    <w:rsid w:val="00977150"/>
    <w:rsid w:val="0097765B"/>
    <w:rsid w:val="00977DEC"/>
    <w:rsid w:val="00980843"/>
    <w:rsid w:val="00980AC9"/>
    <w:rsid w:val="00980EED"/>
    <w:rsid w:val="00981465"/>
    <w:rsid w:val="009817A0"/>
    <w:rsid w:val="00981E24"/>
    <w:rsid w:val="0098308B"/>
    <w:rsid w:val="009830D3"/>
    <w:rsid w:val="0098366D"/>
    <w:rsid w:val="009841DF"/>
    <w:rsid w:val="00984F0F"/>
    <w:rsid w:val="00984F29"/>
    <w:rsid w:val="00985035"/>
    <w:rsid w:val="00985174"/>
    <w:rsid w:val="00985513"/>
    <w:rsid w:val="00985907"/>
    <w:rsid w:val="00985DBA"/>
    <w:rsid w:val="00985F8B"/>
    <w:rsid w:val="0098618E"/>
    <w:rsid w:val="00986275"/>
    <w:rsid w:val="009862B1"/>
    <w:rsid w:val="00987582"/>
    <w:rsid w:val="00987AEB"/>
    <w:rsid w:val="00987D29"/>
    <w:rsid w:val="009900E9"/>
    <w:rsid w:val="00990112"/>
    <w:rsid w:val="009910A6"/>
    <w:rsid w:val="00991163"/>
    <w:rsid w:val="00991506"/>
    <w:rsid w:val="0099203F"/>
    <w:rsid w:val="0099294A"/>
    <w:rsid w:val="009929EC"/>
    <w:rsid w:val="00993E79"/>
    <w:rsid w:val="00993F84"/>
    <w:rsid w:val="00994255"/>
    <w:rsid w:val="0099428A"/>
    <w:rsid w:val="0099432C"/>
    <w:rsid w:val="00994351"/>
    <w:rsid w:val="0099458B"/>
    <w:rsid w:val="0099480E"/>
    <w:rsid w:val="00994A2F"/>
    <w:rsid w:val="00994E78"/>
    <w:rsid w:val="00995442"/>
    <w:rsid w:val="00995AD1"/>
    <w:rsid w:val="00995F9D"/>
    <w:rsid w:val="00996CD6"/>
    <w:rsid w:val="00996F07"/>
    <w:rsid w:val="00997048"/>
    <w:rsid w:val="0099727F"/>
    <w:rsid w:val="0099734C"/>
    <w:rsid w:val="00997581"/>
    <w:rsid w:val="00997712"/>
    <w:rsid w:val="009A0423"/>
    <w:rsid w:val="009A079F"/>
    <w:rsid w:val="009A1FED"/>
    <w:rsid w:val="009A2280"/>
    <w:rsid w:val="009A2487"/>
    <w:rsid w:val="009A26C1"/>
    <w:rsid w:val="009A274C"/>
    <w:rsid w:val="009A286D"/>
    <w:rsid w:val="009A2B03"/>
    <w:rsid w:val="009A2F1B"/>
    <w:rsid w:val="009A3200"/>
    <w:rsid w:val="009A3263"/>
    <w:rsid w:val="009A37DC"/>
    <w:rsid w:val="009A3D10"/>
    <w:rsid w:val="009A3E38"/>
    <w:rsid w:val="009A3F36"/>
    <w:rsid w:val="009A418B"/>
    <w:rsid w:val="009A455D"/>
    <w:rsid w:val="009A4748"/>
    <w:rsid w:val="009A4B1B"/>
    <w:rsid w:val="009A4EDD"/>
    <w:rsid w:val="009A4EED"/>
    <w:rsid w:val="009A50AE"/>
    <w:rsid w:val="009A5EEE"/>
    <w:rsid w:val="009A6951"/>
    <w:rsid w:val="009A7283"/>
    <w:rsid w:val="009A744B"/>
    <w:rsid w:val="009A775C"/>
    <w:rsid w:val="009A7E64"/>
    <w:rsid w:val="009B0035"/>
    <w:rsid w:val="009B023B"/>
    <w:rsid w:val="009B0468"/>
    <w:rsid w:val="009B0857"/>
    <w:rsid w:val="009B1041"/>
    <w:rsid w:val="009B1513"/>
    <w:rsid w:val="009B1B29"/>
    <w:rsid w:val="009B1E37"/>
    <w:rsid w:val="009B23DD"/>
    <w:rsid w:val="009B29F1"/>
    <w:rsid w:val="009B2EA9"/>
    <w:rsid w:val="009B342D"/>
    <w:rsid w:val="009B3B4E"/>
    <w:rsid w:val="009B4118"/>
    <w:rsid w:val="009B42F2"/>
    <w:rsid w:val="009B4549"/>
    <w:rsid w:val="009B488C"/>
    <w:rsid w:val="009B4DCE"/>
    <w:rsid w:val="009B54C9"/>
    <w:rsid w:val="009B54DA"/>
    <w:rsid w:val="009B587B"/>
    <w:rsid w:val="009B6127"/>
    <w:rsid w:val="009B6699"/>
    <w:rsid w:val="009B6BC2"/>
    <w:rsid w:val="009B6E66"/>
    <w:rsid w:val="009B77C8"/>
    <w:rsid w:val="009B7BC7"/>
    <w:rsid w:val="009B7D18"/>
    <w:rsid w:val="009C0610"/>
    <w:rsid w:val="009C0A21"/>
    <w:rsid w:val="009C1223"/>
    <w:rsid w:val="009C1346"/>
    <w:rsid w:val="009C150F"/>
    <w:rsid w:val="009C1672"/>
    <w:rsid w:val="009C1C23"/>
    <w:rsid w:val="009C1CDB"/>
    <w:rsid w:val="009C2118"/>
    <w:rsid w:val="009C2302"/>
    <w:rsid w:val="009C266D"/>
    <w:rsid w:val="009C29F6"/>
    <w:rsid w:val="009C2BF3"/>
    <w:rsid w:val="009C327C"/>
    <w:rsid w:val="009C45A9"/>
    <w:rsid w:val="009C4662"/>
    <w:rsid w:val="009C4ED3"/>
    <w:rsid w:val="009C5D8B"/>
    <w:rsid w:val="009C68A9"/>
    <w:rsid w:val="009C6C9F"/>
    <w:rsid w:val="009C6F70"/>
    <w:rsid w:val="009C7234"/>
    <w:rsid w:val="009C7372"/>
    <w:rsid w:val="009C76A8"/>
    <w:rsid w:val="009C78B1"/>
    <w:rsid w:val="009C7F7B"/>
    <w:rsid w:val="009D0221"/>
    <w:rsid w:val="009D033B"/>
    <w:rsid w:val="009D0B9F"/>
    <w:rsid w:val="009D0CEA"/>
    <w:rsid w:val="009D0D86"/>
    <w:rsid w:val="009D1143"/>
    <w:rsid w:val="009D137E"/>
    <w:rsid w:val="009D1564"/>
    <w:rsid w:val="009D180F"/>
    <w:rsid w:val="009D193A"/>
    <w:rsid w:val="009D1C74"/>
    <w:rsid w:val="009D1F99"/>
    <w:rsid w:val="009D210D"/>
    <w:rsid w:val="009D213F"/>
    <w:rsid w:val="009D2BD0"/>
    <w:rsid w:val="009D3996"/>
    <w:rsid w:val="009D3D8E"/>
    <w:rsid w:val="009D3F1E"/>
    <w:rsid w:val="009D41FD"/>
    <w:rsid w:val="009D43F5"/>
    <w:rsid w:val="009D44F5"/>
    <w:rsid w:val="009D556E"/>
    <w:rsid w:val="009D5962"/>
    <w:rsid w:val="009D610F"/>
    <w:rsid w:val="009D6CCB"/>
    <w:rsid w:val="009D72F4"/>
    <w:rsid w:val="009D7BB9"/>
    <w:rsid w:val="009D7DCD"/>
    <w:rsid w:val="009D7FA7"/>
    <w:rsid w:val="009E0A62"/>
    <w:rsid w:val="009E0AC7"/>
    <w:rsid w:val="009E0B1B"/>
    <w:rsid w:val="009E0F39"/>
    <w:rsid w:val="009E0F5E"/>
    <w:rsid w:val="009E1177"/>
    <w:rsid w:val="009E14D7"/>
    <w:rsid w:val="009E1C72"/>
    <w:rsid w:val="009E263A"/>
    <w:rsid w:val="009E2667"/>
    <w:rsid w:val="009E294F"/>
    <w:rsid w:val="009E2963"/>
    <w:rsid w:val="009E31F9"/>
    <w:rsid w:val="009E3404"/>
    <w:rsid w:val="009E3406"/>
    <w:rsid w:val="009E40C4"/>
    <w:rsid w:val="009E4E5B"/>
    <w:rsid w:val="009E4FD4"/>
    <w:rsid w:val="009E5084"/>
    <w:rsid w:val="009E508E"/>
    <w:rsid w:val="009E50DD"/>
    <w:rsid w:val="009E56EC"/>
    <w:rsid w:val="009E571B"/>
    <w:rsid w:val="009E5D55"/>
    <w:rsid w:val="009E5F21"/>
    <w:rsid w:val="009E7093"/>
    <w:rsid w:val="009E7CEC"/>
    <w:rsid w:val="009E7EED"/>
    <w:rsid w:val="009F04E9"/>
    <w:rsid w:val="009F06AE"/>
    <w:rsid w:val="009F0781"/>
    <w:rsid w:val="009F0ECD"/>
    <w:rsid w:val="009F1314"/>
    <w:rsid w:val="009F180F"/>
    <w:rsid w:val="009F2019"/>
    <w:rsid w:val="009F2548"/>
    <w:rsid w:val="009F3249"/>
    <w:rsid w:val="009F39F2"/>
    <w:rsid w:val="009F412D"/>
    <w:rsid w:val="009F4511"/>
    <w:rsid w:val="009F460F"/>
    <w:rsid w:val="009F482B"/>
    <w:rsid w:val="009F4DFF"/>
    <w:rsid w:val="009F5BCA"/>
    <w:rsid w:val="009F5DD8"/>
    <w:rsid w:val="009F63D2"/>
    <w:rsid w:val="009F6475"/>
    <w:rsid w:val="009F660C"/>
    <w:rsid w:val="009F6A1A"/>
    <w:rsid w:val="009F7C15"/>
    <w:rsid w:val="009F7F94"/>
    <w:rsid w:val="00A004FA"/>
    <w:rsid w:val="00A008A6"/>
    <w:rsid w:val="00A00C34"/>
    <w:rsid w:val="00A00F82"/>
    <w:rsid w:val="00A010AF"/>
    <w:rsid w:val="00A01725"/>
    <w:rsid w:val="00A0193B"/>
    <w:rsid w:val="00A01B59"/>
    <w:rsid w:val="00A02621"/>
    <w:rsid w:val="00A02AD1"/>
    <w:rsid w:val="00A02B57"/>
    <w:rsid w:val="00A03841"/>
    <w:rsid w:val="00A04503"/>
    <w:rsid w:val="00A0574F"/>
    <w:rsid w:val="00A05F93"/>
    <w:rsid w:val="00A06159"/>
    <w:rsid w:val="00A064C5"/>
    <w:rsid w:val="00A06E89"/>
    <w:rsid w:val="00A07303"/>
    <w:rsid w:val="00A07721"/>
    <w:rsid w:val="00A0789E"/>
    <w:rsid w:val="00A07B80"/>
    <w:rsid w:val="00A07C46"/>
    <w:rsid w:val="00A07E74"/>
    <w:rsid w:val="00A10314"/>
    <w:rsid w:val="00A104E5"/>
    <w:rsid w:val="00A10C89"/>
    <w:rsid w:val="00A10E0F"/>
    <w:rsid w:val="00A10F2D"/>
    <w:rsid w:val="00A113F8"/>
    <w:rsid w:val="00A114E4"/>
    <w:rsid w:val="00A11A8A"/>
    <w:rsid w:val="00A11BDF"/>
    <w:rsid w:val="00A12290"/>
    <w:rsid w:val="00A12A34"/>
    <w:rsid w:val="00A12E3D"/>
    <w:rsid w:val="00A13556"/>
    <w:rsid w:val="00A135C3"/>
    <w:rsid w:val="00A13A22"/>
    <w:rsid w:val="00A143D9"/>
    <w:rsid w:val="00A147AD"/>
    <w:rsid w:val="00A14AC1"/>
    <w:rsid w:val="00A15968"/>
    <w:rsid w:val="00A15E64"/>
    <w:rsid w:val="00A163D2"/>
    <w:rsid w:val="00A16FAE"/>
    <w:rsid w:val="00A176BB"/>
    <w:rsid w:val="00A176EC"/>
    <w:rsid w:val="00A17EFF"/>
    <w:rsid w:val="00A200F8"/>
    <w:rsid w:val="00A20590"/>
    <w:rsid w:val="00A20D14"/>
    <w:rsid w:val="00A20D90"/>
    <w:rsid w:val="00A220D5"/>
    <w:rsid w:val="00A226E5"/>
    <w:rsid w:val="00A227A9"/>
    <w:rsid w:val="00A22816"/>
    <w:rsid w:val="00A22A3C"/>
    <w:rsid w:val="00A22CF9"/>
    <w:rsid w:val="00A22F72"/>
    <w:rsid w:val="00A234E6"/>
    <w:rsid w:val="00A23580"/>
    <w:rsid w:val="00A23996"/>
    <w:rsid w:val="00A23A3D"/>
    <w:rsid w:val="00A23A64"/>
    <w:rsid w:val="00A23B9D"/>
    <w:rsid w:val="00A23F41"/>
    <w:rsid w:val="00A2410C"/>
    <w:rsid w:val="00A244E4"/>
    <w:rsid w:val="00A24A05"/>
    <w:rsid w:val="00A24BFE"/>
    <w:rsid w:val="00A24C39"/>
    <w:rsid w:val="00A25312"/>
    <w:rsid w:val="00A25341"/>
    <w:rsid w:val="00A2575A"/>
    <w:rsid w:val="00A2580F"/>
    <w:rsid w:val="00A26117"/>
    <w:rsid w:val="00A261C3"/>
    <w:rsid w:val="00A266B4"/>
    <w:rsid w:val="00A26C14"/>
    <w:rsid w:val="00A27512"/>
    <w:rsid w:val="00A2793C"/>
    <w:rsid w:val="00A27C1C"/>
    <w:rsid w:val="00A300ED"/>
    <w:rsid w:val="00A30101"/>
    <w:rsid w:val="00A302C1"/>
    <w:rsid w:val="00A305D6"/>
    <w:rsid w:val="00A30696"/>
    <w:rsid w:val="00A30897"/>
    <w:rsid w:val="00A30A5F"/>
    <w:rsid w:val="00A30AEB"/>
    <w:rsid w:val="00A30C86"/>
    <w:rsid w:val="00A30D99"/>
    <w:rsid w:val="00A30DC6"/>
    <w:rsid w:val="00A30F49"/>
    <w:rsid w:val="00A31A29"/>
    <w:rsid w:val="00A31EB7"/>
    <w:rsid w:val="00A32404"/>
    <w:rsid w:val="00A328E8"/>
    <w:rsid w:val="00A32974"/>
    <w:rsid w:val="00A32EB6"/>
    <w:rsid w:val="00A3328C"/>
    <w:rsid w:val="00A339F4"/>
    <w:rsid w:val="00A33B47"/>
    <w:rsid w:val="00A33BE7"/>
    <w:rsid w:val="00A34616"/>
    <w:rsid w:val="00A347CF"/>
    <w:rsid w:val="00A34C0E"/>
    <w:rsid w:val="00A351BE"/>
    <w:rsid w:val="00A352F7"/>
    <w:rsid w:val="00A355F0"/>
    <w:rsid w:val="00A360ED"/>
    <w:rsid w:val="00A36978"/>
    <w:rsid w:val="00A370C5"/>
    <w:rsid w:val="00A37D7D"/>
    <w:rsid w:val="00A40675"/>
    <w:rsid w:val="00A406FF"/>
    <w:rsid w:val="00A410B4"/>
    <w:rsid w:val="00A415FE"/>
    <w:rsid w:val="00A41F93"/>
    <w:rsid w:val="00A42074"/>
    <w:rsid w:val="00A42A21"/>
    <w:rsid w:val="00A42ABE"/>
    <w:rsid w:val="00A42D2C"/>
    <w:rsid w:val="00A42EA8"/>
    <w:rsid w:val="00A430A9"/>
    <w:rsid w:val="00A434DC"/>
    <w:rsid w:val="00A4358A"/>
    <w:rsid w:val="00A4402B"/>
    <w:rsid w:val="00A440F2"/>
    <w:rsid w:val="00A44F16"/>
    <w:rsid w:val="00A4572E"/>
    <w:rsid w:val="00A45E39"/>
    <w:rsid w:val="00A46156"/>
    <w:rsid w:val="00A46348"/>
    <w:rsid w:val="00A46456"/>
    <w:rsid w:val="00A46549"/>
    <w:rsid w:val="00A465A6"/>
    <w:rsid w:val="00A470A3"/>
    <w:rsid w:val="00A47402"/>
    <w:rsid w:val="00A4783D"/>
    <w:rsid w:val="00A4797B"/>
    <w:rsid w:val="00A479DA"/>
    <w:rsid w:val="00A506BF"/>
    <w:rsid w:val="00A50E53"/>
    <w:rsid w:val="00A510AF"/>
    <w:rsid w:val="00A51404"/>
    <w:rsid w:val="00A51581"/>
    <w:rsid w:val="00A51C2F"/>
    <w:rsid w:val="00A51C37"/>
    <w:rsid w:val="00A524DA"/>
    <w:rsid w:val="00A52D8E"/>
    <w:rsid w:val="00A5343F"/>
    <w:rsid w:val="00A53612"/>
    <w:rsid w:val="00A5362A"/>
    <w:rsid w:val="00A53F85"/>
    <w:rsid w:val="00A53F9A"/>
    <w:rsid w:val="00A5443B"/>
    <w:rsid w:val="00A549B6"/>
    <w:rsid w:val="00A5501A"/>
    <w:rsid w:val="00A55E03"/>
    <w:rsid w:val="00A567B8"/>
    <w:rsid w:val="00A56B86"/>
    <w:rsid w:val="00A56EF7"/>
    <w:rsid w:val="00A56FE2"/>
    <w:rsid w:val="00A5758B"/>
    <w:rsid w:val="00A57B6E"/>
    <w:rsid w:val="00A57C3C"/>
    <w:rsid w:val="00A60078"/>
    <w:rsid w:val="00A6034F"/>
    <w:rsid w:val="00A60759"/>
    <w:rsid w:val="00A60A73"/>
    <w:rsid w:val="00A60CBA"/>
    <w:rsid w:val="00A60FA6"/>
    <w:rsid w:val="00A61372"/>
    <w:rsid w:val="00A616E9"/>
    <w:rsid w:val="00A61AF5"/>
    <w:rsid w:val="00A61B1D"/>
    <w:rsid w:val="00A61BAD"/>
    <w:rsid w:val="00A62926"/>
    <w:rsid w:val="00A631B7"/>
    <w:rsid w:val="00A63359"/>
    <w:rsid w:val="00A63B15"/>
    <w:rsid w:val="00A640B8"/>
    <w:rsid w:val="00A6425F"/>
    <w:rsid w:val="00A648ED"/>
    <w:rsid w:val="00A64ACD"/>
    <w:rsid w:val="00A64B4D"/>
    <w:rsid w:val="00A64B51"/>
    <w:rsid w:val="00A64D0E"/>
    <w:rsid w:val="00A64DE2"/>
    <w:rsid w:val="00A64ECB"/>
    <w:rsid w:val="00A65334"/>
    <w:rsid w:val="00A65685"/>
    <w:rsid w:val="00A666EA"/>
    <w:rsid w:val="00A668ED"/>
    <w:rsid w:val="00A66BBA"/>
    <w:rsid w:val="00A66C93"/>
    <w:rsid w:val="00A66F09"/>
    <w:rsid w:val="00A6726C"/>
    <w:rsid w:val="00A675AE"/>
    <w:rsid w:val="00A677E7"/>
    <w:rsid w:val="00A67AD0"/>
    <w:rsid w:val="00A70349"/>
    <w:rsid w:val="00A70843"/>
    <w:rsid w:val="00A7170A"/>
    <w:rsid w:val="00A71779"/>
    <w:rsid w:val="00A71940"/>
    <w:rsid w:val="00A719F5"/>
    <w:rsid w:val="00A71DDE"/>
    <w:rsid w:val="00A722DE"/>
    <w:rsid w:val="00A734BB"/>
    <w:rsid w:val="00A73AD3"/>
    <w:rsid w:val="00A73C45"/>
    <w:rsid w:val="00A73ED4"/>
    <w:rsid w:val="00A7452B"/>
    <w:rsid w:val="00A748CF"/>
    <w:rsid w:val="00A74B05"/>
    <w:rsid w:val="00A74E0F"/>
    <w:rsid w:val="00A7508E"/>
    <w:rsid w:val="00A7509A"/>
    <w:rsid w:val="00A750C9"/>
    <w:rsid w:val="00A75353"/>
    <w:rsid w:val="00A756ED"/>
    <w:rsid w:val="00A75D3D"/>
    <w:rsid w:val="00A75D94"/>
    <w:rsid w:val="00A7623A"/>
    <w:rsid w:val="00A76966"/>
    <w:rsid w:val="00A76B30"/>
    <w:rsid w:val="00A76F12"/>
    <w:rsid w:val="00A76FDF"/>
    <w:rsid w:val="00A7770C"/>
    <w:rsid w:val="00A77B82"/>
    <w:rsid w:val="00A800C8"/>
    <w:rsid w:val="00A8041C"/>
    <w:rsid w:val="00A8049C"/>
    <w:rsid w:val="00A807CC"/>
    <w:rsid w:val="00A80A5B"/>
    <w:rsid w:val="00A80FE8"/>
    <w:rsid w:val="00A81529"/>
    <w:rsid w:val="00A81696"/>
    <w:rsid w:val="00A81790"/>
    <w:rsid w:val="00A8180A"/>
    <w:rsid w:val="00A81E42"/>
    <w:rsid w:val="00A82207"/>
    <w:rsid w:val="00A823EC"/>
    <w:rsid w:val="00A82CD7"/>
    <w:rsid w:val="00A82F3B"/>
    <w:rsid w:val="00A831D7"/>
    <w:rsid w:val="00A834F5"/>
    <w:rsid w:val="00A837CF"/>
    <w:rsid w:val="00A83827"/>
    <w:rsid w:val="00A839EC"/>
    <w:rsid w:val="00A83E0E"/>
    <w:rsid w:val="00A843E0"/>
    <w:rsid w:val="00A84C13"/>
    <w:rsid w:val="00A84C24"/>
    <w:rsid w:val="00A84F3A"/>
    <w:rsid w:val="00A84FBD"/>
    <w:rsid w:val="00A86961"/>
    <w:rsid w:val="00A86C14"/>
    <w:rsid w:val="00A86CBA"/>
    <w:rsid w:val="00A8729B"/>
    <w:rsid w:val="00A87ACD"/>
    <w:rsid w:val="00A90747"/>
    <w:rsid w:val="00A90EE5"/>
    <w:rsid w:val="00A91720"/>
    <w:rsid w:val="00A9183E"/>
    <w:rsid w:val="00A92079"/>
    <w:rsid w:val="00A9219A"/>
    <w:rsid w:val="00A9239B"/>
    <w:rsid w:val="00A92461"/>
    <w:rsid w:val="00A92D75"/>
    <w:rsid w:val="00A92E19"/>
    <w:rsid w:val="00A93576"/>
    <w:rsid w:val="00A9360D"/>
    <w:rsid w:val="00A936F3"/>
    <w:rsid w:val="00A939E8"/>
    <w:rsid w:val="00A94072"/>
    <w:rsid w:val="00A94395"/>
    <w:rsid w:val="00A943B2"/>
    <w:rsid w:val="00A944D3"/>
    <w:rsid w:val="00A948D2"/>
    <w:rsid w:val="00A951F1"/>
    <w:rsid w:val="00A9544C"/>
    <w:rsid w:val="00A95572"/>
    <w:rsid w:val="00A955D7"/>
    <w:rsid w:val="00A95E6A"/>
    <w:rsid w:val="00A9605A"/>
    <w:rsid w:val="00A9657D"/>
    <w:rsid w:val="00A972E5"/>
    <w:rsid w:val="00A975DD"/>
    <w:rsid w:val="00A97995"/>
    <w:rsid w:val="00A97B56"/>
    <w:rsid w:val="00AA008D"/>
    <w:rsid w:val="00AA03DF"/>
    <w:rsid w:val="00AA06B7"/>
    <w:rsid w:val="00AA0795"/>
    <w:rsid w:val="00AA0C36"/>
    <w:rsid w:val="00AA127D"/>
    <w:rsid w:val="00AA16EE"/>
    <w:rsid w:val="00AA1791"/>
    <w:rsid w:val="00AA1D4C"/>
    <w:rsid w:val="00AA216E"/>
    <w:rsid w:val="00AA2186"/>
    <w:rsid w:val="00AA21B1"/>
    <w:rsid w:val="00AA2259"/>
    <w:rsid w:val="00AA2AD2"/>
    <w:rsid w:val="00AA359D"/>
    <w:rsid w:val="00AA41BF"/>
    <w:rsid w:val="00AA41DC"/>
    <w:rsid w:val="00AA4293"/>
    <w:rsid w:val="00AA46A6"/>
    <w:rsid w:val="00AA4B28"/>
    <w:rsid w:val="00AA5206"/>
    <w:rsid w:val="00AA58A6"/>
    <w:rsid w:val="00AA5A72"/>
    <w:rsid w:val="00AA5A75"/>
    <w:rsid w:val="00AA6528"/>
    <w:rsid w:val="00AA69BB"/>
    <w:rsid w:val="00AA6EBB"/>
    <w:rsid w:val="00AA6F20"/>
    <w:rsid w:val="00AA6FD7"/>
    <w:rsid w:val="00AA70DC"/>
    <w:rsid w:val="00AA720A"/>
    <w:rsid w:val="00AA7296"/>
    <w:rsid w:val="00AA7C21"/>
    <w:rsid w:val="00AB08DC"/>
    <w:rsid w:val="00AB1327"/>
    <w:rsid w:val="00AB1512"/>
    <w:rsid w:val="00AB189A"/>
    <w:rsid w:val="00AB2C0E"/>
    <w:rsid w:val="00AB2FEF"/>
    <w:rsid w:val="00AB36F0"/>
    <w:rsid w:val="00AB3AF4"/>
    <w:rsid w:val="00AB4087"/>
    <w:rsid w:val="00AB439D"/>
    <w:rsid w:val="00AB4DEA"/>
    <w:rsid w:val="00AB51B3"/>
    <w:rsid w:val="00AB5801"/>
    <w:rsid w:val="00AB596E"/>
    <w:rsid w:val="00AB5C0A"/>
    <w:rsid w:val="00AB63FD"/>
    <w:rsid w:val="00AB6DF5"/>
    <w:rsid w:val="00AB7604"/>
    <w:rsid w:val="00AB784E"/>
    <w:rsid w:val="00AC051E"/>
    <w:rsid w:val="00AC08FA"/>
    <w:rsid w:val="00AC174B"/>
    <w:rsid w:val="00AC233F"/>
    <w:rsid w:val="00AC2B46"/>
    <w:rsid w:val="00AC2BFC"/>
    <w:rsid w:val="00AC2C66"/>
    <w:rsid w:val="00AC2D85"/>
    <w:rsid w:val="00AC3600"/>
    <w:rsid w:val="00AC3C88"/>
    <w:rsid w:val="00AC3E62"/>
    <w:rsid w:val="00AC42CA"/>
    <w:rsid w:val="00AC4511"/>
    <w:rsid w:val="00AC49A2"/>
    <w:rsid w:val="00AC512E"/>
    <w:rsid w:val="00AC59B8"/>
    <w:rsid w:val="00AC6015"/>
    <w:rsid w:val="00AC601B"/>
    <w:rsid w:val="00AC6366"/>
    <w:rsid w:val="00AC6548"/>
    <w:rsid w:val="00AC6B34"/>
    <w:rsid w:val="00AC6C47"/>
    <w:rsid w:val="00AC7163"/>
    <w:rsid w:val="00AC724E"/>
    <w:rsid w:val="00AC75EC"/>
    <w:rsid w:val="00AC76E9"/>
    <w:rsid w:val="00AC7DBE"/>
    <w:rsid w:val="00AC7EEF"/>
    <w:rsid w:val="00AD03E0"/>
    <w:rsid w:val="00AD044F"/>
    <w:rsid w:val="00AD06CE"/>
    <w:rsid w:val="00AD06D5"/>
    <w:rsid w:val="00AD0E36"/>
    <w:rsid w:val="00AD1CC7"/>
    <w:rsid w:val="00AD1DA1"/>
    <w:rsid w:val="00AD1F33"/>
    <w:rsid w:val="00AD201F"/>
    <w:rsid w:val="00AD249D"/>
    <w:rsid w:val="00AD2582"/>
    <w:rsid w:val="00AD25DF"/>
    <w:rsid w:val="00AD2810"/>
    <w:rsid w:val="00AD2FAF"/>
    <w:rsid w:val="00AD3034"/>
    <w:rsid w:val="00AD3892"/>
    <w:rsid w:val="00AD3F38"/>
    <w:rsid w:val="00AD41C0"/>
    <w:rsid w:val="00AD4245"/>
    <w:rsid w:val="00AD4516"/>
    <w:rsid w:val="00AD452C"/>
    <w:rsid w:val="00AD49C8"/>
    <w:rsid w:val="00AD5134"/>
    <w:rsid w:val="00AD5682"/>
    <w:rsid w:val="00AD6015"/>
    <w:rsid w:val="00AD60B9"/>
    <w:rsid w:val="00AD62BB"/>
    <w:rsid w:val="00AD63E9"/>
    <w:rsid w:val="00AD6806"/>
    <w:rsid w:val="00AD68D2"/>
    <w:rsid w:val="00AD6E8A"/>
    <w:rsid w:val="00AD739A"/>
    <w:rsid w:val="00AD7636"/>
    <w:rsid w:val="00AD79CC"/>
    <w:rsid w:val="00AD7A0B"/>
    <w:rsid w:val="00AE0345"/>
    <w:rsid w:val="00AE065E"/>
    <w:rsid w:val="00AE08BD"/>
    <w:rsid w:val="00AE0974"/>
    <w:rsid w:val="00AE0D02"/>
    <w:rsid w:val="00AE1012"/>
    <w:rsid w:val="00AE1C6B"/>
    <w:rsid w:val="00AE1E10"/>
    <w:rsid w:val="00AE1E13"/>
    <w:rsid w:val="00AE1FAF"/>
    <w:rsid w:val="00AE214C"/>
    <w:rsid w:val="00AE269E"/>
    <w:rsid w:val="00AE26D5"/>
    <w:rsid w:val="00AE2938"/>
    <w:rsid w:val="00AE2B79"/>
    <w:rsid w:val="00AE307B"/>
    <w:rsid w:val="00AE3083"/>
    <w:rsid w:val="00AE3091"/>
    <w:rsid w:val="00AE30AE"/>
    <w:rsid w:val="00AE33EE"/>
    <w:rsid w:val="00AE386F"/>
    <w:rsid w:val="00AE3D1D"/>
    <w:rsid w:val="00AE4B99"/>
    <w:rsid w:val="00AE5424"/>
    <w:rsid w:val="00AE654D"/>
    <w:rsid w:val="00AE68DD"/>
    <w:rsid w:val="00AE6AAB"/>
    <w:rsid w:val="00AE7218"/>
    <w:rsid w:val="00AE7415"/>
    <w:rsid w:val="00AE779C"/>
    <w:rsid w:val="00AF003C"/>
    <w:rsid w:val="00AF0175"/>
    <w:rsid w:val="00AF068B"/>
    <w:rsid w:val="00AF0EDD"/>
    <w:rsid w:val="00AF105A"/>
    <w:rsid w:val="00AF12E9"/>
    <w:rsid w:val="00AF136D"/>
    <w:rsid w:val="00AF1504"/>
    <w:rsid w:val="00AF1924"/>
    <w:rsid w:val="00AF19E8"/>
    <w:rsid w:val="00AF20E8"/>
    <w:rsid w:val="00AF20ED"/>
    <w:rsid w:val="00AF27B9"/>
    <w:rsid w:val="00AF281B"/>
    <w:rsid w:val="00AF289B"/>
    <w:rsid w:val="00AF2B32"/>
    <w:rsid w:val="00AF2B3C"/>
    <w:rsid w:val="00AF30EB"/>
    <w:rsid w:val="00AF353F"/>
    <w:rsid w:val="00AF40F0"/>
    <w:rsid w:val="00AF4AEC"/>
    <w:rsid w:val="00AF4D7C"/>
    <w:rsid w:val="00AF511D"/>
    <w:rsid w:val="00AF51C6"/>
    <w:rsid w:val="00AF52AA"/>
    <w:rsid w:val="00AF53A5"/>
    <w:rsid w:val="00AF5C35"/>
    <w:rsid w:val="00AF6047"/>
    <w:rsid w:val="00AF618D"/>
    <w:rsid w:val="00AF650D"/>
    <w:rsid w:val="00AF6945"/>
    <w:rsid w:val="00AF694F"/>
    <w:rsid w:val="00AF698C"/>
    <w:rsid w:val="00AF6B34"/>
    <w:rsid w:val="00AF6E01"/>
    <w:rsid w:val="00AF6EE3"/>
    <w:rsid w:val="00AF73EF"/>
    <w:rsid w:val="00AF74D6"/>
    <w:rsid w:val="00AF7672"/>
    <w:rsid w:val="00AF779C"/>
    <w:rsid w:val="00AF782F"/>
    <w:rsid w:val="00AF7B4B"/>
    <w:rsid w:val="00AF7D9B"/>
    <w:rsid w:val="00B0008A"/>
    <w:rsid w:val="00B001AA"/>
    <w:rsid w:val="00B00579"/>
    <w:rsid w:val="00B00905"/>
    <w:rsid w:val="00B00FD7"/>
    <w:rsid w:val="00B013F2"/>
    <w:rsid w:val="00B01C4A"/>
    <w:rsid w:val="00B02447"/>
    <w:rsid w:val="00B0412A"/>
    <w:rsid w:val="00B04422"/>
    <w:rsid w:val="00B0450E"/>
    <w:rsid w:val="00B056FD"/>
    <w:rsid w:val="00B057DE"/>
    <w:rsid w:val="00B064C6"/>
    <w:rsid w:val="00B06572"/>
    <w:rsid w:val="00B06882"/>
    <w:rsid w:val="00B068D0"/>
    <w:rsid w:val="00B070C1"/>
    <w:rsid w:val="00B074DE"/>
    <w:rsid w:val="00B07C89"/>
    <w:rsid w:val="00B07FA5"/>
    <w:rsid w:val="00B10102"/>
    <w:rsid w:val="00B1099B"/>
    <w:rsid w:val="00B11134"/>
    <w:rsid w:val="00B111C7"/>
    <w:rsid w:val="00B11AF5"/>
    <w:rsid w:val="00B11B66"/>
    <w:rsid w:val="00B122B1"/>
    <w:rsid w:val="00B1261E"/>
    <w:rsid w:val="00B128F6"/>
    <w:rsid w:val="00B12AB9"/>
    <w:rsid w:val="00B12BE9"/>
    <w:rsid w:val="00B12D85"/>
    <w:rsid w:val="00B12EDF"/>
    <w:rsid w:val="00B13853"/>
    <w:rsid w:val="00B138B6"/>
    <w:rsid w:val="00B13EF3"/>
    <w:rsid w:val="00B140FA"/>
    <w:rsid w:val="00B14509"/>
    <w:rsid w:val="00B14571"/>
    <w:rsid w:val="00B1486F"/>
    <w:rsid w:val="00B14CAE"/>
    <w:rsid w:val="00B14E9A"/>
    <w:rsid w:val="00B1518A"/>
    <w:rsid w:val="00B15428"/>
    <w:rsid w:val="00B155E8"/>
    <w:rsid w:val="00B15687"/>
    <w:rsid w:val="00B15A88"/>
    <w:rsid w:val="00B15DA2"/>
    <w:rsid w:val="00B15DC6"/>
    <w:rsid w:val="00B1634A"/>
    <w:rsid w:val="00B16F8D"/>
    <w:rsid w:val="00B176B9"/>
    <w:rsid w:val="00B17758"/>
    <w:rsid w:val="00B17C26"/>
    <w:rsid w:val="00B2017F"/>
    <w:rsid w:val="00B20E2D"/>
    <w:rsid w:val="00B2112A"/>
    <w:rsid w:val="00B217A6"/>
    <w:rsid w:val="00B21F07"/>
    <w:rsid w:val="00B23285"/>
    <w:rsid w:val="00B237D3"/>
    <w:rsid w:val="00B23FDD"/>
    <w:rsid w:val="00B24D88"/>
    <w:rsid w:val="00B24DAA"/>
    <w:rsid w:val="00B25020"/>
    <w:rsid w:val="00B2578C"/>
    <w:rsid w:val="00B25A66"/>
    <w:rsid w:val="00B25CAC"/>
    <w:rsid w:val="00B26221"/>
    <w:rsid w:val="00B269A0"/>
    <w:rsid w:val="00B26D73"/>
    <w:rsid w:val="00B276B8"/>
    <w:rsid w:val="00B2786F"/>
    <w:rsid w:val="00B27C2F"/>
    <w:rsid w:val="00B27E76"/>
    <w:rsid w:val="00B27F6C"/>
    <w:rsid w:val="00B27FBD"/>
    <w:rsid w:val="00B30087"/>
    <w:rsid w:val="00B30707"/>
    <w:rsid w:val="00B30FFA"/>
    <w:rsid w:val="00B314B1"/>
    <w:rsid w:val="00B31A1F"/>
    <w:rsid w:val="00B31D63"/>
    <w:rsid w:val="00B31D9C"/>
    <w:rsid w:val="00B31FAA"/>
    <w:rsid w:val="00B32B2F"/>
    <w:rsid w:val="00B33122"/>
    <w:rsid w:val="00B331D9"/>
    <w:rsid w:val="00B331FD"/>
    <w:rsid w:val="00B335AE"/>
    <w:rsid w:val="00B33642"/>
    <w:rsid w:val="00B336D2"/>
    <w:rsid w:val="00B33D49"/>
    <w:rsid w:val="00B343A8"/>
    <w:rsid w:val="00B34643"/>
    <w:rsid w:val="00B34DF2"/>
    <w:rsid w:val="00B34F7C"/>
    <w:rsid w:val="00B35173"/>
    <w:rsid w:val="00B354D9"/>
    <w:rsid w:val="00B35A0D"/>
    <w:rsid w:val="00B36246"/>
    <w:rsid w:val="00B36738"/>
    <w:rsid w:val="00B36765"/>
    <w:rsid w:val="00B3696E"/>
    <w:rsid w:val="00B36AB5"/>
    <w:rsid w:val="00B36AF2"/>
    <w:rsid w:val="00B372AF"/>
    <w:rsid w:val="00B4003C"/>
    <w:rsid w:val="00B409F0"/>
    <w:rsid w:val="00B40E40"/>
    <w:rsid w:val="00B413CF"/>
    <w:rsid w:val="00B42116"/>
    <w:rsid w:val="00B42295"/>
    <w:rsid w:val="00B4237C"/>
    <w:rsid w:val="00B4254B"/>
    <w:rsid w:val="00B425C1"/>
    <w:rsid w:val="00B426BA"/>
    <w:rsid w:val="00B427F4"/>
    <w:rsid w:val="00B433EF"/>
    <w:rsid w:val="00B439FF"/>
    <w:rsid w:val="00B43A41"/>
    <w:rsid w:val="00B44AFD"/>
    <w:rsid w:val="00B44CD6"/>
    <w:rsid w:val="00B44D3A"/>
    <w:rsid w:val="00B452C0"/>
    <w:rsid w:val="00B453E4"/>
    <w:rsid w:val="00B459EE"/>
    <w:rsid w:val="00B45C2D"/>
    <w:rsid w:val="00B45C54"/>
    <w:rsid w:val="00B45E82"/>
    <w:rsid w:val="00B46139"/>
    <w:rsid w:val="00B461E3"/>
    <w:rsid w:val="00B4636C"/>
    <w:rsid w:val="00B470BB"/>
    <w:rsid w:val="00B474E1"/>
    <w:rsid w:val="00B479CD"/>
    <w:rsid w:val="00B50614"/>
    <w:rsid w:val="00B507A6"/>
    <w:rsid w:val="00B509A1"/>
    <w:rsid w:val="00B50A54"/>
    <w:rsid w:val="00B51794"/>
    <w:rsid w:val="00B5203C"/>
    <w:rsid w:val="00B52487"/>
    <w:rsid w:val="00B526CA"/>
    <w:rsid w:val="00B529B9"/>
    <w:rsid w:val="00B52E1C"/>
    <w:rsid w:val="00B52E78"/>
    <w:rsid w:val="00B52F9D"/>
    <w:rsid w:val="00B53007"/>
    <w:rsid w:val="00B53199"/>
    <w:rsid w:val="00B53DD5"/>
    <w:rsid w:val="00B53EEE"/>
    <w:rsid w:val="00B54BC8"/>
    <w:rsid w:val="00B54BFB"/>
    <w:rsid w:val="00B54FC1"/>
    <w:rsid w:val="00B5520B"/>
    <w:rsid w:val="00B55CB1"/>
    <w:rsid w:val="00B55ED1"/>
    <w:rsid w:val="00B571EA"/>
    <w:rsid w:val="00B5766D"/>
    <w:rsid w:val="00B576FE"/>
    <w:rsid w:val="00B57B93"/>
    <w:rsid w:val="00B57C57"/>
    <w:rsid w:val="00B57ED6"/>
    <w:rsid w:val="00B57FB0"/>
    <w:rsid w:val="00B607E7"/>
    <w:rsid w:val="00B60B29"/>
    <w:rsid w:val="00B61DA8"/>
    <w:rsid w:val="00B620D2"/>
    <w:rsid w:val="00B623B6"/>
    <w:rsid w:val="00B6274F"/>
    <w:rsid w:val="00B62F89"/>
    <w:rsid w:val="00B63220"/>
    <w:rsid w:val="00B63248"/>
    <w:rsid w:val="00B6353E"/>
    <w:rsid w:val="00B63676"/>
    <w:rsid w:val="00B63B3C"/>
    <w:rsid w:val="00B64083"/>
    <w:rsid w:val="00B641E4"/>
    <w:rsid w:val="00B64639"/>
    <w:rsid w:val="00B650D6"/>
    <w:rsid w:val="00B650F6"/>
    <w:rsid w:val="00B65532"/>
    <w:rsid w:val="00B65ECE"/>
    <w:rsid w:val="00B66272"/>
    <w:rsid w:val="00B663DF"/>
    <w:rsid w:val="00B663F4"/>
    <w:rsid w:val="00B6670D"/>
    <w:rsid w:val="00B669CB"/>
    <w:rsid w:val="00B66BDD"/>
    <w:rsid w:val="00B67729"/>
    <w:rsid w:val="00B67B38"/>
    <w:rsid w:val="00B7026F"/>
    <w:rsid w:val="00B702B6"/>
    <w:rsid w:val="00B70709"/>
    <w:rsid w:val="00B7086D"/>
    <w:rsid w:val="00B709DD"/>
    <w:rsid w:val="00B70E45"/>
    <w:rsid w:val="00B718A4"/>
    <w:rsid w:val="00B71C63"/>
    <w:rsid w:val="00B71E18"/>
    <w:rsid w:val="00B72F21"/>
    <w:rsid w:val="00B731CF"/>
    <w:rsid w:val="00B732C9"/>
    <w:rsid w:val="00B73361"/>
    <w:rsid w:val="00B736DC"/>
    <w:rsid w:val="00B73B69"/>
    <w:rsid w:val="00B73EBD"/>
    <w:rsid w:val="00B744B9"/>
    <w:rsid w:val="00B7495B"/>
    <w:rsid w:val="00B74D10"/>
    <w:rsid w:val="00B74DA2"/>
    <w:rsid w:val="00B75241"/>
    <w:rsid w:val="00B75E79"/>
    <w:rsid w:val="00B7698B"/>
    <w:rsid w:val="00B76F74"/>
    <w:rsid w:val="00B7720B"/>
    <w:rsid w:val="00B774DF"/>
    <w:rsid w:val="00B77657"/>
    <w:rsid w:val="00B77A07"/>
    <w:rsid w:val="00B80376"/>
    <w:rsid w:val="00B80A40"/>
    <w:rsid w:val="00B81560"/>
    <w:rsid w:val="00B816F7"/>
    <w:rsid w:val="00B81868"/>
    <w:rsid w:val="00B824C6"/>
    <w:rsid w:val="00B8284D"/>
    <w:rsid w:val="00B83215"/>
    <w:rsid w:val="00B8388D"/>
    <w:rsid w:val="00B83FC1"/>
    <w:rsid w:val="00B83FF6"/>
    <w:rsid w:val="00B8411C"/>
    <w:rsid w:val="00B841D3"/>
    <w:rsid w:val="00B84405"/>
    <w:rsid w:val="00B84960"/>
    <w:rsid w:val="00B84E50"/>
    <w:rsid w:val="00B84EC5"/>
    <w:rsid w:val="00B84FFC"/>
    <w:rsid w:val="00B85CE5"/>
    <w:rsid w:val="00B85E30"/>
    <w:rsid w:val="00B8637D"/>
    <w:rsid w:val="00B86CA2"/>
    <w:rsid w:val="00B87009"/>
    <w:rsid w:val="00B87323"/>
    <w:rsid w:val="00B87501"/>
    <w:rsid w:val="00B878D4"/>
    <w:rsid w:val="00B878FF"/>
    <w:rsid w:val="00B90025"/>
    <w:rsid w:val="00B908C8"/>
    <w:rsid w:val="00B90A0D"/>
    <w:rsid w:val="00B90ADB"/>
    <w:rsid w:val="00B919FF"/>
    <w:rsid w:val="00B91C2A"/>
    <w:rsid w:val="00B91C8B"/>
    <w:rsid w:val="00B91F7C"/>
    <w:rsid w:val="00B9313A"/>
    <w:rsid w:val="00B93AF3"/>
    <w:rsid w:val="00B94CFC"/>
    <w:rsid w:val="00B94D18"/>
    <w:rsid w:val="00B94FDF"/>
    <w:rsid w:val="00B96D6C"/>
    <w:rsid w:val="00B96F7D"/>
    <w:rsid w:val="00B97349"/>
    <w:rsid w:val="00B977AE"/>
    <w:rsid w:val="00B97917"/>
    <w:rsid w:val="00B97ED2"/>
    <w:rsid w:val="00B97FFB"/>
    <w:rsid w:val="00BA01D2"/>
    <w:rsid w:val="00BA03A2"/>
    <w:rsid w:val="00BA03BE"/>
    <w:rsid w:val="00BA04DC"/>
    <w:rsid w:val="00BA0BEE"/>
    <w:rsid w:val="00BA0EB9"/>
    <w:rsid w:val="00BA16E3"/>
    <w:rsid w:val="00BA23DA"/>
    <w:rsid w:val="00BA2570"/>
    <w:rsid w:val="00BA2DBC"/>
    <w:rsid w:val="00BA2F5E"/>
    <w:rsid w:val="00BA38A9"/>
    <w:rsid w:val="00BA3C65"/>
    <w:rsid w:val="00BA4296"/>
    <w:rsid w:val="00BA4657"/>
    <w:rsid w:val="00BA4A9B"/>
    <w:rsid w:val="00BA4B2A"/>
    <w:rsid w:val="00BA4D85"/>
    <w:rsid w:val="00BA560B"/>
    <w:rsid w:val="00BA5C87"/>
    <w:rsid w:val="00BA600F"/>
    <w:rsid w:val="00BA63B2"/>
    <w:rsid w:val="00BA6413"/>
    <w:rsid w:val="00BA67C6"/>
    <w:rsid w:val="00BA68A6"/>
    <w:rsid w:val="00BA690F"/>
    <w:rsid w:val="00BA6928"/>
    <w:rsid w:val="00BA6930"/>
    <w:rsid w:val="00BA6C8D"/>
    <w:rsid w:val="00BA6EED"/>
    <w:rsid w:val="00BA6FA9"/>
    <w:rsid w:val="00BA723A"/>
    <w:rsid w:val="00BA7250"/>
    <w:rsid w:val="00BA76AF"/>
    <w:rsid w:val="00BA7FDE"/>
    <w:rsid w:val="00BB00DB"/>
    <w:rsid w:val="00BB029C"/>
    <w:rsid w:val="00BB055F"/>
    <w:rsid w:val="00BB09C9"/>
    <w:rsid w:val="00BB0B8F"/>
    <w:rsid w:val="00BB119A"/>
    <w:rsid w:val="00BB2063"/>
    <w:rsid w:val="00BB2DBE"/>
    <w:rsid w:val="00BB2EFB"/>
    <w:rsid w:val="00BB2F3A"/>
    <w:rsid w:val="00BB3094"/>
    <w:rsid w:val="00BB3432"/>
    <w:rsid w:val="00BB4C75"/>
    <w:rsid w:val="00BB532B"/>
    <w:rsid w:val="00BB5532"/>
    <w:rsid w:val="00BB57BB"/>
    <w:rsid w:val="00BB6199"/>
    <w:rsid w:val="00BB629F"/>
    <w:rsid w:val="00BB6977"/>
    <w:rsid w:val="00BB70FE"/>
    <w:rsid w:val="00BB71D2"/>
    <w:rsid w:val="00BB7C1F"/>
    <w:rsid w:val="00BC03C5"/>
    <w:rsid w:val="00BC04DA"/>
    <w:rsid w:val="00BC0E6D"/>
    <w:rsid w:val="00BC137B"/>
    <w:rsid w:val="00BC18F2"/>
    <w:rsid w:val="00BC1D4D"/>
    <w:rsid w:val="00BC20FD"/>
    <w:rsid w:val="00BC27AF"/>
    <w:rsid w:val="00BC2B90"/>
    <w:rsid w:val="00BC2E72"/>
    <w:rsid w:val="00BC31E6"/>
    <w:rsid w:val="00BC356B"/>
    <w:rsid w:val="00BC3832"/>
    <w:rsid w:val="00BC3CE5"/>
    <w:rsid w:val="00BC41DD"/>
    <w:rsid w:val="00BC44FF"/>
    <w:rsid w:val="00BC4670"/>
    <w:rsid w:val="00BC4B40"/>
    <w:rsid w:val="00BC4FB4"/>
    <w:rsid w:val="00BC50E9"/>
    <w:rsid w:val="00BC5545"/>
    <w:rsid w:val="00BC567C"/>
    <w:rsid w:val="00BC56F1"/>
    <w:rsid w:val="00BC576E"/>
    <w:rsid w:val="00BC5F40"/>
    <w:rsid w:val="00BC6AA0"/>
    <w:rsid w:val="00BC6B0F"/>
    <w:rsid w:val="00BC6DA4"/>
    <w:rsid w:val="00BC7D7A"/>
    <w:rsid w:val="00BD024B"/>
    <w:rsid w:val="00BD03E3"/>
    <w:rsid w:val="00BD0C48"/>
    <w:rsid w:val="00BD0CD0"/>
    <w:rsid w:val="00BD1297"/>
    <w:rsid w:val="00BD1814"/>
    <w:rsid w:val="00BD1C83"/>
    <w:rsid w:val="00BD3229"/>
    <w:rsid w:val="00BD37CC"/>
    <w:rsid w:val="00BD3AC1"/>
    <w:rsid w:val="00BD41E8"/>
    <w:rsid w:val="00BD4343"/>
    <w:rsid w:val="00BD4590"/>
    <w:rsid w:val="00BD4627"/>
    <w:rsid w:val="00BD4639"/>
    <w:rsid w:val="00BD4A92"/>
    <w:rsid w:val="00BD51F7"/>
    <w:rsid w:val="00BD5D19"/>
    <w:rsid w:val="00BD611A"/>
    <w:rsid w:val="00BD6BA2"/>
    <w:rsid w:val="00BD6BD5"/>
    <w:rsid w:val="00BD6F63"/>
    <w:rsid w:val="00BD7195"/>
    <w:rsid w:val="00BE08A8"/>
    <w:rsid w:val="00BE0914"/>
    <w:rsid w:val="00BE09B2"/>
    <w:rsid w:val="00BE0A16"/>
    <w:rsid w:val="00BE0C01"/>
    <w:rsid w:val="00BE0C27"/>
    <w:rsid w:val="00BE0C96"/>
    <w:rsid w:val="00BE0D7D"/>
    <w:rsid w:val="00BE0FA9"/>
    <w:rsid w:val="00BE1008"/>
    <w:rsid w:val="00BE1AD7"/>
    <w:rsid w:val="00BE1CF9"/>
    <w:rsid w:val="00BE1F46"/>
    <w:rsid w:val="00BE1FD8"/>
    <w:rsid w:val="00BE221F"/>
    <w:rsid w:val="00BE37C4"/>
    <w:rsid w:val="00BE3CA1"/>
    <w:rsid w:val="00BE4037"/>
    <w:rsid w:val="00BE488B"/>
    <w:rsid w:val="00BE49FD"/>
    <w:rsid w:val="00BE4B01"/>
    <w:rsid w:val="00BE4E9F"/>
    <w:rsid w:val="00BE500E"/>
    <w:rsid w:val="00BE50EE"/>
    <w:rsid w:val="00BE52C3"/>
    <w:rsid w:val="00BE5487"/>
    <w:rsid w:val="00BE588E"/>
    <w:rsid w:val="00BE5FE9"/>
    <w:rsid w:val="00BE6039"/>
    <w:rsid w:val="00BE6750"/>
    <w:rsid w:val="00BE6890"/>
    <w:rsid w:val="00BE6959"/>
    <w:rsid w:val="00BE6EE6"/>
    <w:rsid w:val="00BE7123"/>
    <w:rsid w:val="00BE7594"/>
    <w:rsid w:val="00BE7A78"/>
    <w:rsid w:val="00BE7CAF"/>
    <w:rsid w:val="00BE7D92"/>
    <w:rsid w:val="00BF1557"/>
    <w:rsid w:val="00BF16D0"/>
    <w:rsid w:val="00BF19D4"/>
    <w:rsid w:val="00BF21AA"/>
    <w:rsid w:val="00BF3302"/>
    <w:rsid w:val="00BF39A4"/>
    <w:rsid w:val="00BF3C2F"/>
    <w:rsid w:val="00BF400C"/>
    <w:rsid w:val="00BF4265"/>
    <w:rsid w:val="00BF4D0C"/>
    <w:rsid w:val="00BF4D86"/>
    <w:rsid w:val="00BF5FD5"/>
    <w:rsid w:val="00BF60DD"/>
    <w:rsid w:val="00BF6184"/>
    <w:rsid w:val="00BF6397"/>
    <w:rsid w:val="00BF6451"/>
    <w:rsid w:val="00BF6578"/>
    <w:rsid w:val="00BF6D54"/>
    <w:rsid w:val="00BF7000"/>
    <w:rsid w:val="00BF7071"/>
    <w:rsid w:val="00BF71F8"/>
    <w:rsid w:val="00BF7734"/>
    <w:rsid w:val="00C0001E"/>
    <w:rsid w:val="00C001C8"/>
    <w:rsid w:val="00C00200"/>
    <w:rsid w:val="00C00A1A"/>
    <w:rsid w:val="00C00D48"/>
    <w:rsid w:val="00C00EAF"/>
    <w:rsid w:val="00C0138A"/>
    <w:rsid w:val="00C015C5"/>
    <w:rsid w:val="00C01C89"/>
    <w:rsid w:val="00C02887"/>
    <w:rsid w:val="00C02FAE"/>
    <w:rsid w:val="00C031AE"/>
    <w:rsid w:val="00C03391"/>
    <w:rsid w:val="00C040C9"/>
    <w:rsid w:val="00C0440F"/>
    <w:rsid w:val="00C04AA1"/>
    <w:rsid w:val="00C04E8F"/>
    <w:rsid w:val="00C050DB"/>
    <w:rsid w:val="00C055D2"/>
    <w:rsid w:val="00C05B7A"/>
    <w:rsid w:val="00C05DD2"/>
    <w:rsid w:val="00C0633B"/>
    <w:rsid w:val="00C065E0"/>
    <w:rsid w:val="00C066FA"/>
    <w:rsid w:val="00C06CE3"/>
    <w:rsid w:val="00C07001"/>
    <w:rsid w:val="00C07010"/>
    <w:rsid w:val="00C0701A"/>
    <w:rsid w:val="00C070B5"/>
    <w:rsid w:val="00C07B3B"/>
    <w:rsid w:val="00C07D09"/>
    <w:rsid w:val="00C1045A"/>
    <w:rsid w:val="00C104D4"/>
    <w:rsid w:val="00C105B7"/>
    <w:rsid w:val="00C10942"/>
    <w:rsid w:val="00C10B1F"/>
    <w:rsid w:val="00C10EF5"/>
    <w:rsid w:val="00C117DD"/>
    <w:rsid w:val="00C11990"/>
    <w:rsid w:val="00C11BD9"/>
    <w:rsid w:val="00C120DD"/>
    <w:rsid w:val="00C1240D"/>
    <w:rsid w:val="00C1244B"/>
    <w:rsid w:val="00C12759"/>
    <w:rsid w:val="00C12D7A"/>
    <w:rsid w:val="00C131CE"/>
    <w:rsid w:val="00C13783"/>
    <w:rsid w:val="00C13B4C"/>
    <w:rsid w:val="00C13F77"/>
    <w:rsid w:val="00C142E3"/>
    <w:rsid w:val="00C1437C"/>
    <w:rsid w:val="00C1468D"/>
    <w:rsid w:val="00C15394"/>
    <w:rsid w:val="00C154A5"/>
    <w:rsid w:val="00C17361"/>
    <w:rsid w:val="00C17507"/>
    <w:rsid w:val="00C1796C"/>
    <w:rsid w:val="00C20652"/>
    <w:rsid w:val="00C20684"/>
    <w:rsid w:val="00C207DF"/>
    <w:rsid w:val="00C20DCF"/>
    <w:rsid w:val="00C212F9"/>
    <w:rsid w:val="00C217D5"/>
    <w:rsid w:val="00C2260D"/>
    <w:rsid w:val="00C22C89"/>
    <w:rsid w:val="00C23A5F"/>
    <w:rsid w:val="00C23B18"/>
    <w:rsid w:val="00C23F0F"/>
    <w:rsid w:val="00C2430D"/>
    <w:rsid w:val="00C24A86"/>
    <w:rsid w:val="00C24B5C"/>
    <w:rsid w:val="00C24DF3"/>
    <w:rsid w:val="00C25258"/>
    <w:rsid w:val="00C256E9"/>
    <w:rsid w:val="00C25A8F"/>
    <w:rsid w:val="00C26120"/>
    <w:rsid w:val="00C2658F"/>
    <w:rsid w:val="00C26B0F"/>
    <w:rsid w:val="00C26C50"/>
    <w:rsid w:val="00C2701A"/>
    <w:rsid w:val="00C27561"/>
    <w:rsid w:val="00C2782C"/>
    <w:rsid w:val="00C278B8"/>
    <w:rsid w:val="00C27D5F"/>
    <w:rsid w:val="00C31073"/>
    <w:rsid w:val="00C310FB"/>
    <w:rsid w:val="00C3130D"/>
    <w:rsid w:val="00C314FE"/>
    <w:rsid w:val="00C316BF"/>
    <w:rsid w:val="00C31738"/>
    <w:rsid w:val="00C31855"/>
    <w:rsid w:val="00C318AB"/>
    <w:rsid w:val="00C31CD3"/>
    <w:rsid w:val="00C31E98"/>
    <w:rsid w:val="00C32007"/>
    <w:rsid w:val="00C32214"/>
    <w:rsid w:val="00C324E0"/>
    <w:rsid w:val="00C32634"/>
    <w:rsid w:val="00C32A04"/>
    <w:rsid w:val="00C332B0"/>
    <w:rsid w:val="00C33CCB"/>
    <w:rsid w:val="00C34490"/>
    <w:rsid w:val="00C34769"/>
    <w:rsid w:val="00C3486F"/>
    <w:rsid w:val="00C349C7"/>
    <w:rsid w:val="00C34E7D"/>
    <w:rsid w:val="00C358D7"/>
    <w:rsid w:val="00C3625D"/>
    <w:rsid w:val="00C36929"/>
    <w:rsid w:val="00C36D09"/>
    <w:rsid w:val="00C36DB4"/>
    <w:rsid w:val="00C374BC"/>
    <w:rsid w:val="00C37565"/>
    <w:rsid w:val="00C40270"/>
    <w:rsid w:val="00C404CA"/>
    <w:rsid w:val="00C40590"/>
    <w:rsid w:val="00C40669"/>
    <w:rsid w:val="00C40811"/>
    <w:rsid w:val="00C40B06"/>
    <w:rsid w:val="00C40FFF"/>
    <w:rsid w:val="00C41E6E"/>
    <w:rsid w:val="00C41EE5"/>
    <w:rsid w:val="00C420A6"/>
    <w:rsid w:val="00C42751"/>
    <w:rsid w:val="00C43227"/>
    <w:rsid w:val="00C4372F"/>
    <w:rsid w:val="00C4374E"/>
    <w:rsid w:val="00C4391A"/>
    <w:rsid w:val="00C44369"/>
    <w:rsid w:val="00C44BCA"/>
    <w:rsid w:val="00C44E27"/>
    <w:rsid w:val="00C44E82"/>
    <w:rsid w:val="00C45989"/>
    <w:rsid w:val="00C45A2E"/>
    <w:rsid w:val="00C45CF6"/>
    <w:rsid w:val="00C45EAF"/>
    <w:rsid w:val="00C45EE9"/>
    <w:rsid w:val="00C46527"/>
    <w:rsid w:val="00C465A7"/>
    <w:rsid w:val="00C46703"/>
    <w:rsid w:val="00C46923"/>
    <w:rsid w:val="00C4709B"/>
    <w:rsid w:val="00C47509"/>
    <w:rsid w:val="00C475A9"/>
    <w:rsid w:val="00C5055E"/>
    <w:rsid w:val="00C50EDE"/>
    <w:rsid w:val="00C51420"/>
    <w:rsid w:val="00C51B30"/>
    <w:rsid w:val="00C51C8A"/>
    <w:rsid w:val="00C51D0D"/>
    <w:rsid w:val="00C51EC8"/>
    <w:rsid w:val="00C52A2D"/>
    <w:rsid w:val="00C52C61"/>
    <w:rsid w:val="00C52C6A"/>
    <w:rsid w:val="00C52CA8"/>
    <w:rsid w:val="00C53783"/>
    <w:rsid w:val="00C537D7"/>
    <w:rsid w:val="00C54568"/>
    <w:rsid w:val="00C54A07"/>
    <w:rsid w:val="00C54AC1"/>
    <w:rsid w:val="00C5515E"/>
    <w:rsid w:val="00C553BA"/>
    <w:rsid w:val="00C55640"/>
    <w:rsid w:val="00C55685"/>
    <w:rsid w:val="00C55816"/>
    <w:rsid w:val="00C55E4A"/>
    <w:rsid w:val="00C56A22"/>
    <w:rsid w:val="00C571D5"/>
    <w:rsid w:val="00C575ED"/>
    <w:rsid w:val="00C57609"/>
    <w:rsid w:val="00C57987"/>
    <w:rsid w:val="00C57E67"/>
    <w:rsid w:val="00C60100"/>
    <w:rsid w:val="00C61576"/>
    <w:rsid w:val="00C61A70"/>
    <w:rsid w:val="00C61C5C"/>
    <w:rsid w:val="00C61D38"/>
    <w:rsid w:val="00C6214C"/>
    <w:rsid w:val="00C62384"/>
    <w:rsid w:val="00C62AC5"/>
    <w:rsid w:val="00C62AF6"/>
    <w:rsid w:val="00C62F21"/>
    <w:rsid w:val="00C63582"/>
    <w:rsid w:val="00C6438D"/>
    <w:rsid w:val="00C64C47"/>
    <w:rsid w:val="00C64C7E"/>
    <w:rsid w:val="00C650BF"/>
    <w:rsid w:val="00C658A5"/>
    <w:rsid w:val="00C659B4"/>
    <w:rsid w:val="00C6611D"/>
    <w:rsid w:val="00C66C24"/>
    <w:rsid w:val="00C66E7D"/>
    <w:rsid w:val="00C67453"/>
    <w:rsid w:val="00C67710"/>
    <w:rsid w:val="00C679F0"/>
    <w:rsid w:val="00C70247"/>
    <w:rsid w:val="00C705EA"/>
    <w:rsid w:val="00C70759"/>
    <w:rsid w:val="00C70D7D"/>
    <w:rsid w:val="00C71124"/>
    <w:rsid w:val="00C7169B"/>
    <w:rsid w:val="00C716F7"/>
    <w:rsid w:val="00C71963"/>
    <w:rsid w:val="00C71C5A"/>
    <w:rsid w:val="00C72500"/>
    <w:rsid w:val="00C729C3"/>
    <w:rsid w:val="00C72A0D"/>
    <w:rsid w:val="00C72B1D"/>
    <w:rsid w:val="00C72F69"/>
    <w:rsid w:val="00C73185"/>
    <w:rsid w:val="00C735A8"/>
    <w:rsid w:val="00C74349"/>
    <w:rsid w:val="00C745B2"/>
    <w:rsid w:val="00C74BD3"/>
    <w:rsid w:val="00C74EF5"/>
    <w:rsid w:val="00C74FDE"/>
    <w:rsid w:val="00C75066"/>
    <w:rsid w:val="00C75133"/>
    <w:rsid w:val="00C75627"/>
    <w:rsid w:val="00C760D8"/>
    <w:rsid w:val="00C764C7"/>
    <w:rsid w:val="00C765E9"/>
    <w:rsid w:val="00C76BC8"/>
    <w:rsid w:val="00C7703E"/>
    <w:rsid w:val="00C776D5"/>
    <w:rsid w:val="00C777F3"/>
    <w:rsid w:val="00C779F7"/>
    <w:rsid w:val="00C77B0A"/>
    <w:rsid w:val="00C77C3D"/>
    <w:rsid w:val="00C8027C"/>
    <w:rsid w:val="00C80347"/>
    <w:rsid w:val="00C805C9"/>
    <w:rsid w:val="00C80E60"/>
    <w:rsid w:val="00C812C3"/>
    <w:rsid w:val="00C81A05"/>
    <w:rsid w:val="00C81E6A"/>
    <w:rsid w:val="00C8226B"/>
    <w:rsid w:val="00C828C8"/>
    <w:rsid w:val="00C829ED"/>
    <w:rsid w:val="00C82BEF"/>
    <w:rsid w:val="00C83133"/>
    <w:rsid w:val="00C8382F"/>
    <w:rsid w:val="00C83994"/>
    <w:rsid w:val="00C83DC2"/>
    <w:rsid w:val="00C84618"/>
    <w:rsid w:val="00C84E64"/>
    <w:rsid w:val="00C852A7"/>
    <w:rsid w:val="00C85AC4"/>
    <w:rsid w:val="00C85F2D"/>
    <w:rsid w:val="00C868D4"/>
    <w:rsid w:val="00C871DF"/>
    <w:rsid w:val="00C87A4B"/>
    <w:rsid w:val="00C87D35"/>
    <w:rsid w:val="00C90662"/>
    <w:rsid w:val="00C91052"/>
    <w:rsid w:val="00C91118"/>
    <w:rsid w:val="00C91137"/>
    <w:rsid w:val="00C92339"/>
    <w:rsid w:val="00C92AF6"/>
    <w:rsid w:val="00C93260"/>
    <w:rsid w:val="00C93D39"/>
    <w:rsid w:val="00C94BB5"/>
    <w:rsid w:val="00C9568D"/>
    <w:rsid w:val="00C95CE7"/>
    <w:rsid w:val="00C95F7A"/>
    <w:rsid w:val="00C965ED"/>
    <w:rsid w:val="00C9686E"/>
    <w:rsid w:val="00C96D14"/>
    <w:rsid w:val="00C97104"/>
    <w:rsid w:val="00C9737A"/>
    <w:rsid w:val="00C97742"/>
    <w:rsid w:val="00C979EB"/>
    <w:rsid w:val="00C97CD9"/>
    <w:rsid w:val="00CA06F5"/>
    <w:rsid w:val="00CA0B38"/>
    <w:rsid w:val="00CA0DFA"/>
    <w:rsid w:val="00CA0FEB"/>
    <w:rsid w:val="00CA1163"/>
    <w:rsid w:val="00CA1170"/>
    <w:rsid w:val="00CA12EE"/>
    <w:rsid w:val="00CA1710"/>
    <w:rsid w:val="00CA19C8"/>
    <w:rsid w:val="00CA2058"/>
    <w:rsid w:val="00CA25FC"/>
    <w:rsid w:val="00CA26E5"/>
    <w:rsid w:val="00CA30CE"/>
    <w:rsid w:val="00CA36DE"/>
    <w:rsid w:val="00CA385E"/>
    <w:rsid w:val="00CA3E86"/>
    <w:rsid w:val="00CA446D"/>
    <w:rsid w:val="00CA4B21"/>
    <w:rsid w:val="00CA4D89"/>
    <w:rsid w:val="00CA4E11"/>
    <w:rsid w:val="00CA4E27"/>
    <w:rsid w:val="00CA5600"/>
    <w:rsid w:val="00CA5B75"/>
    <w:rsid w:val="00CA5BF3"/>
    <w:rsid w:val="00CA5F14"/>
    <w:rsid w:val="00CA646D"/>
    <w:rsid w:val="00CA7130"/>
    <w:rsid w:val="00CA73F9"/>
    <w:rsid w:val="00CB014C"/>
    <w:rsid w:val="00CB05A6"/>
    <w:rsid w:val="00CB0CD3"/>
    <w:rsid w:val="00CB0EE2"/>
    <w:rsid w:val="00CB0F85"/>
    <w:rsid w:val="00CB0F8F"/>
    <w:rsid w:val="00CB13D3"/>
    <w:rsid w:val="00CB196A"/>
    <w:rsid w:val="00CB2B25"/>
    <w:rsid w:val="00CB3062"/>
    <w:rsid w:val="00CB32F7"/>
    <w:rsid w:val="00CB36B0"/>
    <w:rsid w:val="00CB380F"/>
    <w:rsid w:val="00CB5071"/>
    <w:rsid w:val="00CB515A"/>
    <w:rsid w:val="00CB53EA"/>
    <w:rsid w:val="00CB5ACB"/>
    <w:rsid w:val="00CB5FAD"/>
    <w:rsid w:val="00CB61A2"/>
    <w:rsid w:val="00CB61F5"/>
    <w:rsid w:val="00CB63A0"/>
    <w:rsid w:val="00CB6604"/>
    <w:rsid w:val="00CB7228"/>
    <w:rsid w:val="00CB723B"/>
    <w:rsid w:val="00CB794B"/>
    <w:rsid w:val="00CB7B92"/>
    <w:rsid w:val="00CB7BB1"/>
    <w:rsid w:val="00CB7DB5"/>
    <w:rsid w:val="00CC0280"/>
    <w:rsid w:val="00CC02FE"/>
    <w:rsid w:val="00CC09EB"/>
    <w:rsid w:val="00CC0DFA"/>
    <w:rsid w:val="00CC0E57"/>
    <w:rsid w:val="00CC12D7"/>
    <w:rsid w:val="00CC1767"/>
    <w:rsid w:val="00CC2C5F"/>
    <w:rsid w:val="00CC2FB3"/>
    <w:rsid w:val="00CC3082"/>
    <w:rsid w:val="00CC311C"/>
    <w:rsid w:val="00CC3A25"/>
    <w:rsid w:val="00CC3C03"/>
    <w:rsid w:val="00CC3F4C"/>
    <w:rsid w:val="00CC4189"/>
    <w:rsid w:val="00CC42BC"/>
    <w:rsid w:val="00CC471B"/>
    <w:rsid w:val="00CC479B"/>
    <w:rsid w:val="00CC4934"/>
    <w:rsid w:val="00CC49AC"/>
    <w:rsid w:val="00CC4D22"/>
    <w:rsid w:val="00CC4EAE"/>
    <w:rsid w:val="00CC54D4"/>
    <w:rsid w:val="00CC5569"/>
    <w:rsid w:val="00CC59AE"/>
    <w:rsid w:val="00CC5C11"/>
    <w:rsid w:val="00CC5F03"/>
    <w:rsid w:val="00CC5F2B"/>
    <w:rsid w:val="00CC65A9"/>
    <w:rsid w:val="00CC6665"/>
    <w:rsid w:val="00CC6B35"/>
    <w:rsid w:val="00CC775F"/>
    <w:rsid w:val="00CC78B2"/>
    <w:rsid w:val="00CC7E7C"/>
    <w:rsid w:val="00CC7E90"/>
    <w:rsid w:val="00CC7FBE"/>
    <w:rsid w:val="00CD021F"/>
    <w:rsid w:val="00CD0C68"/>
    <w:rsid w:val="00CD0C79"/>
    <w:rsid w:val="00CD116F"/>
    <w:rsid w:val="00CD19DE"/>
    <w:rsid w:val="00CD1D05"/>
    <w:rsid w:val="00CD2A02"/>
    <w:rsid w:val="00CD2C3C"/>
    <w:rsid w:val="00CD3348"/>
    <w:rsid w:val="00CD36D9"/>
    <w:rsid w:val="00CD3A77"/>
    <w:rsid w:val="00CD42CB"/>
    <w:rsid w:val="00CD4748"/>
    <w:rsid w:val="00CD4804"/>
    <w:rsid w:val="00CD5129"/>
    <w:rsid w:val="00CD5459"/>
    <w:rsid w:val="00CD55F7"/>
    <w:rsid w:val="00CD573B"/>
    <w:rsid w:val="00CD5ABB"/>
    <w:rsid w:val="00CD5D84"/>
    <w:rsid w:val="00CD5FF6"/>
    <w:rsid w:val="00CD6005"/>
    <w:rsid w:val="00CD6103"/>
    <w:rsid w:val="00CD6408"/>
    <w:rsid w:val="00CD6774"/>
    <w:rsid w:val="00CD6A78"/>
    <w:rsid w:val="00CD6C3F"/>
    <w:rsid w:val="00CD6CEC"/>
    <w:rsid w:val="00CD709D"/>
    <w:rsid w:val="00CD7227"/>
    <w:rsid w:val="00CD74D1"/>
    <w:rsid w:val="00CD7B85"/>
    <w:rsid w:val="00CD7E84"/>
    <w:rsid w:val="00CE0126"/>
    <w:rsid w:val="00CE0860"/>
    <w:rsid w:val="00CE09D0"/>
    <w:rsid w:val="00CE0B03"/>
    <w:rsid w:val="00CE0B7C"/>
    <w:rsid w:val="00CE1BF4"/>
    <w:rsid w:val="00CE1F63"/>
    <w:rsid w:val="00CE294F"/>
    <w:rsid w:val="00CE2DB0"/>
    <w:rsid w:val="00CE2E57"/>
    <w:rsid w:val="00CE2EB9"/>
    <w:rsid w:val="00CE2FC4"/>
    <w:rsid w:val="00CE31D2"/>
    <w:rsid w:val="00CE367E"/>
    <w:rsid w:val="00CE3716"/>
    <w:rsid w:val="00CE3C76"/>
    <w:rsid w:val="00CE4139"/>
    <w:rsid w:val="00CE4CC0"/>
    <w:rsid w:val="00CE4D72"/>
    <w:rsid w:val="00CE5043"/>
    <w:rsid w:val="00CE5776"/>
    <w:rsid w:val="00CE693A"/>
    <w:rsid w:val="00CE72AF"/>
    <w:rsid w:val="00CE74BD"/>
    <w:rsid w:val="00CE7B89"/>
    <w:rsid w:val="00CE7D49"/>
    <w:rsid w:val="00CE7E1F"/>
    <w:rsid w:val="00CF0A0E"/>
    <w:rsid w:val="00CF178D"/>
    <w:rsid w:val="00CF1925"/>
    <w:rsid w:val="00CF1F4C"/>
    <w:rsid w:val="00CF27BD"/>
    <w:rsid w:val="00CF2C12"/>
    <w:rsid w:val="00CF30CF"/>
    <w:rsid w:val="00CF31BC"/>
    <w:rsid w:val="00CF3494"/>
    <w:rsid w:val="00CF35E2"/>
    <w:rsid w:val="00CF3A7C"/>
    <w:rsid w:val="00CF3B71"/>
    <w:rsid w:val="00CF3DB9"/>
    <w:rsid w:val="00CF4529"/>
    <w:rsid w:val="00CF4DE3"/>
    <w:rsid w:val="00CF523C"/>
    <w:rsid w:val="00CF55C3"/>
    <w:rsid w:val="00CF61C1"/>
    <w:rsid w:val="00CF6442"/>
    <w:rsid w:val="00CF6F3A"/>
    <w:rsid w:val="00CF6FDE"/>
    <w:rsid w:val="00CF74DA"/>
    <w:rsid w:val="00CF7DC2"/>
    <w:rsid w:val="00D00FA0"/>
    <w:rsid w:val="00D0182A"/>
    <w:rsid w:val="00D01997"/>
    <w:rsid w:val="00D0211F"/>
    <w:rsid w:val="00D02436"/>
    <w:rsid w:val="00D02660"/>
    <w:rsid w:val="00D02D91"/>
    <w:rsid w:val="00D03AFD"/>
    <w:rsid w:val="00D03EA3"/>
    <w:rsid w:val="00D04A77"/>
    <w:rsid w:val="00D04B8D"/>
    <w:rsid w:val="00D04D5F"/>
    <w:rsid w:val="00D05DB1"/>
    <w:rsid w:val="00D0614C"/>
    <w:rsid w:val="00D07010"/>
    <w:rsid w:val="00D07036"/>
    <w:rsid w:val="00D07162"/>
    <w:rsid w:val="00D07225"/>
    <w:rsid w:val="00D07412"/>
    <w:rsid w:val="00D0783D"/>
    <w:rsid w:val="00D07871"/>
    <w:rsid w:val="00D105E7"/>
    <w:rsid w:val="00D108D2"/>
    <w:rsid w:val="00D10C51"/>
    <w:rsid w:val="00D10F2C"/>
    <w:rsid w:val="00D11041"/>
    <w:rsid w:val="00D112C3"/>
    <w:rsid w:val="00D11375"/>
    <w:rsid w:val="00D113A9"/>
    <w:rsid w:val="00D11544"/>
    <w:rsid w:val="00D11987"/>
    <w:rsid w:val="00D11C4B"/>
    <w:rsid w:val="00D121B3"/>
    <w:rsid w:val="00D12829"/>
    <w:rsid w:val="00D12DEF"/>
    <w:rsid w:val="00D1328F"/>
    <w:rsid w:val="00D1444E"/>
    <w:rsid w:val="00D144BD"/>
    <w:rsid w:val="00D14983"/>
    <w:rsid w:val="00D149FA"/>
    <w:rsid w:val="00D14EF1"/>
    <w:rsid w:val="00D155D5"/>
    <w:rsid w:val="00D15C1B"/>
    <w:rsid w:val="00D15F04"/>
    <w:rsid w:val="00D165D4"/>
    <w:rsid w:val="00D16924"/>
    <w:rsid w:val="00D169E5"/>
    <w:rsid w:val="00D16DE6"/>
    <w:rsid w:val="00D17885"/>
    <w:rsid w:val="00D17FB8"/>
    <w:rsid w:val="00D2008C"/>
    <w:rsid w:val="00D20AB8"/>
    <w:rsid w:val="00D20C04"/>
    <w:rsid w:val="00D20D23"/>
    <w:rsid w:val="00D21462"/>
    <w:rsid w:val="00D2174D"/>
    <w:rsid w:val="00D21E02"/>
    <w:rsid w:val="00D22194"/>
    <w:rsid w:val="00D2240C"/>
    <w:rsid w:val="00D22F2C"/>
    <w:rsid w:val="00D232D3"/>
    <w:rsid w:val="00D23CB9"/>
    <w:rsid w:val="00D24344"/>
    <w:rsid w:val="00D24897"/>
    <w:rsid w:val="00D249A5"/>
    <w:rsid w:val="00D249F7"/>
    <w:rsid w:val="00D24A7E"/>
    <w:rsid w:val="00D24DB9"/>
    <w:rsid w:val="00D24E56"/>
    <w:rsid w:val="00D25135"/>
    <w:rsid w:val="00D252B3"/>
    <w:rsid w:val="00D25476"/>
    <w:rsid w:val="00D25645"/>
    <w:rsid w:val="00D259DB"/>
    <w:rsid w:val="00D26D4F"/>
    <w:rsid w:val="00D27394"/>
    <w:rsid w:val="00D274DC"/>
    <w:rsid w:val="00D275B7"/>
    <w:rsid w:val="00D2798E"/>
    <w:rsid w:val="00D27E90"/>
    <w:rsid w:val="00D27EFF"/>
    <w:rsid w:val="00D30922"/>
    <w:rsid w:val="00D30E98"/>
    <w:rsid w:val="00D310FC"/>
    <w:rsid w:val="00D31AB9"/>
    <w:rsid w:val="00D31FA6"/>
    <w:rsid w:val="00D32166"/>
    <w:rsid w:val="00D32A31"/>
    <w:rsid w:val="00D32AC6"/>
    <w:rsid w:val="00D32E6B"/>
    <w:rsid w:val="00D33352"/>
    <w:rsid w:val="00D3389B"/>
    <w:rsid w:val="00D33E9E"/>
    <w:rsid w:val="00D34047"/>
    <w:rsid w:val="00D3451B"/>
    <w:rsid w:val="00D34ACC"/>
    <w:rsid w:val="00D35290"/>
    <w:rsid w:val="00D3552B"/>
    <w:rsid w:val="00D36017"/>
    <w:rsid w:val="00D3606B"/>
    <w:rsid w:val="00D3613A"/>
    <w:rsid w:val="00D36503"/>
    <w:rsid w:val="00D3650D"/>
    <w:rsid w:val="00D3673E"/>
    <w:rsid w:val="00D369B0"/>
    <w:rsid w:val="00D36C6A"/>
    <w:rsid w:val="00D36F45"/>
    <w:rsid w:val="00D3770F"/>
    <w:rsid w:val="00D40DC8"/>
    <w:rsid w:val="00D4159C"/>
    <w:rsid w:val="00D4182C"/>
    <w:rsid w:val="00D41D17"/>
    <w:rsid w:val="00D425AE"/>
    <w:rsid w:val="00D42731"/>
    <w:rsid w:val="00D42786"/>
    <w:rsid w:val="00D42E17"/>
    <w:rsid w:val="00D43012"/>
    <w:rsid w:val="00D431C0"/>
    <w:rsid w:val="00D43232"/>
    <w:rsid w:val="00D432AE"/>
    <w:rsid w:val="00D436DF"/>
    <w:rsid w:val="00D4443C"/>
    <w:rsid w:val="00D446D1"/>
    <w:rsid w:val="00D451B7"/>
    <w:rsid w:val="00D45310"/>
    <w:rsid w:val="00D45D8F"/>
    <w:rsid w:val="00D463E3"/>
    <w:rsid w:val="00D46578"/>
    <w:rsid w:val="00D46CEE"/>
    <w:rsid w:val="00D46D46"/>
    <w:rsid w:val="00D51367"/>
    <w:rsid w:val="00D515A8"/>
    <w:rsid w:val="00D518FB"/>
    <w:rsid w:val="00D51A1C"/>
    <w:rsid w:val="00D52194"/>
    <w:rsid w:val="00D5251C"/>
    <w:rsid w:val="00D52EC9"/>
    <w:rsid w:val="00D52EE9"/>
    <w:rsid w:val="00D534FF"/>
    <w:rsid w:val="00D539D8"/>
    <w:rsid w:val="00D53C1F"/>
    <w:rsid w:val="00D53F5A"/>
    <w:rsid w:val="00D542E9"/>
    <w:rsid w:val="00D5484F"/>
    <w:rsid w:val="00D54EB9"/>
    <w:rsid w:val="00D54EFD"/>
    <w:rsid w:val="00D55332"/>
    <w:rsid w:val="00D55D25"/>
    <w:rsid w:val="00D5621F"/>
    <w:rsid w:val="00D566E7"/>
    <w:rsid w:val="00D5676A"/>
    <w:rsid w:val="00D56B16"/>
    <w:rsid w:val="00D5754C"/>
    <w:rsid w:val="00D57712"/>
    <w:rsid w:val="00D57B2E"/>
    <w:rsid w:val="00D606DB"/>
    <w:rsid w:val="00D60B4A"/>
    <w:rsid w:val="00D60D1A"/>
    <w:rsid w:val="00D6110E"/>
    <w:rsid w:val="00D6196C"/>
    <w:rsid w:val="00D622EF"/>
    <w:rsid w:val="00D623FC"/>
    <w:rsid w:val="00D629D4"/>
    <w:rsid w:val="00D62CC4"/>
    <w:rsid w:val="00D6378E"/>
    <w:rsid w:val="00D6387C"/>
    <w:rsid w:val="00D63EF2"/>
    <w:rsid w:val="00D64213"/>
    <w:rsid w:val="00D6432C"/>
    <w:rsid w:val="00D64918"/>
    <w:rsid w:val="00D64BE7"/>
    <w:rsid w:val="00D64CB3"/>
    <w:rsid w:val="00D65E67"/>
    <w:rsid w:val="00D66873"/>
    <w:rsid w:val="00D66995"/>
    <w:rsid w:val="00D66C73"/>
    <w:rsid w:val="00D66E0B"/>
    <w:rsid w:val="00D66EE7"/>
    <w:rsid w:val="00D67412"/>
    <w:rsid w:val="00D67415"/>
    <w:rsid w:val="00D67804"/>
    <w:rsid w:val="00D67C50"/>
    <w:rsid w:val="00D70651"/>
    <w:rsid w:val="00D7069D"/>
    <w:rsid w:val="00D709F1"/>
    <w:rsid w:val="00D70E12"/>
    <w:rsid w:val="00D710F3"/>
    <w:rsid w:val="00D7144D"/>
    <w:rsid w:val="00D71B5B"/>
    <w:rsid w:val="00D71BA9"/>
    <w:rsid w:val="00D71DB2"/>
    <w:rsid w:val="00D7216D"/>
    <w:rsid w:val="00D723AF"/>
    <w:rsid w:val="00D72ACB"/>
    <w:rsid w:val="00D72BE2"/>
    <w:rsid w:val="00D72C34"/>
    <w:rsid w:val="00D73459"/>
    <w:rsid w:val="00D73FAD"/>
    <w:rsid w:val="00D73FC6"/>
    <w:rsid w:val="00D743A1"/>
    <w:rsid w:val="00D74F2B"/>
    <w:rsid w:val="00D75030"/>
    <w:rsid w:val="00D75063"/>
    <w:rsid w:val="00D75991"/>
    <w:rsid w:val="00D75CED"/>
    <w:rsid w:val="00D76D08"/>
    <w:rsid w:val="00D7732F"/>
    <w:rsid w:val="00D80122"/>
    <w:rsid w:val="00D802C4"/>
    <w:rsid w:val="00D802CF"/>
    <w:rsid w:val="00D80620"/>
    <w:rsid w:val="00D806AB"/>
    <w:rsid w:val="00D80C9A"/>
    <w:rsid w:val="00D80F70"/>
    <w:rsid w:val="00D816CC"/>
    <w:rsid w:val="00D81B14"/>
    <w:rsid w:val="00D81DB6"/>
    <w:rsid w:val="00D821A7"/>
    <w:rsid w:val="00D82982"/>
    <w:rsid w:val="00D82D12"/>
    <w:rsid w:val="00D82E9F"/>
    <w:rsid w:val="00D82F56"/>
    <w:rsid w:val="00D83050"/>
    <w:rsid w:val="00D83A0B"/>
    <w:rsid w:val="00D83A1D"/>
    <w:rsid w:val="00D83D4E"/>
    <w:rsid w:val="00D8412E"/>
    <w:rsid w:val="00D8429F"/>
    <w:rsid w:val="00D84407"/>
    <w:rsid w:val="00D8454C"/>
    <w:rsid w:val="00D84AFE"/>
    <w:rsid w:val="00D84B4B"/>
    <w:rsid w:val="00D84E59"/>
    <w:rsid w:val="00D8520C"/>
    <w:rsid w:val="00D85231"/>
    <w:rsid w:val="00D857C3"/>
    <w:rsid w:val="00D861B0"/>
    <w:rsid w:val="00D86267"/>
    <w:rsid w:val="00D86561"/>
    <w:rsid w:val="00D8693A"/>
    <w:rsid w:val="00D86C7E"/>
    <w:rsid w:val="00D874DB"/>
    <w:rsid w:val="00D9058A"/>
    <w:rsid w:val="00D90C6B"/>
    <w:rsid w:val="00D90DB1"/>
    <w:rsid w:val="00D90FB1"/>
    <w:rsid w:val="00D91E75"/>
    <w:rsid w:val="00D9208F"/>
    <w:rsid w:val="00D922DC"/>
    <w:rsid w:val="00D92F26"/>
    <w:rsid w:val="00D93069"/>
    <w:rsid w:val="00D934B2"/>
    <w:rsid w:val="00D93661"/>
    <w:rsid w:val="00D93827"/>
    <w:rsid w:val="00D93DA4"/>
    <w:rsid w:val="00D93E1A"/>
    <w:rsid w:val="00D9427F"/>
    <w:rsid w:val="00D9429C"/>
    <w:rsid w:val="00D94961"/>
    <w:rsid w:val="00D949CF"/>
    <w:rsid w:val="00D950F7"/>
    <w:rsid w:val="00D957B4"/>
    <w:rsid w:val="00D95C4F"/>
    <w:rsid w:val="00D9630A"/>
    <w:rsid w:val="00D96E8B"/>
    <w:rsid w:val="00D97DB7"/>
    <w:rsid w:val="00D97ECA"/>
    <w:rsid w:val="00D97F36"/>
    <w:rsid w:val="00D97F7B"/>
    <w:rsid w:val="00DA0295"/>
    <w:rsid w:val="00DA0706"/>
    <w:rsid w:val="00DA0BA1"/>
    <w:rsid w:val="00DA0D53"/>
    <w:rsid w:val="00DA12F8"/>
    <w:rsid w:val="00DA1ECE"/>
    <w:rsid w:val="00DA23E6"/>
    <w:rsid w:val="00DA2EB4"/>
    <w:rsid w:val="00DA3018"/>
    <w:rsid w:val="00DA3A37"/>
    <w:rsid w:val="00DA3A65"/>
    <w:rsid w:val="00DA3C89"/>
    <w:rsid w:val="00DA3FF7"/>
    <w:rsid w:val="00DA435D"/>
    <w:rsid w:val="00DA489A"/>
    <w:rsid w:val="00DA4AB7"/>
    <w:rsid w:val="00DA4ABA"/>
    <w:rsid w:val="00DA4D00"/>
    <w:rsid w:val="00DA5040"/>
    <w:rsid w:val="00DA54C4"/>
    <w:rsid w:val="00DA562E"/>
    <w:rsid w:val="00DA59A8"/>
    <w:rsid w:val="00DA60C6"/>
    <w:rsid w:val="00DA6C70"/>
    <w:rsid w:val="00DA6DC2"/>
    <w:rsid w:val="00DA7170"/>
    <w:rsid w:val="00DA7180"/>
    <w:rsid w:val="00DA72D0"/>
    <w:rsid w:val="00DA7351"/>
    <w:rsid w:val="00DA73AB"/>
    <w:rsid w:val="00DA7466"/>
    <w:rsid w:val="00DA747E"/>
    <w:rsid w:val="00DA7761"/>
    <w:rsid w:val="00DA7800"/>
    <w:rsid w:val="00DA7866"/>
    <w:rsid w:val="00DA7A9E"/>
    <w:rsid w:val="00DB076C"/>
    <w:rsid w:val="00DB18A5"/>
    <w:rsid w:val="00DB2C0A"/>
    <w:rsid w:val="00DB2D5F"/>
    <w:rsid w:val="00DB3066"/>
    <w:rsid w:val="00DB31B5"/>
    <w:rsid w:val="00DB3727"/>
    <w:rsid w:val="00DB39E4"/>
    <w:rsid w:val="00DB4053"/>
    <w:rsid w:val="00DB430D"/>
    <w:rsid w:val="00DB501F"/>
    <w:rsid w:val="00DB51B3"/>
    <w:rsid w:val="00DB5462"/>
    <w:rsid w:val="00DB5730"/>
    <w:rsid w:val="00DB585E"/>
    <w:rsid w:val="00DB5D90"/>
    <w:rsid w:val="00DB5E4E"/>
    <w:rsid w:val="00DB5F55"/>
    <w:rsid w:val="00DB7207"/>
    <w:rsid w:val="00DB7286"/>
    <w:rsid w:val="00DB7850"/>
    <w:rsid w:val="00DB7AD8"/>
    <w:rsid w:val="00DC0075"/>
    <w:rsid w:val="00DC0154"/>
    <w:rsid w:val="00DC01CD"/>
    <w:rsid w:val="00DC01DA"/>
    <w:rsid w:val="00DC0DA8"/>
    <w:rsid w:val="00DC12AD"/>
    <w:rsid w:val="00DC176E"/>
    <w:rsid w:val="00DC1D22"/>
    <w:rsid w:val="00DC1F9E"/>
    <w:rsid w:val="00DC22AA"/>
    <w:rsid w:val="00DC25C3"/>
    <w:rsid w:val="00DC3104"/>
    <w:rsid w:val="00DC3705"/>
    <w:rsid w:val="00DC3E1E"/>
    <w:rsid w:val="00DC40C4"/>
    <w:rsid w:val="00DC43B0"/>
    <w:rsid w:val="00DC4BCC"/>
    <w:rsid w:val="00DC574A"/>
    <w:rsid w:val="00DC5B40"/>
    <w:rsid w:val="00DC5F5A"/>
    <w:rsid w:val="00DC612A"/>
    <w:rsid w:val="00DC6145"/>
    <w:rsid w:val="00DC64F6"/>
    <w:rsid w:val="00DC68FA"/>
    <w:rsid w:val="00DC699C"/>
    <w:rsid w:val="00DC704B"/>
    <w:rsid w:val="00DC7ACE"/>
    <w:rsid w:val="00DD0723"/>
    <w:rsid w:val="00DD0898"/>
    <w:rsid w:val="00DD0C81"/>
    <w:rsid w:val="00DD0CCB"/>
    <w:rsid w:val="00DD19EE"/>
    <w:rsid w:val="00DD1A22"/>
    <w:rsid w:val="00DD2658"/>
    <w:rsid w:val="00DD2EAC"/>
    <w:rsid w:val="00DD34FE"/>
    <w:rsid w:val="00DD3932"/>
    <w:rsid w:val="00DD406F"/>
    <w:rsid w:val="00DD40B2"/>
    <w:rsid w:val="00DD4A47"/>
    <w:rsid w:val="00DD4AE0"/>
    <w:rsid w:val="00DD4B82"/>
    <w:rsid w:val="00DD4F39"/>
    <w:rsid w:val="00DD593E"/>
    <w:rsid w:val="00DD5C1F"/>
    <w:rsid w:val="00DD60DD"/>
    <w:rsid w:val="00DD7FE9"/>
    <w:rsid w:val="00DE0172"/>
    <w:rsid w:val="00DE0C09"/>
    <w:rsid w:val="00DE128E"/>
    <w:rsid w:val="00DE1446"/>
    <w:rsid w:val="00DE1706"/>
    <w:rsid w:val="00DE1B47"/>
    <w:rsid w:val="00DE2140"/>
    <w:rsid w:val="00DE2390"/>
    <w:rsid w:val="00DE26B4"/>
    <w:rsid w:val="00DE2E33"/>
    <w:rsid w:val="00DE36A6"/>
    <w:rsid w:val="00DE3CCD"/>
    <w:rsid w:val="00DE3E70"/>
    <w:rsid w:val="00DE42B8"/>
    <w:rsid w:val="00DE45C9"/>
    <w:rsid w:val="00DE4EC0"/>
    <w:rsid w:val="00DE4F60"/>
    <w:rsid w:val="00DE55AA"/>
    <w:rsid w:val="00DE5E03"/>
    <w:rsid w:val="00DE6B07"/>
    <w:rsid w:val="00DE6B97"/>
    <w:rsid w:val="00DE6EB6"/>
    <w:rsid w:val="00DE6EBA"/>
    <w:rsid w:val="00DE757A"/>
    <w:rsid w:val="00DF048A"/>
    <w:rsid w:val="00DF05D4"/>
    <w:rsid w:val="00DF0878"/>
    <w:rsid w:val="00DF0B6F"/>
    <w:rsid w:val="00DF0F7B"/>
    <w:rsid w:val="00DF1293"/>
    <w:rsid w:val="00DF13C0"/>
    <w:rsid w:val="00DF1571"/>
    <w:rsid w:val="00DF168F"/>
    <w:rsid w:val="00DF1999"/>
    <w:rsid w:val="00DF1B68"/>
    <w:rsid w:val="00DF2417"/>
    <w:rsid w:val="00DF2ABC"/>
    <w:rsid w:val="00DF2B6A"/>
    <w:rsid w:val="00DF3865"/>
    <w:rsid w:val="00DF3C2C"/>
    <w:rsid w:val="00DF416A"/>
    <w:rsid w:val="00DF4361"/>
    <w:rsid w:val="00DF503B"/>
    <w:rsid w:val="00DF517A"/>
    <w:rsid w:val="00DF5741"/>
    <w:rsid w:val="00DF60DA"/>
    <w:rsid w:val="00DF62B2"/>
    <w:rsid w:val="00DF62F0"/>
    <w:rsid w:val="00DF6347"/>
    <w:rsid w:val="00DF694E"/>
    <w:rsid w:val="00DF726F"/>
    <w:rsid w:val="00DF759E"/>
    <w:rsid w:val="00DF79B1"/>
    <w:rsid w:val="00DF7B04"/>
    <w:rsid w:val="00DF7BFA"/>
    <w:rsid w:val="00E00071"/>
    <w:rsid w:val="00E00314"/>
    <w:rsid w:val="00E0051A"/>
    <w:rsid w:val="00E00C59"/>
    <w:rsid w:val="00E0163E"/>
    <w:rsid w:val="00E0205D"/>
    <w:rsid w:val="00E0226C"/>
    <w:rsid w:val="00E02287"/>
    <w:rsid w:val="00E02298"/>
    <w:rsid w:val="00E027C9"/>
    <w:rsid w:val="00E02805"/>
    <w:rsid w:val="00E02A58"/>
    <w:rsid w:val="00E03163"/>
    <w:rsid w:val="00E0328C"/>
    <w:rsid w:val="00E037A4"/>
    <w:rsid w:val="00E03AFD"/>
    <w:rsid w:val="00E03C89"/>
    <w:rsid w:val="00E03F4E"/>
    <w:rsid w:val="00E045EE"/>
    <w:rsid w:val="00E04944"/>
    <w:rsid w:val="00E049A3"/>
    <w:rsid w:val="00E05390"/>
    <w:rsid w:val="00E05462"/>
    <w:rsid w:val="00E05612"/>
    <w:rsid w:val="00E05721"/>
    <w:rsid w:val="00E058BA"/>
    <w:rsid w:val="00E05963"/>
    <w:rsid w:val="00E05BDC"/>
    <w:rsid w:val="00E05C26"/>
    <w:rsid w:val="00E05E8D"/>
    <w:rsid w:val="00E06860"/>
    <w:rsid w:val="00E07548"/>
    <w:rsid w:val="00E076A7"/>
    <w:rsid w:val="00E0788E"/>
    <w:rsid w:val="00E07BF2"/>
    <w:rsid w:val="00E1057F"/>
    <w:rsid w:val="00E10BED"/>
    <w:rsid w:val="00E10F8A"/>
    <w:rsid w:val="00E11425"/>
    <w:rsid w:val="00E11639"/>
    <w:rsid w:val="00E11D46"/>
    <w:rsid w:val="00E122E8"/>
    <w:rsid w:val="00E123A3"/>
    <w:rsid w:val="00E12655"/>
    <w:rsid w:val="00E13488"/>
    <w:rsid w:val="00E1384F"/>
    <w:rsid w:val="00E14556"/>
    <w:rsid w:val="00E1477F"/>
    <w:rsid w:val="00E14EDD"/>
    <w:rsid w:val="00E14F10"/>
    <w:rsid w:val="00E1509A"/>
    <w:rsid w:val="00E15535"/>
    <w:rsid w:val="00E164EC"/>
    <w:rsid w:val="00E16F36"/>
    <w:rsid w:val="00E17AB2"/>
    <w:rsid w:val="00E20277"/>
    <w:rsid w:val="00E203F7"/>
    <w:rsid w:val="00E20E24"/>
    <w:rsid w:val="00E20E47"/>
    <w:rsid w:val="00E21252"/>
    <w:rsid w:val="00E21B3D"/>
    <w:rsid w:val="00E21FCB"/>
    <w:rsid w:val="00E22B31"/>
    <w:rsid w:val="00E22FB6"/>
    <w:rsid w:val="00E2336D"/>
    <w:rsid w:val="00E23B10"/>
    <w:rsid w:val="00E23D3F"/>
    <w:rsid w:val="00E24CD1"/>
    <w:rsid w:val="00E254D8"/>
    <w:rsid w:val="00E2550A"/>
    <w:rsid w:val="00E25610"/>
    <w:rsid w:val="00E2593E"/>
    <w:rsid w:val="00E2597C"/>
    <w:rsid w:val="00E25ECE"/>
    <w:rsid w:val="00E25F73"/>
    <w:rsid w:val="00E26BA9"/>
    <w:rsid w:val="00E27736"/>
    <w:rsid w:val="00E27952"/>
    <w:rsid w:val="00E2796E"/>
    <w:rsid w:val="00E27AD2"/>
    <w:rsid w:val="00E27BCD"/>
    <w:rsid w:val="00E27C7E"/>
    <w:rsid w:val="00E27CE0"/>
    <w:rsid w:val="00E27D11"/>
    <w:rsid w:val="00E27EBA"/>
    <w:rsid w:val="00E27FA5"/>
    <w:rsid w:val="00E304D8"/>
    <w:rsid w:val="00E305AE"/>
    <w:rsid w:val="00E30C8F"/>
    <w:rsid w:val="00E30F2A"/>
    <w:rsid w:val="00E312C3"/>
    <w:rsid w:val="00E3186C"/>
    <w:rsid w:val="00E32557"/>
    <w:rsid w:val="00E32595"/>
    <w:rsid w:val="00E327C2"/>
    <w:rsid w:val="00E32A09"/>
    <w:rsid w:val="00E32C0A"/>
    <w:rsid w:val="00E32EAC"/>
    <w:rsid w:val="00E3391E"/>
    <w:rsid w:val="00E339E3"/>
    <w:rsid w:val="00E33AF0"/>
    <w:rsid w:val="00E33AF8"/>
    <w:rsid w:val="00E33E03"/>
    <w:rsid w:val="00E34470"/>
    <w:rsid w:val="00E34633"/>
    <w:rsid w:val="00E34AB7"/>
    <w:rsid w:val="00E352B1"/>
    <w:rsid w:val="00E354F8"/>
    <w:rsid w:val="00E358AE"/>
    <w:rsid w:val="00E359B5"/>
    <w:rsid w:val="00E35F4F"/>
    <w:rsid w:val="00E35F75"/>
    <w:rsid w:val="00E36E17"/>
    <w:rsid w:val="00E377C7"/>
    <w:rsid w:val="00E37AC3"/>
    <w:rsid w:val="00E37B0D"/>
    <w:rsid w:val="00E40068"/>
    <w:rsid w:val="00E415D3"/>
    <w:rsid w:val="00E41883"/>
    <w:rsid w:val="00E41CFD"/>
    <w:rsid w:val="00E4211C"/>
    <w:rsid w:val="00E424E3"/>
    <w:rsid w:val="00E42ACC"/>
    <w:rsid w:val="00E43039"/>
    <w:rsid w:val="00E43294"/>
    <w:rsid w:val="00E43A96"/>
    <w:rsid w:val="00E43FEE"/>
    <w:rsid w:val="00E44898"/>
    <w:rsid w:val="00E448E1"/>
    <w:rsid w:val="00E455EB"/>
    <w:rsid w:val="00E460FC"/>
    <w:rsid w:val="00E467AE"/>
    <w:rsid w:val="00E47402"/>
    <w:rsid w:val="00E47580"/>
    <w:rsid w:val="00E47928"/>
    <w:rsid w:val="00E5066F"/>
    <w:rsid w:val="00E510CE"/>
    <w:rsid w:val="00E516E4"/>
    <w:rsid w:val="00E518B0"/>
    <w:rsid w:val="00E52460"/>
    <w:rsid w:val="00E5315A"/>
    <w:rsid w:val="00E533A5"/>
    <w:rsid w:val="00E534C5"/>
    <w:rsid w:val="00E53536"/>
    <w:rsid w:val="00E53B1F"/>
    <w:rsid w:val="00E53CC6"/>
    <w:rsid w:val="00E543FF"/>
    <w:rsid w:val="00E54532"/>
    <w:rsid w:val="00E54656"/>
    <w:rsid w:val="00E54B47"/>
    <w:rsid w:val="00E54B4C"/>
    <w:rsid w:val="00E5520F"/>
    <w:rsid w:val="00E5523E"/>
    <w:rsid w:val="00E554CD"/>
    <w:rsid w:val="00E55888"/>
    <w:rsid w:val="00E559F4"/>
    <w:rsid w:val="00E55D55"/>
    <w:rsid w:val="00E567A2"/>
    <w:rsid w:val="00E56822"/>
    <w:rsid w:val="00E568C8"/>
    <w:rsid w:val="00E57505"/>
    <w:rsid w:val="00E577D8"/>
    <w:rsid w:val="00E57DAB"/>
    <w:rsid w:val="00E60548"/>
    <w:rsid w:val="00E606C4"/>
    <w:rsid w:val="00E60749"/>
    <w:rsid w:val="00E60957"/>
    <w:rsid w:val="00E60D25"/>
    <w:rsid w:val="00E60E3E"/>
    <w:rsid w:val="00E61364"/>
    <w:rsid w:val="00E619AE"/>
    <w:rsid w:val="00E61B06"/>
    <w:rsid w:val="00E61FF2"/>
    <w:rsid w:val="00E62003"/>
    <w:rsid w:val="00E62191"/>
    <w:rsid w:val="00E628C0"/>
    <w:rsid w:val="00E629B9"/>
    <w:rsid w:val="00E6314D"/>
    <w:rsid w:val="00E6345D"/>
    <w:rsid w:val="00E6364B"/>
    <w:rsid w:val="00E637A4"/>
    <w:rsid w:val="00E63990"/>
    <w:rsid w:val="00E642B6"/>
    <w:rsid w:val="00E64996"/>
    <w:rsid w:val="00E64A95"/>
    <w:rsid w:val="00E64C64"/>
    <w:rsid w:val="00E64CEC"/>
    <w:rsid w:val="00E6536D"/>
    <w:rsid w:val="00E65811"/>
    <w:rsid w:val="00E65E34"/>
    <w:rsid w:val="00E6614F"/>
    <w:rsid w:val="00E66423"/>
    <w:rsid w:val="00E667FE"/>
    <w:rsid w:val="00E66877"/>
    <w:rsid w:val="00E66E91"/>
    <w:rsid w:val="00E6751B"/>
    <w:rsid w:val="00E677CE"/>
    <w:rsid w:val="00E679CC"/>
    <w:rsid w:val="00E7001C"/>
    <w:rsid w:val="00E70305"/>
    <w:rsid w:val="00E70517"/>
    <w:rsid w:val="00E707FC"/>
    <w:rsid w:val="00E70ADB"/>
    <w:rsid w:val="00E70C59"/>
    <w:rsid w:val="00E70E01"/>
    <w:rsid w:val="00E70F77"/>
    <w:rsid w:val="00E7125F"/>
    <w:rsid w:val="00E7134E"/>
    <w:rsid w:val="00E71CF9"/>
    <w:rsid w:val="00E71E92"/>
    <w:rsid w:val="00E71F59"/>
    <w:rsid w:val="00E720EF"/>
    <w:rsid w:val="00E72287"/>
    <w:rsid w:val="00E72709"/>
    <w:rsid w:val="00E729CB"/>
    <w:rsid w:val="00E72BAE"/>
    <w:rsid w:val="00E731B3"/>
    <w:rsid w:val="00E73869"/>
    <w:rsid w:val="00E73C1E"/>
    <w:rsid w:val="00E73CD1"/>
    <w:rsid w:val="00E73E3E"/>
    <w:rsid w:val="00E73F5B"/>
    <w:rsid w:val="00E750B4"/>
    <w:rsid w:val="00E753AD"/>
    <w:rsid w:val="00E75402"/>
    <w:rsid w:val="00E75F5C"/>
    <w:rsid w:val="00E7637F"/>
    <w:rsid w:val="00E7674F"/>
    <w:rsid w:val="00E7692D"/>
    <w:rsid w:val="00E76AF5"/>
    <w:rsid w:val="00E76D9A"/>
    <w:rsid w:val="00E76DE9"/>
    <w:rsid w:val="00E77321"/>
    <w:rsid w:val="00E77504"/>
    <w:rsid w:val="00E77534"/>
    <w:rsid w:val="00E77B19"/>
    <w:rsid w:val="00E77FA5"/>
    <w:rsid w:val="00E809CC"/>
    <w:rsid w:val="00E80FCE"/>
    <w:rsid w:val="00E8156F"/>
    <w:rsid w:val="00E81596"/>
    <w:rsid w:val="00E81683"/>
    <w:rsid w:val="00E81DB1"/>
    <w:rsid w:val="00E81E21"/>
    <w:rsid w:val="00E820A7"/>
    <w:rsid w:val="00E820F5"/>
    <w:rsid w:val="00E82AD5"/>
    <w:rsid w:val="00E82E60"/>
    <w:rsid w:val="00E82EED"/>
    <w:rsid w:val="00E82F78"/>
    <w:rsid w:val="00E836D7"/>
    <w:rsid w:val="00E844D0"/>
    <w:rsid w:val="00E84D5A"/>
    <w:rsid w:val="00E84F8F"/>
    <w:rsid w:val="00E8522F"/>
    <w:rsid w:val="00E85507"/>
    <w:rsid w:val="00E85BC8"/>
    <w:rsid w:val="00E85CF4"/>
    <w:rsid w:val="00E8616C"/>
    <w:rsid w:val="00E86245"/>
    <w:rsid w:val="00E8712E"/>
    <w:rsid w:val="00E87241"/>
    <w:rsid w:val="00E87782"/>
    <w:rsid w:val="00E8783B"/>
    <w:rsid w:val="00E87D6B"/>
    <w:rsid w:val="00E9031B"/>
    <w:rsid w:val="00E9037C"/>
    <w:rsid w:val="00E90E39"/>
    <w:rsid w:val="00E9123E"/>
    <w:rsid w:val="00E913A7"/>
    <w:rsid w:val="00E91419"/>
    <w:rsid w:val="00E914D6"/>
    <w:rsid w:val="00E91999"/>
    <w:rsid w:val="00E926A0"/>
    <w:rsid w:val="00E92C96"/>
    <w:rsid w:val="00E93DED"/>
    <w:rsid w:val="00E941F5"/>
    <w:rsid w:val="00E94336"/>
    <w:rsid w:val="00E945DB"/>
    <w:rsid w:val="00E94B66"/>
    <w:rsid w:val="00E94C75"/>
    <w:rsid w:val="00E94E53"/>
    <w:rsid w:val="00E95396"/>
    <w:rsid w:val="00E9541F"/>
    <w:rsid w:val="00E95505"/>
    <w:rsid w:val="00E95747"/>
    <w:rsid w:val="00E957FC"/>
    <w:rsid w:val="00E95ABD"/>
    <w:rsid w:val="00E96DBE"/>
    <w:rsid w:val="00E96DF9"/>
    <w:rsid w:val="00E97079"/>
    <w:rsid w:val="00E972A5"/>
    <w:rsid w:val="00E972EA"/>
    <w:rsid w:val="00E9763D"/>
    <w:rsid w:val="00E979AE"/>
    <w:rsid w:val="00E97A8F"/>
    <w:rsid w:val="00E97D28"/>
    <w:rsid w:val="00E97EDC"/>
    <w:rsid w:val="00EA075F"/>
    <w:rsid w:val="00EA09F4"/>
    <w:rsid w:val="00EA0F54"/>
    <w:rsid w:val="00EA1129"/>
    <w:rsid w:val="00EA143E"/>
    <w:rsid w:val="00EA17AD"/>
    <w:rsid w:val="00EA1EC2"/>
    <w:rsid w:val="00EA1F06"/>
    <w:rsid w:val="00EA2028"/>
    <w:rsid w:val="00EA2369"/>
    <w:rsid w:val="00EA481A"/>
    <w:rsid w:val="00EA4843"/>
    <w:rsid w:val="00EA4A3A"/>
    <w:rsid w:val="00EA4DC5"/>
    <w:rsid w:val="00EA4E7A"/>
    <w:rsid w:val="00EA4F26"/>
    <w:rsid w:val="00EA5093"/>
    <w:rsid w:val="00EA576B"/>
    <w:rsid w:val="00EA5938"/>
    <w:rsid w:val="00EA5942"/>
    <w:rsid w:val="00EA5C90"/>
    <w:rsid w:val="00EA6017"/>
    <w:rsid w:val="00EA624D"/>
    <w:rsid w:val="00EA6261"/>
    <w:rsid w:val="00EA660D"/>
    <w:rsid w:val="00EA685C"/>
    <w:rsid w:val="00EA6B58"/>
    <w:rsid w:val="00EA7735"/>
    <w:rsid w:val="00EA777F"/>
    <w:rsid w:val="00EA7D33"/>
    <w:rsid w:val="00EA7E80"/>
    <w:rsid w:val="00EB00A1"/>
    <w:rsid w:val="00EB07FC"/>
    <w:rsid w:val="00EB08CA"/>
    <w:rsid w:val="00EB1346"/>
    <w:rsid w:val="00EB15C8"/>
    <w:rsid w:val="00EB1791"/>
    <w:rsid w:val="00EB1835"/>
    <w:rsid w:val="00EB2200"/>
    <w:rsid w:val="00EB330C"/>
    <w:rsid w:val="00EB3CC4"/>
    <w:rsid w:val="00EB426C"/>
    <w:rsid w:val="00EB47CA"/>
    <w:rsid w:val="00EB48F1"/>
    <w:rsid w:val="00EB4BDA"/>
    <w:rsid w:val="00EB5AFD"/>
    <w:rsid w:val="00EB5E2D"/>
    <w:rsid w:val="00EB5F2B"/>
    <w:rsid w:val="00EB5F7C"/>
    <w:rsid w:val="00EB686D"/>
    <w:rsid w:val="00EB6AC0"/>
    <w:rsid w:val="00EB6C95"/>
    <w:rsid w:val="00EB6E4D"/>
    <w:rsid w:val="00EB7966"/>
    <w:rsid w:val="00EB7E41"/>
    <w:rsid w:val="00EC0C7C"/>
    <w:rsid w:val="00EC0D6B"/>
    <w:rsid w:val="00EC0EFE"/>
    <w:rsid w:val="00EC105F"/>
    <w:rsid w:val="00EC1245"/>
    <w:rsid w:val="00EC189E"/>
    <w:rsid w:val="00EC2477"/>
    <w:rsid w:val="00EC28FB"/>
    <w:rsid w:val="00EC30B8"/>
    <w:rsid w:val="00EC3308"/>
    <w:rsid w:val="00EC33FC"/>
    <w:rsid w:val="00EC3556"/>
    <w:rsid w:val="00EC363E"/>
    <w:rsid w:val="00EC3EE2"/>
    <w:rsid w:val="00EC431E"/>
    <w:rsid w:val="00EC44DB"/>
    <w:rsid w:val="00EC4512"/>
    <w:rsid w:val="00EC4D28"/>
    <w:rsid w:val="00EC4E91"/>
    <w:rsid w:val="00EC52EA"/>
    <w:rsid w:val="00EC55C1"/>
    <w:rsid w:val="00EC561C"/>
    <w:rsid w:val="00EC57A7"/>
    <w:rsid w:val="00EC58D7"/>
    <w:rsid w:val="00EC58FA"/>
    <w:rsid w:val="00EC5AB7"/>
    <w:rsid w:val="00EC5DA4"/>
    <w:rsid w:val="00EC5F0D"/>
    <w:rsid w:val="00EC613B"/>
    <w:rsid w:val="00EC61A8"/>
    <w:rsid w:val="00EC6290"/>
    <w:rsid w:val="00EC6411"/>
    <w:rsid w:val="00EC67C4"/>
    <w:rsid w:val="00EC721F"/>
    <w:rsid w:val="00EC73E1"/>
    <w:rsid w:val="00EC784D"/>
    <w:rsid w:val="00ED07AD"/>
    <w:rsid w:val="00ED0E11"/>
    <w:rsid w:val="00ED1145"/>
    <w:rsid w:val="00ED1826"/>
    <w:rsid w:val="00ED1C1B"/>
    <w:rsid w:val="00ED20F2"/>
    <w:rsid w:val="00ED2E96"/>
    <w:rsid w:val="00ED38A4"/>
    <w:rsid w:val="00ED391B"/>
    <w:rsid w:val="00ED3A11"/>
    <w:rsid w:val="00ED436B"/>
    <w:rsid w:val="00ED4391"/>
    <w:rsid w:val="00ED47CE"/>
    <w:rsid w:val="00ED533A"/>
    <w:rsid w:val="00ED5D36"/>
    <w:rsid w:val="00ED6508"/>
    <w:rsid w:val="00ED6776"/>
    <w:rsid w:val="00ED6A64"/>
    <w:rsid w:val="00ED6C7C"/>
    <w:rsid w:val="00ED7177"/>
    <w:rsid w:val="00ED7236"/>
    <w:rsid w:val="00EE07E3"/>
    <w:rsid w:val="00EE123E"/>
    <w:rsid w:val="00EE1733"/>
    <w:rsid w:val="00EE1B4A"/>
    <w:rsid w:val="00EE1B55"/>
    <w:rsid w:val="00EE1FE8"/>
    <w:rsid w:val="00EE25D0"/>
    <w:rsid w:val="00EE2790"/>
    <w:rsid w:val="00EE28D6"/>
    <w:rsid w:val="00EE2E95"/>
    <w:rsid w:val="00EE2EE7"/>
    <w:rsid w:val="00EE2FA5"/>
    <w:rsid w:val="00EE312B"/>
    <w:rsid w:val="00EE32EE"/>
    <w:rsid w:val="00EE3364"/>
    <w:rsid w:val="00EE3875"/>
    <w:rsid w:val="00EE4282"/>
    <w:rsid w:val="00EE44B1"/>
    <w:rsid w:val="00EE4756"/>
    <w:rsid w:val="00EE48EE"/>
    <w:rsid w:val="00EE4A28"/>
    <w:rsid w:val="00EE4FF8"/>
    <w:rsid w:val="00EE5360"/>
    <w:rsid w:val="00EE5922"/>
    <w:rsid w:val="00EE5AC6"/>
    <w:rsid w:val="00EE6139"/>
    <w:rsid w:val="00EE665C"/>
    <w:rsid w:val="00EE68B7"/>
    <w:rsid w:val="00EE6B67"/>
    <w:rsid w:val="00EE7396"/>
    <w:rsid w:val="00EE766E"/>
    <w:rsid w:val="00EE7ED2"/>
    <w:rsid w:val="00EF062A"/>
    <w:rsid w:val="00EF0734"/>
    <w:rsid w:val="00EF0DBC"/>
    <w:rsid w:val="00EF1929"/>
    <w:rsid w:val="00EF1AB4"/>
    <w:rsid w:val="00EF1C32"/>
    <w:rsid w:val="00EF2260"/>
    <w:rsid w:val="00EF2526"/>
    <w:rsid w:val="00EF405B"/>
    <w:rsid w:val="00EF418D"/>
    <w:rsid w:val="00EF4550"/>
    <w:rsid w:val="00EF48C4"/>
    <w:rsid w:val="00EF492E"/>
    <w:rsid w:val="00EF4B95"/>
    <w:rsid w:val="00EF4F70"/>
    <w:rsid w:val="00EF521D"/>
    <w:rsid w:val="00EF5822"/>
    <w:rsid w:val="00EF59F3"/>
    <w:rsid w:val="00EF5B36"/>
    <w:rsid w:val="00EF5B79"/>
    <w:rsid w:val="00EF638B"/>
    <w:rsid w:val="00EF6770"/>
    <w:rsid w:val="00EF67AB"/>
    <w:rsid w:val="00EF6BB8"/>
    <w:rsid w:val="00EF6BBD"/>
    <w:rsid w:val="00EF7341"/>
    <w:rsid w:val="00EF77E0"/>
    <w:rsid w:val="00EF79E9"/>
    <w:rsid w:val="00F000CD"/>
    <w:rsid w:val="00F00C3D"/>
    <w:rsid w:val="00F01005"/>
    <w:rsid w:val="00F01A89"/>
    <w:rsid w:val="00F01B53"/>
    <w:rsid w:val="00F01C9C"/>
    <w:rsid w:val="00F01DB0"/>
    <w:rsid w:val="00F01DB9"/>
    <w:rsid w:val="00F02763"/>
    <w:rsid w:val="00F02DA3"/>
    <w:rsid w:val="00F035DE"/>
    <w:rsid w:val="00F03AD2"/>
    <w:rsid w:val="00F0420E"/>
    <w:rsid w:val="00F0440B"/>
    <w:rsid w:val="00F045A9"/>
    <w:rsid w:val="00F0496C"/>
    <w:rsid w:val="00F04CEA"/>
    <w:rsid w:val="00F05CD3"/>
    <w:rsid w:val="00F06144"/>
    <w:rsid w:val="00F063E3"/>
    <w:rsid w:val="00F06565"/>
    <w:rsid w:val="00F06A86"/>
    <w:rsid w:val="00F072CB"/>
    <w:rsid w:val="00F07A52"/>
    <w:rsid w:val="00F07D82"/>
    <w:rsid w:val="00F100F4"/>
    <w:rsid w:val="00F1010A"/>
    <w:rsid w:val="00F1059E"/>
    <w:rsid w:val="00F10ECC"/>
    <w:rsid w:val="00F11031"/>
    <w:rsid w:val="00F11963"/>
    <w:rsid w:val="00F119EB"/>
    <w:rsid w:val="00F11C42"/>
    <w:rsid w:val="00F11D2A"/>
    <w:rsid w:val="00F12006"/>
    <w:rsid w:val="00F131DB"/>
    <w:rsid w:val="00F132FE"/>
    <w:rsid w:val="00F140A0"/>
    <w:rsid w:val="00F14935"/>
    <w:rsid w:val="00F14D16"/>
    <w:rsid w:val="00F153DA"/>
    <w:rsid w:val="00F16236"/>
    <w:rsid w:val="00F168A0"/>
    <w:rsid w:val="00F1695E"/>
    <w:rsid w:val="00F16DDF"/>
    <w:rsid w:val="00F170C9"/>
    <w:rsid w:val="00F1742E"/>
    <w:rsid w:val="00F1762F"/>
    <w:rsid w:val="00F17692"/>
    <w:rsid w:val="00F17A4F"/>
    <w:rsid w:val="00F17D40"/>
    <w:rsid w:val="00F17DAD"/>
    <w:rsid w:val="00F20157"/>
    <w:rsid w:val="00F202E4"/>
    <w:rsid w:val="00F203CD"/>
    <w:rsid w:val="00F2059F"/>
    <w:rsid w:val="00F205D8"/>
    <w:rsid w:val="00F207EB"/>
    <w:rsid w:val="00F20B91"/>
    <w:rsid w:val="00F20F67"/>
    <w:rsid w:val="00F211DE"/>
    <w:rsid w:val="00F214CF"/>
    <w:rsid w:val="00F214D5"/>
    <w:rsid w:val="00F21687"/>
    <w:rsid w:val="00F217AF"/>
    <w:rsid w:val="00F21CBB"/>
    <w:rsid w:val="00F2224E"/>
    <w:rsid w:val="00F22389"/>
    <w:rsid w:val="00F225A2"/>
    <w:rsid w:val="00F235A5"/>
    <w:rsid w:val="00F235E5"/>
    <w:rsid w:val="00F23BE4"/>
    <w:rsid w:val="00F24740"/>
    <w:rsid w:val="00F24C2D"/>
    <w:rsid w:val="00F24F25"/>
    <w:rsid w:val="00F25434"/>
    <w:rsid w:val="00F254B3"/>
    <w:rsid w:val="00F254D7"/>
    <w:rsid w:val="00F25B2E"/>
    <w:rsid w:val="00F25DFB"/>
    <w:rsid w:val="00F262A0"/>
    <w:rsid w:val="00F269D1"/>
    <w:rsid w:val="00F26D88"/>
    <w:rsid w:val="00F26E1A"/>
    <w:rsid w:val="00F26F2C"/>
    <w:rsid w:val="00F270A7"/>
    <w:rsid w:val="00F2711C"/>
    <w:rsid w:val="00F27842"/>
    <w:rsid w:val="00F27C1D"/>
    <w:rsid w:val="00F27FC5"/>
    <w:rsid w:val="00F3087D"/>
    <w:rsid w:val="00F308FE"/>
    <w:rsid w:val="00F309B5"/>
    <w:rsid w:val="00F313E2"/>
    <w:rsid w:val="00F316F8"/>
    <w:rsid w:val="00F3241E"/>
    <w:rsid w:val="00F32622"/>
    <w:rsid w:val="00F32A0A"/>
    <w:rsid w:val="00F32B06"/>
    <w:rsid w:val="00F331E4"/>
    <w:rsid w:val="00F335A2"/>
    <w:rsid w:val="00F33B2C"/>
    <w:rsid w:val="00F33D66"/>
    <w:rsid w:val="00F33F12"/>
    <w:rsid w:val="00F34112"/>
    <w:rsid w:val="00F34257"/>
    <w:rsid w:val="00F342CF"/>
    <w:rsid w:val="00F34369"/>
    <w:rsid w:val="00F34499"/>
    <w:rsid w:val="00F3452A"/>
    <w:rsid w:val="00F346CB"/>
    <w:rsid w:val="00F347B4"/>
    <w:rsid w:val="00F347C0"/>
    <w:rsid w:val="00F34A43"/>
    <w:rsid w:val="00F34D36"/>
    <w:rsid w:val="00F34E54"/>
    <w:rsid w:val="00F3525D"/>
    <w:rsid w:val="00F354C7"/>
    <w:rsid w:val="00F35D1D"/>
    <w:rsid w:val="00F36082"/>
    <w:rsid w:val="00F36667"/>
    <w:rsid w:val="00F37314"/>
    <w:rsid w:val="00F3755D"/>
    <w:rsid w:val="00F37A0F"/>
    <w:rsid w:val="00F37BC9"/>
    <w:rsid w:val="00F37ECA"/>
    <w:rsid w:val="00F4028F"/>
    <w:rsid w:val="00F40724"/>
    <w:rsid w:val="00F407F8"/>
    <w:rsid w:val="00F40CFA"/>
    <w:rsid w:val="00F416FD"/>
    <w:rsid w:val="00F41965"/>
    <w:rsid w:val="00F422B5"/>
    <w:rsid w:val="00F42840"/>
    <w:rsid w:val="00F42C74"/>
    <w:rsid w:val="00F42D95"/>
    <w:rsid w:val="00F430FF"/>
    <w:rsid w:val="00F4344A"/>
    <w:rsid w:val="00F43A32"/>
    <w:rsid w:val="00F44DD1"/>
    <w:rsid w:val="00F452B2"/>
    <w:rsid w:val="00F45855"/>
    <w:rsid w:val="00F45D02"/>
    <w:rsid w:val="00F46050"/>
    <w:rsid w:val="00F461EE"/>
    <w:rsid w:val="00F465A7"/>
    <w:rsid w:val="00F4661E"/>
    <w:rsid w:val="00F46728"/>
    <w:rsid w:val="00F467A4"/>
    <w:rsid w:val="00F46F87"/>
    <w:rsid w:val="00F47AF5"/>
    <w:rsid w:val="00F47F72"/>
    <w:rsid w:val="00F50890"/>
    <w:rsid w:val="00F5133C"/>
    <w:rsid w:val="00F52082"/>
    <w:rsid w:val="00F52296"/>
    <w:rsid w:val="00F526C1"/>
    <w:rsid w:val="00F52DB3"/>
    <w:rsid w:val="00F52F34"/>
    <w:rsid w:val="00F5313C"/>
    <w:rsid w:val="00F5328C"/>
    <w:rsid w:val="00F53D91"/>
    <w:rsid w:val="00F5423D"/>
    <w:rsid w:val="00F547A3"/>
    <w:rsid w:val="00F549BD"/>
    <w:rsid w:val="00F54D24"/>
    <w:rsid w:val="00F552F3"/>
    <w:rsid w:val="00F557A7"/>
    <w:rsid w:val="00F56559"/>
    <w:rsid w:val="00F565B1"/>
    <w:rsid w:val="00F56689"/>
    <w:rsid w:val="00F56F39"/>
    <w:rsid w:val="00F5740F"/>
    <w:rsid w:val="00F57518"/>
    <w:rsid w:val="00F57957"/>
    <w:rsid w:val="00F5797C"/>
    <w:rsid w:val="00F57D1E"/>
    <w:rsid w:val="00F6029D"/>
    <w:rsid w:val="00F60579"/>
    <w:rsid w:val="00F6081D"/>
    <w:rsid w:val="00F61215"/>
    <w:rsid w:val="00F61626"/>
    <w:rsid w:val="00F61631"/>
    <w:rsid w:val="00F61667"/>
    <w:rsid w:val="00F61724"/>
    <w:rsid w:val="00F619AC"/>
    <w:rsid w:val="00F619F3"/>
    <w:rsid w:val="00F6212E"/>
    <w:rsid w:val="00F62E35"/>
    <w:rsid w:val="00F634A3"/>
    <w:rsid w:val="00F6353D"/>
    <w:rsid w:val="00F6361F"/>
    <w:rsid w:val="00F63B05"/>
    <w:rsid w:val="00F63C53"/>
    <w:rsid w:val="00F641A8"/>
    <w:rsid w:val="00F6499F"/>
    <w:rsid w:val="00F64E04"/>
    <w:rsid w:val="00F64E6F"/>
    <w:rsid w:val="00F653F3"/>
    <w:rsid w:val="00F656D9"/>
    <w:rsid w:val="00F65A2A"/>
    <w:rsid w:val="00F65C17"/>
    <w:rsid w:val="00F65D01"/>
    <w:rsid w:val="00F65DBA"/>
    <w:rsid w:val="00F66730"/>
    <w:rsid w:val="00F66AD9"/>
    <w:rsid w:val="00F672C8"/>
    <w:rsid w:val="00F67F74"/>
    <w:rsid w:val="00F7005E"/>
    <w:rsid w:val="00F70589"/>
    <w:rsid w:val="00F70D6E"/>
    <w:rsid w:val="00F70E1C"/>
    <w:rsid w:val="00F713BB"/>
    <w:rsid w:val="00F713BE"/>
    <w:rsid w:val="00F7199C"/>
    <w:rsid w:val="00F71D92"/>
    <w:rsid w:val="00F71EFD"/>
    <w:rsid w:val="00F720A1"/>
    <w:rsid w:val="00F720B5"/>
    <w:rsid w:val="00F720BB"/>
    <w:rsid w:val="00F72CBF"/>
    <w:rsid w:val="00F734EF"/>
    <w:rsid w:val="00F73C71"/>
    <w:rsid w:val="00F74446"/>
    <w:rsid w:val="00F74F87"/>
    <w:rsid w:val="00F753E3"/>
    <w:rsid w:val="00F754C3"/>
    <w:rsid w:val="00F7566D"/>
    <w:rsid w:val="00F75766"/>
    <w:rsid w:val="00F75A77"/>
    <w:rsid w:val="00F75E3D"/>
    <w:rsid w:val="00F75FC5"/>
    <w:rsid w:val="00F760CF"/>
    <w:rsid w:val="00F76817"/>
    <w:rsid w:val="00F76864"/>
    <w:rsid w:val="00F778B4"/>
    <w:rsid w:val="00F77A60"/>
    <w:rsid w:val="00F77F70"/>
    <w:rsid w:val="00F77FE4"/>
    <w:rsid w:val="00F8026E"/>
    <w:rsid w:val="00F80603"/>
    <w:rsid w:val="00F80779"/>
    <w:rsid w:val="00F8125C"/>
    <w:rsid w:val="00F81584"/>
    <w:rsid w:val="00F817F2"/>
    <w:rsid w:val="00F81A80"/>
    <w:rsid w:val="00F81E98"/>
    <w:rsid w:val="00F82116"/>
    <w:rsid w:val="00F822EF"/>
    <w:rsid w:val="00F82321"/>
    <w:rsid w:val="00F8270C"/>
    <w:rsid w:val="00F82743"/>
    <w:rsid w:val="00F82FFD"/>
    <w:rsid w:val="00F83ADB"/>
    <w:rsid w:val="00F844EB"/>
    <w:rsid w:val="00F84690"/>
    <w:rsid w:val="00F84751"/>
    <w:rsid w:val="00F84866"/>
    <w:rsid w:val="00F848D8"/>
    <w:rsid w:val="00F84A6F"/>
    <w:rsid w:val="00F84C17"/>
    <w:rsid w:val="00F84EB5"/>
    <w:rsid w:val="00F853F2"/>
    <w:rsid w:val="00F853F6"/>
    <w:rsid w:val="00F8550E"/>
    <w:rsid w:val="00F85612"/>
    <w:rsid w:val="00F865E8"/>
    <w:rsid w:val="00F86A7E"/>
    <w:rsid w:val="00F86B2F"/>
    <w:rsid w:val="00F86B6A"/>
    <w:rsid w:val="00F86BE3"/>
    <w:rsid w:val="00F873CB"/>
    <w:rsid w:val="00F87851"/>
    <w:rsid w:val="00F8794F"/>
    <w:rsid w:val="00F87AE3"/>
    <w:rsid w:val="00F87EA1"/>
    <w:rsid w:val="00F90183"/>
    <w:rsid w:val="00F9049E"/>
    <w:rsid w:val="00F908C1"/>
    <w:rsid w:val="00F915AC"/>
    <w:rsid w:val="00F9172A"/>
    <w:rsid w:val="00F9186B"/>
    <w:rsid w:val="00F9189E"/>
    <w:rsid w:val="00F919E3"/>
    <w:rsid w:val="00F91A25"/>
    <w:rsid w:val="00F91AB5"/>
    <w:rsid w:val="00F91C8B"/>
    <w:rsid w:val="00F91FF4"/>
    <w:rsid w:val="00F925DE"/>
    <w:rsid w:val="00F92B67"/>
    <w:rsid w:val="00F932CF"/>
    <w:rsid w:val="00F93450"/>
    <w:rsid w:val="00F93557"/>
    <w:rsid w:val="00F93618"/>
    <w:rsid w:val="00F93980"/>
    <w:rsid w:val="00F93C4C"/>
    <w:rsid w:val="00F947EA"/>
    <w:rsid w:val="00F94C5D"/>
    <w:rsid w:val="00F95075"/>
    <w:rsid w:val="00F9534C"/>
    <w:rsid w:val="00F9547E"/>
    <w:rsid w:val="00F95512"/>
    <w:rsid w:val="00F957E6"/>
    <w:rsid w:val="00F95E7F"/>
    <w:rsid w:val="00F9632D"/>
    <w:rsid w:val="00F96372"/>
    <w:rsid w:val="00F96455"/>
    <w:rsid w:val="00F9656E"/>
    <w:rsid w:val="00F96FB6"/>
    <w:rsid w:val="00F9760E"/>
    <w:rsid w:val="00F97DBD"/>
    <w:rsid w:val="00FA04C9"/>
    <w:rsid w:val="00FA088B"/>
    <w:rsid w:val="00FA0922"/>
    <w:rsid w:val="00FA1012"/>
    <w:rsid w:val="00FA13CB"/>
    <w:rsid w:val="00FA16CE"/>
    <w:rsid w:val="00FA1BB9"/>
    <w:rsid w:val="00FA1EF5"/>
    <w:rsid w:val="00FA31B5"/>
    <w:rsid w:val="00FA3277"/>
    <w:rsid w:val="00FA32E1"/>
    <w:rsid w:val="00FA337F"/>
    <w:rsid w:val="00FA3605"/>
    <w:rsid w:val="00FA3747"/>
    <w:rsid w:val="00FA3901"/>
    <w:rsid w:val="00FA4053"/>
    <w:rsid w:val="00FA530A"/>
    <w:rsid w:val="00FA5454"/>
    <w:rsid w:val="00FA5673"/>
    <w:rsid w:val="00FA5805"/>
    <w:rsid w:val="00FA616A"/>
    <w:rsid w:val="00FA6D9E"/>
    <w:rsid w:val="00FA7246"/>
    <w:rsid w:val="00FB082D"/>
    <w:rsid w:val="00FB0CA9"/>
    <w:rsid w:val="00FB10B4"/>
    <w:rsid w:val="00FB14C6"/>
    <w:rsid w:val="00FB29D4"/>
    <w:rsid w:val="00FB30FF"/>
    <w:rsid w:val="00FB3320"/>
    <w:rsid w:val="00FB34A0"/>
    <w:rsid w:val="00FB4020"/>
    <w:rsid w:val="00FB4437"/>
    <w:rsid w:val="00FB49A5"/>
    <w:rsid w:val="00FB4C04"/>
    <w:rsid w:val="00FB4C62"/>
    <w:rsid w:val="00FB60C8"/>
    <w:rsid w:val="00FB69ED"/>
    <w:rsid w:val="00FB6D79"/>
    <w:rsid w:val="00FB78FB"/>
    <w:rsid w:val="00FB7940"/>
    <w:rsid w:val="00FB7D43"/>
    <w:rsid w:val="00FB7D9F"/>
    <w:rsid w:val="00FC0B03"/>
    <w:rsid w:val="00FC0C02"/>
    <w:rsid w:val="00FC181B"/>
    <w:rsid w:val="00FC1B14"/>
    <w:rsid w:val="00FC1DB7"/>
    <w:rsid w:val="00FC1F5A"/>
    <w:rsid w:val="00FC2006"/>
    <w:rsid w:val="00FC2381"/>
    <w:rsid w:val="00FC2488"/>
    <w:rsid w:val="00FC24A9"/>
    <w:rsid w:val="00FC2857"/>
    <w:rsid w:val="00FC3324"/>
    <w:rsid w:val="00FC362E"/>
    <w:rsid w:val="00FC38A8"/>
    <w:rsid w:val="00FC39B6"/>
    <w:rsid w:val="00FC3B4D"/>
    <w:rsid w:val="00FC40E0"/>
    <w:rsid w:val="00FC4829"/>
    <w:rsid w:val="00FC50C1"/>
    <w:rsid w:val="00FC5AAE"/>
    <w:rsid w:val="00FC5DE5"/>
    <w:rsid w:val="00FC686F"/>
    <w:rsid w:val="00FC6C57"/>
    <w:rsid w:val="00FC6DA4"/>
    <w:rsid w:val="00FC72CA"/>
    <w:rsid w:val="00FC73F2"/>
    <w:rsid w:val="00FD00E1"/>
    <w:rsid w:val="00FD016B"/>
    <w:rsid w:val="00FD049E"/>
    <w:rsid w:val="00FD0D0A"/>
    <w:rsid w:val="00FD1494"/>
    <w:rsid w:val="00FD1A68"/>
    <w:rsid w:val="00FD23C0"/>
    <w:rsid w:val="00FD2A27"/>
    <w:rsid w:val="00FD2B22"/>
    <w:rsid w:val="00FD2B30"/>
    <w:rsid w:val="00FD2B89"/>
    <w:rsid w:val="00FD3611"/>
    <w:rsid w:val="00FD39FB"/>
    <w:rsid w:val="00FD3E58"/>
    <w:rsid w:val="00FD4792"/>
    <w:rsid w:val="00FD47CC"/>
    <w:rsid w:val="00FD4C89"/>
    <w:rsid w:val="00FD5108"/>
    <w:rsid w:val="00FD60A3"/>
    <w:rsid w:val="00FD62F8"/>
    <w:rsid w:val="00FD6311"/>
    <w:rsid w:val="00FD665A"/>
    <w:rsid w:val="00FD6940"/>
    <w:rsid w:val="00FD69CD"/>
    <w:rsid w:val="00FD6FC5"/>
    <w:rsid w:val="00FD702E"/>
    <w:rsid w:val="00FD7181"/>
    <w:rsid w:val="00FD7809"/>
    <w:rsid w:val="00FD7D26"/>
    <w:rsid w:val="00FD7F61"/>
    <w:rsid w:val="00FE00F1"/>
    <w:rsid w:val="00FE04CD"/>
    <w:rsid w:val="00FE130C"/>
    <w:rsid w:val="00FE1672"/>
    <w:rsid w:val="00FE1B8F"/>
    <w:rsid w:val="00FE2483"/>
    <w:rsid w:val="00FE292F"/>
    <w:rsid w:val="00FE29AB"/>
    <w:rsid w:val="00FE2E4B"/>
    <w:rsid w:val="00FE3A62"/>
    <w:rsid w:val="00FE3E68"/>
    <w:rsid w:val="00FE3F8C"/>
    <w:rsid w:val="00FE4168"/>
    <w:rsid w:val="00FE4338"/>
    <w:rsid w:val="00FE4974"/>
    <w:rsid w:val="00FE4DD4"/>
    <w:rsid w:val="00FE4EBD"/>
    <w:rsid w:val="00FE4EC6"/>
    <w:rsid w:val="00FE59FF"/>
    <w:rsid w:val="00FE5AA2"/>
    <w:rsid w:val="00FE5C8F"/>
    <w:rsid w:val="00FE5EC7"/>
    <w:rsid w:val="00FE5F7D"/>
    <w:rsid w:val="00FE6D8E"/>
    <w:rsid w:val="00FE7323"/>
    <w:rsid w:val="00FE732B"/>
    <w:rsid w:val="00FE79AF"/>
    <w:rsid w:val="00FE7FDE"/>
    <w:rsid w:val="00FF0007"/>
    <w:rsid w:val="00FF014E"/>
    <w:rsid w:val="00FF0407"/>
    <w:rsid w:val="00FF04F7"/>
    <w:rsid w:val="00FF09FC"/>
    <w:rsid w:val="00FF0C5D"/>
    <w:rsid w:val="00FF140C"/>
    <w:rsid w:val="00FF1574"/>
    <w:rsid w:val="00FF1B68"/>
    <w:rsid w:val="00FF1C70"/>
    <w:rsid w:val="00FF1FB6"/>
    <w:rsid w:val="00FF20BD"/>
    <w:rsid w:val="00FF2122"/>
    <w:rsid w:val="00FF22DE"/>
    <w:rsid w:val="00FF2E16"/>
    <w:rsid w:val="00FF315F"/>
    <w:rsid w:val="00FF3204"/>
    <w:rsid w:val="00FF3385"/>
    <w:rsid w:val="00FF346C"/>
    <w:rsid w:val="00FF396A"/>
    <w:rsid w:val="00FF3E72"/>
    <w:rsid w:val="00FF46A3"/>
    <w:rsid w:val="00FF46F9"/>
    <w:rsid w:val="00FF48B4"/>
    <w:rsid w:val="00FF48CC"/>
    <w:rsid w:val="00FF4EDE"/>
    <w:rsid w:val="00FF53CD"/>
    <w:rsid w:val="00FF5900"/>
    <w:rsid w:val="00FF5AC1"/>
    <w:rsid w:val="00FF5F96"/>
    <w:rsid w:val="00FF63DC"/>
    <w:rsid w:val="00FF6D54"/>
    <w:rsid w:val="00FF71B2"/>
    <w:rsid w:val="0100316D"/>
    <w:rsid w:val="0162530A"/>
    <w:rsid w:val="01F7256A"/>
    <w:rsid w:val="0237745A"/>
    <w:rsid w:val="0259005A"/>
    <w:rsid w:val="02C8698B"/>
    <w:rsid w:val="02FB2A3D"/>
    <w:rsid w:val="037F7AFB"/>
    <w:rsid w:val="040C7192"/>
    <w:rsid w:val="0487208B"/>
    <w:rsid w:val="04D1418D"/>
    <w:rsid w:val="05182C53"/>
    <w:rsid w:val="05A569FD"/>
    <w:rsid w:val="05C940D4"/>
    <w:rsid w:val="05D0514B"/>
    <w:rsid w:val="060B7183"/>
    <w:rsid w:val="06A85DC9"/>
    <w:rsid w:val="06EC77FB"/>
    <w:rsid w:val="06FD3585"/>
    <w:rsid w:val="072C4117"/>
    <w:rsid w:val="074D7680"/>
    <w:rsid w:val="075D0415"/>
    <w:rsid w:val="079B3F6D"/>
    <w:rsid w:val="07B66F46"/>
    <w:rsid w:val="0827612C"/>
    <w:rsid w:val="087451D0"/>
    <w:rsid w:val="08853931"/>
    <w:rsid w:val="09204F45"/>
    <w:rsid w:val="09570AB3"/>
    <w:rsid w:val="09E3305C"/>
    <w:rsid w:val="0A07114C"/>
    <w:rsid w:val="0A0B3034"/>
    <w:rsid w:val="0AC53AF9"/>
    <w:rsid w:val="0B10667B"/>
    <w:rsid w:val="0B483999"/>
    <w:rsid w:val="0B5620D4"/>
    <w:rsid w:val="0C000FED"/>
    <w:rsid w:val="0C156C61"/>
    <w:rsid w:val="0D2A7262"/>
    <w:rsid w:val="0D457331"/>
    <w:rsid w:val="0D9703E4"/>
    <w:rsid w:val="0DD04B51"/>
    <w:rsid w:val="0E4B6362"/>
    <w:rsid w:val="0EC529F1"/>
    <w:rsid w:val="0EF33934"/>
    <w:rsid w:val="0EFF5A7D"/>
    <w:rsid w:val="0F420774"/>
    <w:rsid w:val="0FA75106"/>
    <w:rsid w:val="0FBC5B0A"/>
    <w:rsid w:val="0FCB4847"/>
    <w:rsid w:val="11774707"/>
    <w:rsid w:val="12242AD9"/>
    <w:rsid w:val="123C47FF"/>
    <w:rsid w:val="127B580B"/>
    <w:rsid w:val="12C476C0"/>
    <w:rsid w:val="12CF41B9"/>
    <w:rsid w:val="12F02733"/>
    <w:rsid w:val="13063CDA"/>
    <w:rsid w:val="149A7149"/>
    <w:rsid w:val="14CE1D51"/>
    <w:rsid w:val="152D3E4A"/>
    <w:rsid w:val="159C388A"/>
    <w:rsid w:val="160F5BD8"/>
    <w:rsid w:val="1641616C"/>
    <w:rsid w:val="16E00F7F"/>
    <w:rsid w:val="17451B19"/>
    <w:rsid w:val="181F3712"/>
    <w:rsid w:val="18240687"/>
    <w:rsid w:val="18274D15"/>
    <w:rsid w:val="192D5F59"/>
    <w:rsid w:val="1963165E"/>
    <w:rsid w:val="19B85AF4"/>
    <w:rsid w:val="19D10B7B"/>
    <w:rsid w:val="19F620DB"/>
    <w:rsid w:val="1A763306"/>
    <w:rsid w:val="1AB81E95"/>
    <w:rsid w:val="1AF85876"/>
    <w:rsid w:val="1B1C7BFE"/>
    <w:rsid w:val="1B4C4EE6"/>
    <w:rsid w:val="1B4C4FD0"/>
    <w:rsid w:val="1B864DD3"/>
    <w:rsid w:val="1B927840"/>
    <w:rsid w:val="1BAB2E41"/>
    <w:rsid w:val="1BAC146F"/>
    <w:rsid w:val="1BF4309F"/>
    <w:rsid w:val="1C105315"/>
    <w:rsid w:val="1CA116FB"/>
    <w:rsid w:val="1D8130FB"/>
    <w:rsid w:val="1D9E6AF9"/>
    <w:rsid w:val="1E180742"/>
    <w:rsid w:val="1E356281"/>
    <w:rsid w:val="1E397049"/>
    <w:rsid w:val="1EE07567"/>
    <w:rsid w:val="1F087F24"/>
    <w:rsid w:val="1F3720F8"/>
    <w:rsid w:val="1F81739E"/>
    <w:rsid w:val="1F855D51"/>
    <w:rsid w:val="1FD9060D"/>
    <w:rsid w:val="206D459A"/>
    <w:rsid w:val="209D7354"/>
    <w:rsid w:val="20BA17C1"/>
    <w:rsid w:val="211D1E99"/>
    <w:rsid w:val="21873117"/>
    <w:rsid w:val="21AB1584"/>
    <w:rsid w:val="226F2188"/>
    <w:rsid w:val="228C0265"/>
    <w:rsid w:val="22D2491A"/>
    <w:rsid w:val="23133420"/>
    <w:rsid w:val="231479E0"/>
    <w:rsid w:val="231B1B34"/>
    <w:rsid w:val="239856B5"/>
    <w:rsid w:val="23E97E04"/>
    <w:rsid w:val="246729E0"/>
    <w:rsid w:val="247826E5"/>
    <w:rsid w:val="24A26FEA"/>
    <w:rsid w:val="24A43802"/>
    <w:rsid w:val="250F7026"/>
    <w:rsid w:val="253E6B85"/>
    <w:rsid w:val="25480A96"/>
    <w:rsid w:val="25944CA1"/>
    <w:rsid w:val="26292B1D"/>
    <w:rsid w:val="266A12FD"/>
    <w:rsid w:val="26C411E7"/>
    <w:rsid w:val="26E446E6"/>
    <w:rsid w:val="27217C13"/>
    <w:rsid w:val="272F6357"/>
    <w:rsid w:val="2750683D"/>
    <w:rsid w:val="275E5253"/>
    <w:rsid w:val="27E73221"/>
    <w:rsid w:val="28C10FFC"/>
    <w:rsid w:val="28DB3BE3"/>
    <w:rsid w:val="28EB3952"/>
    <w:rsid w:val="290A29EA"/>
    <w:rsid w:val="293221C6"/>
    <w:rsid w:val="295E496C"/>
    <w:rsid w:val="296D3C93"/>
    <w:rsid w:val="29705459"/>
    <w:rsid w:val="298B317C"/>
    <w:rsid w:val="2A314417"/>
    <w:rsid w:val="2AEB4064"/>
    <w:rsid w:val="2B1612BB"/>
    <w:rsid w:val="2B3563BB"/>
    <w:rsid w:val="2B364EA6"/>
    <w:rsid w:val="2BAE3F6E"/>
    <w:rsid w:val="2BCF3288"/>
    <w:rsid w:val="2C283868"/>
    <w:rsid w:val="2C402A35"/>
    <w:rsid w:val="2C631E14"/>
    <w:rsid w:val="2C7053F9"/>
    <w:rsid w:val="2C7954F3"/>
    <w:rsid w:val="2C976EA3"/>
    <w:rsid w:val="2CA26B0C"/>
    <w:rsid w:val="2DB240A4"/>
    <w:rsid w:val="2DFE22F3"/>
    <w:rsid w:val="2E2D4929"/>
    <w:rsid w:val="2E64125D"/>
    <w:rsid w:val="2E903A85"/>
    <w:rsid w:val="2E95281A"/>
    <w:rsid w:val="2EA33697"/>
    <w:rsid w:val="2FA41061"/>
    <w:rsid w:val="30DE524D"/>
    <w:rsid w:val="31517FBE"/>
    <w:rsid w:val="315C7E31"/>
    <w:rsid w:val="31AA3F4C"/>
    <w:rsid w:val="31B84FAC"/>
    <w:rsid w:val="32226E2F"/>
    <w:rsid w:val="322E2A8F"/>
    <w:rsid w:val="32824786"/>
    <w:rsid w:val="32BD7EDF"/>
    <w:rsid w:val="34435547"/>
    <w:rsid w:val="34EC1385"/>
    <w:rsid w:val="34FA723C"/>
    <w:rsid w:val="36256D8B"/>
    <w:rsid w:val="36A877CB"/>
    <w:rsid w:val="36FA2961"/>
    <w:rsid w:val="37175CF2"/>
    <w:rsid w:val="37BA6D74"/>
    <w:rsid w:val="37DC7D48"/>
    <w:rsid w:val="37EF7362"/>
    <w:rsid w:val="37F013A1"/>
    <w:rsid w:val="38C168F0"/>
    <w:rsid w:val="39256A5B"/>
    <w:rsid w:val="398264F8"/>
    <w:rsid w:val="39CE13F9"/>
    <w:rsid w:val="39E21BFF"/>
    <w:rsid w:val="39FF63C3"/>
    <w:rsid w:val="3A10398C"/>
    <w:rsid w:val="3A5E2DE1"/>
    <w:rsid w:val="3A9C734B"/>
    <w:rsid w:val="3B126B99"/>
    <w:rsid w:val="3B434C97"/>
    <w:rsid w:val="3B5B0274"/>
    <w:rsid w:val="3C0B7850"/>
    <w:rsid w:val="3C0F4739"/>
    <w:rsid w:val="3C5F1770"/>
    <w:rsid w:val="3C806894"/>
    <w:rsid w:val="3C8D2404"/>
    <w:rsid w:val="3C990A13"/>
    <w:rsid w:val="3D21258A"/>
    <w:rsid w:val="3D4461DE"/>
    <w:rsid w:val="3DC26511"/>
    <w:rsid w:val="3DD471BE"/>
    <w:rsid w:val="3EA73C32"/>
    <w:rsid w:val="3F1477D8"/>
    <w:rsid w:val="3F7D3535"/>
    <w:rsid w:val="3F9603B3"/>
    <w:rsid w:val="3FB615A9"/>
    <w:rsid w:val="3FD50AFB"/>
    <w:rsid w:val="3FEB326C"/>
    <w:rsid w:val="402D208D"/>
    <w:rsid w:val="407365C5"/>
    <w:rsid w:val="411511F4"/>
    <w:rsid w:val="41235520"/>
    <w:rsid w:val="421A7948"/>
    <w:rsid w:val="422D495F"/>
    <w:rsid w:val="43215CAF"/>
    <w:rsid w:val="43C64594"/>
    <w:rsid w:val="44364C90"/>
    <w:rsid w:val="44895099"/>
    <w:rsid w:val="44DC31B6"/>
    <w:rsid w:val="45162A3A"/>
    <w:rsid w:val="4526182E"/>
    <w:rsid w:val="452D617F"/>
    <w:rsid w:val="453C4547"/>
    <w:rsid w:val="45855A01"/>
    <w:rsid w:val="45860A97"/>
    <w:rsid w:val="459B3D44"/>
    <w:rsid w:val="45BD21E1"/>
    <w:rsid w:val="45D73EAE"/>
    <w:rsid w:val="47460DC6"/>
    <w:rsid w:val="474C24EC"/>
    <w:rsid w:val="47A136D2"/>
    <w:rsid w:val="47A762F2"/>
    <w:rsid w:val="47EB0F98"/>
    <w:rsid w:val="48730CBF"/>
    <w:rsid w:val="48766DF8"/>
    <w:rsid w:val="488D5250"/>
    <w:rsid w:val="489F2618"/>
    <w:rsid w:val="48F363EA"/>
    <w:rsid w:val="49501BA4"/>
    <w:rsid w:val="496874E2"/>
    <w:rsid w:val="498B10C2"/>
    <w:rsid w:val="49EE2E55"/>
    <w:rsid w:val="4A1B555F"/>
    <w:rsid w:val="4A2D0225"/>
    <w:rsid w:val="4A2F7223"/>
    <w:rsid w:val="4A3B28C6"/>
    <w:rsid w:val="4A4E6710"/>
    <w:rsid w:val="4AE67236"/>
    <w:rsid w:val="4AF611E9"/>
    <w:rsid w:val="4B775B35"/>
    <w:rsid w:val="4BC16F61"/>
    <w:rsid w:val="4C2E39DD"/>
    <w:rsid w:val="4CEB79E6"/>
    <w:rsid w:val="4D1338F4"/>
    <w:rsid w:val="4D3B6199"/>
    <w:rsid w:val="4D66469F"/>
    <w:rsid w:val="4D6C4226"/>
    <w:rsid w:val="4DEB1FD0"/>
    <w:rsid w:val="4DF51C0A"/>
    <w:rsid w:val="4ED61CA5"/>
    <w:rsid w:val="4F34453D"/>
    <w:rsid w:val="4F6C0C68"/>
    <w:rsid w:val="4FA10F0A"/>
    <w:rsid w:val="50231002"/>
    <w:rsid w:val="504C23C3"/>
    <w:rsid w:val="50AC0A58"/>
    <w:rsid w:val="51B24008"/>
    <w:rsid w:val="51C57EAE"/>
    <w:rsid w:val="51E033FC"/>
    <w:rsid w:val="51F02B42"/>
    <w:rsid w:val="52013FAB"/>
    <w:rsid w:val="522307BC"/>
    <w:rsid w:val="52867252"/>
    <w:rsid w:val="52BF0142"/>
    <w:rsid w:val="52C036D6"/>
    <w:rsid w:val="52E02AC9"/>
    <w:rsid w:val="53C324CC"/>
    <w:rsid w:val="546040F0"/>
    <w:rsid w:val="54950EC2"/>
    <w:rsid w:val="54A7735A"/>
    <w:rsid w:val="54B24C9D"/>
    <w:rsid w:val="54B95AEE"/>
    <w:rsid w:val="54BC602F"/>
    <w:rsid w:val="54DB6FAF"/>
    <w:rsid w:val="552952C6"/>
    <w:rsid w:val="557A6CC2"/>
    <w:rsid w:val="55912D8B"/>
    <w:rsid w:val="55AD0B18"/>
    <w:rsid w:val="55F87D74"/>
    <w:rsid w:val="565F5863"/>
    <w:rsid w:val="56653CD7"/>
    <w:rsid w:val="566C6A0F"/>
    <w:rsid w:val="56762E20"/>
    <w:rsid w:val="57677CDF"/>
    <w:rsid w:val="5772430D"/>
    <w:rsid w:val="577D45FD"/>
    <w:rsid w:val="57A50850"/>
    <w:rsid w:val="57E34809"/>
    <w:rsid w:val="580D54CD"/>
    <w:rsid w:val="58DD0A81"/>
    <w:rsid w:val="58ED4290"/>
    <w:rsid w:val="59700CAC"/>
    <w:rsid w:val="59CA1A20"/>
    <w:rsid w:val="59CF3C0B"/>
    <w:rsid w:val="59D60AD4"/>
    <w:rsid w:val="5AA57E85"/>
    <w:rsid w:val="5AA750B6"/>
    <w:rsid w:val="5B2B7305"/>
    <w:rsid w:val="5B8333BE"/>
    <w:rsid w:val="5B9A4423"/>
    <w:rsid w:val="5C1A5003"/>
    <w:rsid w:val="5C22280D"/>
    <w:rsid w:val="5C2D4CA8"/>
    <w:rsid w:val="5C2F1615"/>
    <w:rsid w:val="5CCB0EEB"/>
    <w:rsid w:val="5CD51852"/>
    <w:rsid w:val="5D094E5E"/>
    <w:rsid w:val="5D1D68AF"/>
    <w:rsid w:val="5D437B93"/>
    <w:rsid w:val="5D4A745E"/>
    <w:rsid w:val="5D99341E"/>
    <w:rsid w:val="5DAF374F"/>
    <w:rsid w:val="5E233125"/>
    <w:rsid w:val="5E444840"/>
    <w:rsid w:val="5E5255BC"/>
    <w:rsid w:val="5E575FBA"/>
    <w:rsid w:val="5E731640"/>
    <w:rsid w:val="5ED05F78"/>
    <w:rsid w:val="5ED97CF4"/>
    <w:rsid w:val="5F2713C2"/>
    <w:rsid w:val="5FA51323"/>
    <w:rsid w:val="60074C22"/>
    <w:rsid w:val="60795EF4"/>
    <w:rsid w:val="60874709"/>
    <w:rsid w:val="608E6096"/>
    <w:rsid w:val="60957C4F"/>
    <w:rsid w:val="60A11F76"/>
    <w:rsid w:val="60C229AA"/>
    <w:rsid w:val="60D80E88"/>
    <w:rsid w:val="616E5E7C"/>
    <w:rsid w:val="616F7045"/>
    <w:rsid w:val="619D3775"/>
    <w:rsid w:val="63271495"/>
    <w:rsid w:val="63437AD8"/>
    <w:rsid w:val="636467B8"/>
    <w:rsid w:val="63674B48"/>
    <w:rsid w:val="63C121DB"/>
    <w:rsid w:val="63F5665F"/>
    <w:rsid w:val="64BC5D0A"/>
    <w:rsid w:val="65132DDA"/>
    <w:rsid w:val="653071BB"/>
    <w:rsid w:val="65342D5C"/>
    <w:rsid w:val="65351424"/>
    <w:rsid w:val="65BD2BC7"/>
    <w:rsid w:val="6643736A"/>
    <w:rsid w:val="66E018A6"/>
    <w:rsid w:val="672C5D1C"/>
    <w:rsid w:val="677802CD"/>
    <w:rsid w:val="68F742A4"/>
    <w:rsid w:val="69252356"/>
    <w:rsid w:val="695D0EFD"/>
    <w:rsid w:val="69B6375E"/>
    <w:rsid w:val="69BC70D6"/>
    <w:rsid w:val="6A406F7D"/>
    <w:rsid w:val="6A603DC4"/>
    <w:rsid w:val="6A886B97"/>
    <w:rsid w:val="6AE62B01"/>
    <w:rsid w:val="6AEB0807"/>
    <w:rsid w:val="6B012BAC"/>
    <w:rsid w:val="6B0C1279"/>
    <w:rsid w:val="6B0C7CD0"/>
    <w:rsid w:val="6B331567"/>
    <w:rsid w:val="6B9D708C"/>
    <w:rsid w:val="6BAE4C1D"/>
    <w:rsid w:val="6BC40D50"/>
    <w:rsid w:val="6D3020E1"/>
    <w:rsid w:val="6D547D7E"/>
    <w:rsid w:val="6D5D6A6B"/>
    <w:rsid w:val="6DB42D68"/>
    <w:rsid w:val="6DEE10CD"/>
    <w:rsid w:val="6DF6307A"/>
    <w:rsid w:val="6DFB6C44"/>
    <w:rsid w:val="6E143E41"/>
    <w:rsid w:val="6E457191"/>
    <w:rsid w:val="6E4B375D"/>
    <w:rsid w:val="6EAC2233"/>
    <w:rsid w:val="6EC92CDC"/>
    <w:rsid w:val="6EE3625B"/>
    <w:rsid w:val="6F716194"/>
    <w:rsid w:val="6FA500C8"/>
    <w:rsid w:val="6FAE1D41"/>
    <w:rsid w:val="6FCC5E1F"/>
    <w:rsid w:val="700F42DB"/>
    <w:rsid w:val="70114D8C"/>
    <w:rsid w:val="70E9214C"/>
    <w:rsid w:val="7107491E"/>
    <w:rsid w:val="71A65910"/>
    <w:rsid w:val="71AA5C0D"/>
    <w:rsid w:val="71E04662"/>
    <w:rsid w:val="72104F9F"/>
    <w:rsid w:val="72176985"/>
    <w:rsid w:val="723A4460"/>
    <w:rsid w:val="724D30E6"/>
    <w:rsid w:val="73262996"/>
    <w:rsid w:val="73AA1ECC"/>
    <w:rsid w:val="748A7786"/>
    <w:rsid w:val="74A01830"/>
    <w:rsid w:val="74BB3AF2"/>
    <w:rsid w:val="75085B46"/>
    <w:rsid w:val="75684E06"/>
    <w:rsid w:val="75A91955"/>
    <w:rsid w:val="75CB1C06"/>
    <w:rsid w:val="75D7294A"/>
    <w:rsid w:val="76F0207C"/>
    <w:rsid w:val="772B193F"/>
    <w:rsid w:val="775B0E9B"/>
    <w:rsid w:val="77857176"/>
    <w:rsid w:val="77925A76"/>
    <w:rsid w:val="77BB31F4"/>
    <w:rsid w:val="77D528B6"/>
    <w:rsid w:val="77ED2A90"/>
    <w:rsid w:val="77F4599A"/>
    <w:rsid w:val="77FF4BC7"/>
    <w:rsid w:val="780868AF"/>
    <w:rsid w:val="782A01A8"/>
    <w:rsid w:val="783B5D10"/>
    <w:rsid w:val="783D57FD"/>
    <w:rsid w:val="79B34CFF"/>
    <w:rsid w:val="7AAF1AB1"/>
    <w:rsid w:val="7AF41947"/>
    <w:rsid w:val="7B1F495E"/>
    <w:rsid w:val="7B573E8E"/>
    <w:rsid w:val="7B9D6ADA"/>
    <w:rsid w:val="7BAF3AC7"/>
    <w:rsid w:val="7C09161C"/>
    <w:rsid w:val="7C4900DA"/>
    <w:rsid w:val="7CA960D9"/>
    <w:rsid w:val="7CAB6575"/>
    <w:rsid w:val="7CB33A94"/>
    <w:rsid w:val="7D3831BC"/>
    <w:rsid w:val="7D4738C6"/>
    <w:rsid w:val="7D7E36BE"/>
    <w:rsid w:val="7D997216"/>
    <w:rsid w:val="7DC24C31"/>
    <w:rsid w:val="7E796258"/>
    <w:rsid w:val="7EC91FFA"/>
    <w:rsid w:val="7EDF44AE"/>
    <w:rsid w:val="7F417BEB"/>
    <w:rsid w:val="7F880DE0"/>
    <w:rsid w:val="7FB54C3A"/>
    <w:rsid w:val="7FFB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white">
      <v:fill color="white"/>
    </o:shapedefaults>
    <o:shapelayout v:ext="edit">
      <o:idmap v:ext="edit" data="1"/>
    </o:shapelayout>
  </w:shapeDefaults>
  <w:decimalSymbol w:val=","/>
  <w:listSeparator w:val=";"/>
  <w14:docId w14:val="627E20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uiPriority="0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qFormat="1"/>
    <w:lsdException w:name="envelope address" w:semiHidden="1"/>
    <w:lsdException w:name="envelope return" w:semiHidden="1"/>
    <w:lsdException w:name="footnote reference" w:semiHidden="1"/>
    <w:lsdException w:name="annotation reference" w:uiPriority="0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pPr>
      <w:spacing w:line="240" w:lineRule="auto"/>
      <w:ind w:left="567" w:right="567"/>
      <w:jc w:val="center"/>
    </w:pPr>
    <w:rPr>
      <w:b/>
      <w:bCs/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nb-NO" w:eastAsia="zh-CN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/>
      <w:ind w:left="720"/>
    </w:pPr>
  </w:style>
  <w:style w:type="character" w:styleId="CommentReference">
    <w:name w:val="annotation reference"/>
    <w:basedOn w:val="DefaultParagraphFont"/>
    <w:unhideWhenUsed/>
    <w:qFormat/>
    <w:rPr>
      <w:sz w:val="16"/>
      <w:szCs w:val="16"/>
    </w:rPr>
  </w:style>
  <w:style w:type="character" w:styleId="Emphasis">
    <w:name w:val="Emphasis"/>
    <w:qFormat/>
    <w:rPr>
      <w:rFonts w:ascii="Calibri" w:eastAsia="SimSun" w:hAnsi="Calibri" w:cs="Times New Roman"/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1DUOOverskrift">
    <w:name w:val="1DUO_Overskrift"/>
    <w:basedOn w:val="Normal"/>
    <w:next w:val="Brodtekst"/>
    <w:link w:val="1DUOOverskriftChar"/>
    <w:qFormat/>
    <w:pPr>
      <w:pageBreakBefore/>
      <w:numPr>
        <w:numId w:val="2"/>
      </w:numPr>
      <w:outlineLvl w:val="0"/>
    </w:pPr>
    <w:rPr>
      <w:rFonts w:ascii="Arial" w:hAnsi="Arial"/>
      <w:b/>
      <w:sz w:val="48"/>
      <w:szCs w:val="48"/>
    </w:rPr>
  </w:style>
  <w:style w:type="paragraph" w:customStyle="1" w:styleId="Brodtekst">
    <w:name w:val="Brodtekst"/>
    <w:basedOn w:val="Normal"/>
    <w:link w:val="BrodtekstChar"/>
    <w:qFormat/>
    <w:pPr>
      <w:spacing w:after="240" w:line="360" w:lineRule="auto"/>
    </w:pPr>
  </w:style>
  <w:style w:type="character" w:customStyle="1" w:styleId="1DUOOverskriftChar">
    <w:name w:val="1DUO_Overskrift Char"/>
    <w:basedOn w:val="DefaultParagraphFont"/>
    <w:link w:val="1DUOOverskrift"/>
    <w:qFormat/>
    <w:rPr>
      <w:rFonts w:ascii="Arial" w:hAnsi="Arial"/>
      <w:b/>
      <w:sz w:val="48"/>
      <w:szCs w:val="48"/>
      <w:lang w:val="en-US"/>
    </w:rPr>
  </w:style>
  <w:style w:type="paragraph" w:customStyle="1" w:styleId="2DUOOverskrift">
    <w:name w:val="2DUO_Overskrift"/>
    <w:basedOn w:val="Normal"/>
    <w:next w:val="Brodtekst"/>
    <w:link w:val="2DUOOverskriftChar"/>
    <w:qFormat/>
    <w:pPr>
      <w:numPr>
        <w:ilvl w:val="1"/>
        <w:numId w:val="2"/>
      </w:numPr>
      <w:spacing w:before="480"/>
      <w:ind w:left="0"/>
      <w:outlineLvl w:val="1"/>
    </w:pPr>
    <w:rPr>
      <w:rFonts w:ascii="Arial" w:hAnsi="Arial"/>
      <w:b/>
      <w:sz w:val="36"/>
      <w:szCs w:val="36"/>
    </w:rPr>
  </w:style>
  <w:style w:type="character" w:customStyle="1" w:styleId="BrodtekstChar">
    <w:name w:val="Brodtekst Char"/>
    <w:basedOn w:val="DefaultParagraphFont"/>
    <w:link w:val="Brodtekst"/>
    <w:qFormat/>
    <w:rPr>
      <w:rFonts w:ascii="Times New Roman" w:hAnsi="Times New Roman"/>
      <w:sz w:val="24"/>
      <w:lang w:val="en-US"/>
    </w:rPr>
  </w:style>
  <w:style w:type="paragraph" w:customStyle="1" w:styleId="3DUOOverskrift">
    <w:name w:val="3DUO_Overskrift"/>
    <w:basedOn w:val="Normal"/>
    <w:next w:val="Brodtekst"/>
    <w:link w:val="3DUOOverskriftChar"/>
    <w:qFormat/>
    <w:pPr>
      <w:numPr>
        <w:ilvl w:val="2"/>
        <w:numId w:val="2"/>
      </w:numPr>
      <w:tabs>
        <w:tab w:val="clear" w:pos="1843"/>
        <w:tab w:val="left" w:pos="0"/>
      </w:tabs>
      <w:spacing w:before="480"/>
      <w:ind w:left="0"/>
      <w:outlineLvl w:val="2"/>
    </w:pPr>
    <w:rPr>
      <w:rFonts w:ascii="Arial" w:hAnsi="Arial"/>
      <w:b/>
      <w:sz w:val="28"/>
      <w:szCs w:val="28"/>
    </w:rPr>
  </w:style>
  <w:style w:type="character" w:customStyle="1" w:styleId="2DUOOverskriftChar">
    <w:name w:val="2DUO_Overskrift Char"/>
    <w:basedOn w:val="DefaultParagraphFont"/>
    <w:link w:val="2DUOOverskrift"/>
    <w:qFormat/>
    <w:rPr>
      <w:rFonts w:ascii="Arial" w:hAnsi="Arial"/>
      <w:b/>
      <w:sz w:val="36"/>
      <w:szCs w:val="36"/>
      <w:lang w:val="en-US"/>
    </w:rPr>
  </w:style>
  <w:style w:type="paragraph" w:customStyle="1" w:styleId="4DUOOverskrift">
    <w:name w:val="4DUO_Overskrift"/>
    <w:basedOn w:val="Normal"/>
    <w:next w:val="Brodtekst"/>
    <w:link w:val="4DUOOverskriftChar"/>
    <w:qFormat/>
    <w:pPr>
      <w:spacing w:before="480"/>
    </w:pPr>
    <w:rPr>
      <w:rFonts w:ascii="Arial" w:hAnsi="Arial"/>
      <w:b/>
    </w:rPr>
  </w:style>
  <w:style w:type="character" w:customStyle="1" w:styleId="3DUOOverskriftChar">
    <w:name w:val="3DUO_Overskrift Char"/>
    <w:basedOn w:val="DefaultParagraphFont"/>
    <w:link w:val="3DUOOverskrift"/>
    <w:qFormat/>
    <w:rPr>
      <w:rFonts w:ascii="Arial" w:hAnsi="Arial"/>
      <w:b/>
      <w:sz w:val="28"/>
      <w:szCs w:val="28"/>
      <w:lang w:val="en-US"/>
    </w:rPr>
  </w:style>
  <w:style w:type="paragraph" w:customStyle="1" w:styleId="ListParagraph1">
    <w:name w:val="List Paragraph1"/>
    <w:basedOn w:val="Normal"/>
    <w:uiPriority w:val="34"/>
    <w:unhideWhenUsed/>
    <w:qFormat/>
    <w:pPr>
      <w:ind w:left="720"/>
      <w:contextualSpacing/>
    </w:pPr>
  </w:style>
  <w:style w:type="character" w:customStyle="1" w:styleId="4DUOOverskriftChar">
    <w:name w:val="4DUO_Overskrift Char"/>
    <w:basedOn w:val="DefaultParagraphFont"/>
    <w:link w:val="4DUOOverskrift"/>
    <w:qFormat/>
    <w:rPr>
      <w:rFonts w:ascii="Arial" w:hAnsi="Arial"/>
      <w:b/>
      <w:sz w:val="24"/>
      <w:lang w:val="en-US"/>
    </w:rPr>
  </w:style>
  <w:style w:type="paragraph" w:customStyle="1" w:styleId="UtennrDUO">
    <w:name w:val="Uten nr. DUO"/>
    <w:basedOn w:val="Normal"/>
    <w:next w:val="Brodtekst"/>
    <w:link w:val="UtennrDUOChar"/>
    <w:qFormat/>
    <w:pPr>
      <w:pageBreakBefore/>
      <w:outlineLvl w:val="0"/>
    </w:pPr>
    <w:rPr>
      <w:b/>
      <w:sz w:val="48"/>
      <w:szCs w:val="48"/>
    </w:rPr>
  </w:style>
  <w:style w:type="paragraph" w:customStyle="1" w:styleId="Utennretterkap1">
    <w:name w:val="Uten nr. etter kap1"/>
    <w:basedOn w:val="Normal"/>
    <w:next w:val="Brodtekst"/>
    <w:link w:val="Utennretterkap1Char"/>
    <w:qFormat/>
    <w:pPr>
      <w:pageBreakBefore/>
      <w:outlineLvl w:val="0"/>
    </w:pPr>
    <w:rPr>
      <w:b/>
      <w:sz w:val="48"/>
      <w:szCs w:val="48"/>
    </w:rPr>
  </w:style>
  <w:style w:type="character" w:customStyle="1" w:styleId="UtennrDUOChar">
    <w:name w:val="Uten nr. DUO Char"/>
    <w:basedOn w:val="DefaultParagraphFont"/>
    <w:link w:val="UtennrDUO"/>
    <w:qFormat/>
    <w:rPr>
      <w:rFonts w:ascii="Times New Roman" w:hAnsi="Times New Roman"/>
      <w:b/>
      <w:sz w:val="48"/>
      <w:szCs w:val="48"/>
    </w:rPr>
  </w:style>
  <w:style w:type="paragraph" w:customStyle="1" w:styleId="Sitat">
    <w:name w:val="Sitat"/>
    <w:basedOn w:val="Normal"/>
    <w:next w:val="Brodtekst"/>
    <w:link w:val="SitatChar"/>
    <w:qFormat/>
    <w:pPr>
      <w:ind w:firstLine="708"/>
    </w:pPr>
    <w:rPr>
      <w:i/>
    </w:rPr>
  </w:style>
  <w:style w:type="character" w:customStyle="1" w:styleId="Utennretterkap1Char">
    <w:name w:val="Uten nr. etter kap1 Char"/>
    <w:basedOn w:val="DefaultParagraphFont"/>
    <w:link w:val="Utennretterkap1"/>
    <w:qFormat/>
    <w:rPr>
      <w:rFonts w:ascii="Times New Roman" w:hAnsi="Times New Roman"/>
      <w:b/>
      <w:sz w:val="48"/>
      <w:szCs w:val="48"/>
    </w:rPr>
  </w:style>
  <w:style w:type="paragraph" w:customStyle="1" w:styleId="Figur">
    <w:name w:val="Figur"/>
    <w:basedOn w:val="Normal"/>
    <w:next w:val="Brodtekst"/>
    <w:link w:val="FigurChar"/>
    <w:qFormat/>
    <w:pPr>
      <w:spacing w:after="0" w:line="240" w:lineRule="auto"/>
      <w:jc w:val="center"/>
    </w:pPr>
    <w:rPr>
      <w:sz w:val="20"/>
    </w:rPr>
  </w:style>
  <w:style w:type="character" w:customStyle="1" w:styleId="SitatChar">
    <w:name w:val="Sitat Char"/>
    <w:basedOn w:val="DefaultParagraphFont"/>
    <w:link w:val="Sitat"/>
    <w:qFormat/>
    <w:rPr>
      <w:rFonts w:ascii="Times New Roman" w:hAnsi="Times New Roman"/>
      <w:i/>
      <w:sz w:val="24"/>
    </w:rPr>
  </w:style>
  <w:style w:type="character" w:customStyle="1" w:styleId="FigurChar">
    <w:name w:val="Figur Char"/>
    <w:basedOn w:val="DefaultParagraphFont"/>
    <w:link w:val="Figur"/>
    <w:qFormat/>
    <w:rPr>
      <w:rFonts w:ascii="Times New Roman" w:hAnsi="Times New Roman"/>
      <w:sz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Forside-Tittel">
    <w:name w:val="Forside - Tittel"/>
    <w:basedOn w:val="Normal"/>
    <w:next w:val="Brodtekst"/>
    <w:link w:val="Forside-TittelChar"/>
    <w:qFormat/>
    <w:pPr>
      <w:spacing w:after="0" w:line="240" w:lineRule="auto"/>
      <w:ind w:left="567" w:right="567"/>
    </w:pPr>
    <w:rPr>
      <w:rFonts w:ascii="Arial" w:hAnsi="Arial" w:cs="Arial"/>
      <w:sz w:val="48"/>
      <w:szCs w:val="48"/>
    </w:rPr>
  </w:style>
  <w:style w:type="paragraph" w:customStyle="1" w:styleId="Forside-Undertittel">
    <w:name w:val="Forside - Undertittel"/>
    <w:basedOn w:val="Normal"/>
    <w:next w:val="Brodtekst"/>
    <w:link w:val="Forside-UndertittelChar"/>
    <w:qFormat/>
    <w:pPr>
      <w:spacing w:after="0" w:line="240" w:lineRule="auto"/>
      <w:ind w:left="567" w:right="567"/>
    </w:pPr>
    <w:rPr>
      <w:rFonts w:ascii="Arial" w:hAnsi="Arial" w:cs="Arial"/>
      <w:i/>
      <w:sz w:val="40"/>
      <w:szCs w:val="40"/>
    </w:rPr>
  </w:style>
  <w:style w:type="character" w:customStyle="1" w:styleId="Forside-TittelChar">
    <w:name w:val="Forside - Tittel Char"/>
    <w:basedOn w:val="DefaultParagraphFont"/>
    <w:link w:val="Forside-Tittel"/>
    <w:qFormat/>
    <w:rPr>
      <w:rFonts w:ascii="Arial" w:hAnsi="Arial" w:cs="Arial"/>
      <w:sz w:val="48"/>
      <w:szCs w:val="48"/>
    </w:rPr>
  </w:style>
  <w:style w:type="paragraph" w:customStyle="1" w:styleId="Forside-Forfatterogoppgave">
    <w:name w:val="Forside - Forfatter og oppgave"/>
    <w:basedOn w:val="Normal"/>
    <w:next w:val="Brodtekst"/>
    <w:link w:val="Forside-ForfatterogoppgaveChar"/>
    <w:qFormat/>
    <w:pPr>
      <w:spacing w:after="0" w:line="240" w:lineRule="auto"/>
      <w:ind w:left="567" w:right="567"/>
    </w:pPr>
    <w:rPr>
      <w:rFonts w:ascii="Arial" w:hAnsi="Arial" w:cs="Arial"/>
      <w:sz w:val="32"/>
      <w:szCs w:val="32"/>
    </w:rPr>
  </w:style>
  <w:style w:type="character" w:customStyle="1" w:styleId="Forside-UndertittelChar">
    <w:name w:val="Forside - Undertittel Char"/>
    <w:basedOn w:val="DefaultParagraphFont"/>
    <w:link w:val="Forside-Undertittel"/>
    <w:qFormat/>
    <w:rPr>
      <w:rFonts w:ascii="Arial" w:hAnsi="Arial" w:cs="Arial"/>
      <w:i/>
      <w:sz w:val="40"/>
      <w:szCs w:val="40"/>
    </w:rPr>
  </w:style>
  <w:style w:type="paragraph" w:customStyle="1" w:styleId="Forside-dato">
    <w:name w:val="Forside - dato"/>
    <w:basedOn w:val="Normal"/>
    <w:next w:val="Brodtekst"/>
    <w:link w:val="Forside-datoChar"/>
    <w:qFormat/>
    <w:pPr>
      <w:spacing w:after="0" w:line="240" w:lineRule="auto"/>
      <w:ind w:left="567" w:right="567"/>
    </w:pPr>
    <w:rPr>
      <w:rFonts w:ascii="Arial" w:hAnsi="Arial" w:cs="Arial"/>
      <w:szCs w:val="32"/>
    </w:rPr>
  </w:style>
  <w:style w:type="character" w:customStyle="1" w:styleId="Forside-ForfatterogoppgaveChar">
    <w:name w:val="Forside - Forfatter og oppgave Char"/>
    <w:basedOn w:val="DefaultParagraphFont"/>
    <w:link w:val="Forside-Forfatterogoppgave"/>
    <w:qFormat/>
    <w:rPr>
      <w:rFonts w:ascii="Arial" w:hAnsi="Arial" w:cs="Arial"/>
      <w:sz w:val="32"/>
      <w:szCs w:val="32"/>
    </w:rPr>
  </w:style>
  <w:style w:type="character" w:customStyle="1" w:styleId="Forside-datoChar">
    <w:name w:val="Forside - dato Char"/>
    <w:basedOn w:val="DefaultParagraphFont"/>
    <w:link w:val="Forside-dato"/>
    <w:qFormat/>
    <w:rPr>
      <w:rFonts w:ascii="Arial" w:hAnsi="Arial" w:cs="Arial"/>
      <w:sz w:val="24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qFormat/>
    <w:pPr>
      <w:spacing w:after="0"/>
      <w:jc w:val="center"/>
    </w:pPr>
    <w:rPr>
      <w:rFonts w:cs="Times New Roman"/>
    </w:rPr>
  </w:style>
  <w:style w:type="character" w:customStyle="1" w:styleId="EndNoteBibliographyTitleChar">
    <w:name w:val="EndNote Bibliography Title Char"/>
    <w:basedOn w:val="BrodtekstChar"/>
    <w:link w:val="EndNoteBibliographyTitle"/>
    <w:qFormat/>
    <w:rPr>
      <w:rFonts w:ascii="Times New Roman" w:hAnsi="Times New Roman" w:cs="Times New Roman"/>
      <w:sz w:val="24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qFormat/>
    <w:pPr>
      <w:spacing w:line="240" w:lineRule="auto"/>
    </w:pPr>
    <w:rPr>
      <w:rFonts w:cs="Times New Roman"/>
    </w:rPr>
  </w:style>
  <w:style w:type="character" w:customStyle="1" w:styleId="EndNoteBibliographyChar">
    <w:name w:val="EndNote Bibliography Char"/>
    <w:basedOn w:val="BrodtekstChar"/>
    <w:link w:val="EndNoteBibliography"/>
    <w:qFormat/>
    <w:rPr>
      <w:rFonts w:ascii="Times New Roman" w:hAnsi="Times New Roman" w:cs="Times New Roman"/>
      <w:sz w:val="24"/>
      <w:szCs w:val="22"/>
      <w:lang w:val="en-US" w:eastAsia="en-US"/>
    </w:rPr>
  </w:style>
  <w:style w:type="paragraph" w:customStyle="1" w:styleId="5ExtraNumberedIndent">
    <w:name w:val="5_ExtraNumberedIndent"/>
    <w:basedOn w:val="3DUOOverskrift"/>
    <w:link w:val="5ExtraNumberedIndentChar"/>
    <w:qFormat/>
    <w:pPr>
      <w:numPr>
        <w:ilvl w:val="3"/>
      </w:numPr>
      <w:ind w:left="0"/>
      <w:outlineLvl w:val="3"/>
    </w:pPr>
    <w:rPr>
      <w:sz w:val="24"/>
      <w:szCs w:val="24"/>
    </w:rPr>
  </w:style>
  <w:style w:type="character" w:customStyle="1" w:styleId="5ExtraNumberedIndentChar">
    <w:name w:val="5_ExtraNumberedIndent Char"/>
    <w:basedOn w:val="3DUOOverskriftChar"/>
    <w:link w:val="5ExtraNumberedIndent"/>
    <w:qFormat/>
    <w:rPr>
      <w:rFonts w:ascii="Arial" w:hAnsi="Arial"/>
      <w:b/>
      <w:sz w:val="24"/>
      <w:szCs w:val="24"/>
      <w:lang w:val="en-US"/>
    </w:rPr>
  </w:style>
  <w:style w:type="paragraph" w:customStyle="1" w:styleId="BrodtekstNote">
    <w:name w:val="BrodtekstNote"/>
    <w:basedOn w:val="Brodtekst"/>
    <w:link w:val="BrodtekstNoteChar"/>
    <w:qFormat/>
    <w:rPr>
      <w:color w:val="632423" w:themeColor="accent2" w:themeShade="80"/>
    </w:rPr>
  </w:style>
  <w:style w:type="paragraph" w:customStyle="1" w:styleId="2DUOOverskriftnote">
    <w:name w:val="2DUO_Overskrift_note"/>
    <w:basedOn w:val="2DUOOverskrift"/>
    <w:link w:val="2DUOOverskriftnoteChar"/>
    <w:qFormat/>
    <w:rPr>
      <w:color w:val="632423" w:themeColor="accent2" w:themeShade="80"/>
    </w:rPr>
  </w:style>
  <w:style w:type="character" w:customStyle="1" w:styleId="BrodtekstNoteChar">
    <w:name w:val="BrodtekstNote Char"/>
    <w:basedOn w:val="BrodtekstChar"/>
    <w:link w:val="BrodtekstNote"/>
    <w:qFormat/>
    <w:rPr>
      <w:rFonts w:ascii="Times New Roman" w:hAnsi="Times New Roman"/>
      <w:color w:val="632423" w:themeColor="accent2" w:themeShade="80"/>
      <w:sz w:val="24"/>
      <w:lang w:val="en-US"/>
    </w:rPr>
  </w:style>
  <w:style w:type="paragraph" w:customStyle="1" w:styleId="3DUOOverskriftnote">
    <w:name w:val="3DUO_Overskrift_note"/>
    <w:basedOn w:val="3DUOOverskrift"/>
    <w:link w:val="3DUOOverskriftnoteChar"/>
    <w:qFormat/>
    <w:rPr>
      <w:color w:val="632423" w:themeColor="accent2" w:themeShade="80"/>
    </w:rPr>
  </w:style>
  <w:style w:type="character" w:customStyle="1" w:styleId="2DUOOverskriftnoteChar">
    <w:name w:val="2DUO_Overskrift_note Char"/>
    <w:basedOn w:val="2DUOOverskriftChar"/>
    <w:link w:val="2DUOOverskriftnote"/>
    <w:qFormat/>
    <w:rPr>
      <w:rFonts w:ascii="Arial" w:hAnsi="Arial"/>
      <w:b/>
      <w:color w:val="632423" w:themeColor="accent2" w:themeShade="80"/>
      <w:sz w:val="36"/>
      <w:szCs w:val="36"/>
      <w:lang w:val="en-US"/>
    </w:rPr>
  </w:style>
  <w:style w:type="paragraph" w:customStyle="1" w:styleId="5ExtraNumberedIndentnote">
    <w:name w:val="5_ExtraNumberedIndent_note"/>
    <w:basedOn w:val="5ExtraNumberedIndent"/>
    <w:link w:val="5ExtraNumberedIndentnoteChar"/>
    <w:qFormat/>
    <w:rPr>
      <w:color w:val="632423" w:themeColor="accent2" w:themeShade="80"/>
    </w:rPr>
  </w:style>
  <w:style w:type="character" w:customStyle="1" w:styleId="3DUOOverskriftnoteChar">
    <w:name w:val="3DUO_Overskrift_note Char"/>
    <w:basedOn w:val="3DUOOverskriftChar"/>
    <w:link w:val="3DUOOverskriftnote"/>
    <w:qFormat/>
    <w:rPr>
      <w:rFonts w:ascii="Arial" w:hAnsi="Arial"/>
      <w:b/>
      <w:color w:val="632423" w:themeColor="accent2" w:themeShade="80"/>
      <w:sz w:val="28"/>
      <w:szCs w:val="28"/>
      <w:lang w:val="en-US"/>
    </w:rPr>
  </w:style>
  <w:style w:type="character" w:customStyle="1" w:styleId="5ExtraNumberedIndentnoteChar">
    <w:name w:val="5_ExtraNumberedIndent_note Char"/>
    <w:basedOn w:val="5ExtraNumberedIndentChar"/>
    <w:link w:val="5ExtraNumberedIndentnote"/>
    <w:qFormat/>
    <w:rPr>
      <w:rFonts w:ascii="Arial" w:hAnsi="Arial"/>
      <w:b/>
      <w:color w:val="632423" w:themeColor="accent2" w:themeShade="80"/>
      <w:sz w:val="24"/>
      <w:szCs w:val="24"/>
      <w:lang w:val="en-US"/>
    </w:rPr>
  </w:style>
  <w:style w:type="paragraph" w:customStyle="1" w:styleId="Sitatnote">
    <w:name w:val="Sitat_note"/>
    <w:basedOn w:val="Sitat"/>
    <w:link w:val="SitatnoteChar"/>
    <w:qFormat/>
    <w:rPr>
      <w:color w:val="632423" w:themeColor="accent2" w:themeShade="8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character" w:customStyle="1" w:styleId="SitatnoteChar">
    <w:name w:val="Sitat_note Char"/>
    <w:basedOn w:val="SitatChar"/>
    <w:link w:val="Sitatnote"/>
    <w:qFormat/>
    <w:rPr>
      <w:rFonts w:ascii="Times New Roman" w:hAnsi="Times New Roman"/>
      <w:i/>
      <w:color w:val="632423" w:themeColor="accent2" w:themeShade="80"/>
      <w:sz w:val="24"/>
    </w:rPr>
  </w:style>
  <w:style w:type="paragraph" w:customStyle="1" w:styleId="HiddenCitationNotes">
    <w:name w:val="HiddenCitationNotes"/>
    <w:basedOn w:val="Sitatnote"/>
    <w:link w:val="HiddenCitationNotesChar"/>
    <w:qFormat/>
    <w:rPr>
      <w:vanish/>
      <w:vertAlign w:val="superscript"/>
    </w:rPr>
  </w:style>
  <w:style w:type="character" w:customStyle="1" w:styleId="HiddenCitationNotesChar">
    <w:name w:val="HiddenCitationNotes Char"/>
    <w:basedOn w:val="SitatnoteChar"/>
    <w:link w:val="HiddenCitationNotes"/>
    <w:qFormat/>
    <w:rPr>
      <w:rFonts w:ascii="Times New Roman" w:hAnsi="Times New Roman"/>
      <w:i/>
      <w:vanish/>
      <w:color w:val="632423" w:themeColor="accent2" w:themeShade="80"/>
      <w:sz w:val="24"/>
      <w:vertAlign w:val="superscript"/>
      <w:lang w:val="en-US"/>
    </w:rPr>
  </w:style>
  <w:style w:type="paragraph" w:customStyle="1" w:styleId="HiddenNotes">
    <w:name w:val="HiddenNotes"/>
    <w:basedOn w:val="BrodtekstNote"/>
    <w:link w:val="HiddenNotesChar"/>
    <w:qFormat/>
    <w:rPr>
      <w:vanish/>
      <w:color w:val="7030A0"/>
    </w:rPr>
  </w:style>
  <w:style w:type="paragraph" w:customStyle="1" w:styleId="UnsuportedStatement">
    <w:name w:val="UnsuportedStatement"/>
    <w:basedOn w:val="BrodtekstNote"/>
    <w:link w:val="UnsuportedStatementChar"/>
    <w:qFormat/>
    <w:rPr>
      <w:color w:val="FF0000"/>
    </w:rPr>
  </w:style>
  <w:style w:type="character" w:customStyle="1" w:styleId="HiddenNotesChar">
    <w:name w:val="HiddenNotes Char"/>
    <w:basedOn w:val="BrodtekstNoteChar"/>
    <w:link w:val="HiddenNotes"/>
    <w:qFormat/>
    <w:rPr>
      <w:rFonts w:ascii="Times New Roman" w:hAnsi="Times New Roman"/>
      <w:vanish/>
      <w:color w:val="7030A0"/>
      <w:sz w:val="24"/>
      <w:lang w:val="en-US"/>
    </w:rPr>
  </w:style>
  <w:style w:type="paragraph" w:customStyle="1" w:styleId="UnAccurateWords">
    <w:name w:val="UnAccurateWords"/>
    <w:basedOn w:val="BrodtekstNote"/>
    <w:link w:val="UnAccurateWordsChar"/>
    <w:qFormat/>
    <w:rPr>
      <w:color w:val="FFC000"/>
    </w:rPr>
  </w:style>
  <w:style w:type="character" w:customStyle="1" w:styleId="UnsuportedStatementChar">
    <w:name w:val="UnsuportedStatement Char"/>
    <w:basedOn w:val="BrodtekstNoteChar"/>
    <w:link w:val="UnsuportedStatement"/>
    <w:qFormat/>
    <w:rPr>
      <w:rFonts w:ascii="Times New Roman" w:hAnsi="Times New Roman"/>
      <w:color w:val="FF0000"/>
      <w:sz w:val="24"/>
      <w:lang w:val="en-US"/>
    </w:rPr>
  </w:style>
  <w:style w:type="paragraph" w:customStyle="1" w:styleId="UnDifferenciated">
    <w:name w:val="UnDifferenciated"/>
    <w:basedOn w:val="BrodtekstNote"/>
    <w:link w:val="UnDifferenciatedChar"/>
    <w:qFormat/>
    <w:rPr>
      <w:color w:val="808080" w:themeColor="background1" w:themeShade="80"/>
    </w:rPr>
  </w:style>
  <w:style w:type="character" w:customStyle="1" w:styleId="UnAccurateWordsChar">
    <w:name w:val="UnAccurateWords Char"/>
    <w:basedOn w:val="BrodtekstNoteChar"/>
    <w:link w:val="UnAccurateWords"/>
    <w:qFormat/>
    <w:rPr>
      <w:rFonts w:ascii="Times New Roman" w:hAnsi="Times New Roman"/>
      <w:color w:val="FFC000"/>
      <w:sz w:val="24"/>
      <w:lang w:val="en-US"/>
    </w:rPr>
  </w:style>
  <w:style w:type="paragraph" w:customStyle="1" w:styleId="SitatCopyOfOriginal">
    <w:name w:val="SitatCopyOfOriginal"/>
    <w:basedOn w:val="Sitatnote"/>
    <w:link w:val="SitatCopyOfOriginalChar"/>
    <w:qFormat/>
    <w:pPr>
      <w:ind w:left="709" w:right="709" w:firstLine="709"/>
    </w:pPr>
    <w:rPr>
      <w:color w:val="A6A6A6" w:themeColor="background1" w:themeShade="A6"/>
    </w:rPr>
  </w:style>
  <w:style w:type="character" w:customStyle="1" w:styleId="UnDifferenciatedChar">
    <w:name w:val="UnDifferenciated Char"/>
    <w:basedOn w:val="BrodtekstNoteChar"/>
    <w:link w:val="UnDifferenciated"/>
    <w:qFormat/>
    <w:rPr>
      <w:rFonts w:ascii="Times New Roman" w:hAnsi="Times New Roman"/>
      <w:color w:val="808080" w:themeColor="background1" w:themeShade="80"/>
      <w:sz w:val="24"/>
      <w:lang w:val="en-US"/>
    </w:rPr>
  </w:style>
  <w:style w:type="character" w:customStyle="1" w:styleId="SitatCopyOfOriginalChar">
    <w:name w:val="SitatCopyOfOriginal Char"/>
    <w:basedOn w:val="SitatnoteChar"/>
    <w:link w:val="SitatCopyOfOriginal"/>
    <w:qFormat/>
    <w:rPr>
      <w:rFonts w:ascii="Times New Roman" w:hAnsi="Times New Roman"/>
      <w:i/>
      <w:color w:val="A6A6A6" w:themeColor="background1" w:themeShade="A6"/>
      <w:sz w:val="24"/>
      <w:lang w:val="en-US"/>
    </w:rPr>
  </w:style>
  <w:style w:type="paragraph" w:customStyle="1" w:styleId="WriteMore">
    <w:name w:val="WriteMore"/>
    <w:basedOn w:val="BrodtekstNote"/>
    <w:link w:val="WriteMoreChar"/>
    <w:qFormat/>
    <w:rPr>
      <w:color w:val="808080" w:themeColor="background1" w:themeShade="80"/>
      <w:sz w:val="16"/>
      <w:vertAlign w:val="subscript"/>
    </w:rPr>
  </w:style>
  <w:style w:type="character" w:customStyle="1" w:styleId="WriteMoreChar">
    <w:name w:val="WriteMore Char"/>
    <w:basedOn w:val="BrodtekstNoteChar"/>
    <w:link w:val="WriteMore"/>
    <w:qFormat/>
    <w:rPr>
      <w:rFonts w:ascii="Times New Roman" w:hAnsi="Times New Roman"/>
      <w:color w:val="808080" w:themeColor="background1" w:themeShade="80"/>
      <w:sz w:val="16"/>
      <w:vertAlign w:val="subscript"/>
      <w:lang w:val="en-US"/>
    </w:rPr>
  </w:style>
  <w:style w:type="paragraph" w:customStyle="1" w:styleId="Norsk">
    <w:name w:val="Norsk"/>
    <w:basedOn w:val="BrodtekstNote"/>
    <w:link w:val="NorskChar"/>
    <w:qFormat/>
    <w:rPr>
      <w:color w:val="000000" w:themeColor="text1"/>
    </w:rPr>
  </w:style>
  <w:style w:type="character" w:customStyle="1" w:styleId="NorskChar">
    <w:name w:val="Norsk Char"/>
    <w:basedOn w:val="BrodtekstNoteChar"/>
    <w:link w:val="Norsk"/>
    <w:qFormat/>
    <w:rPr>
      <w:rFonts w:ascii="Times New Roman" w:hAnsi="Times New Roman"/>
      <w:color w:val="000000" w:themeColor="text1"/>
      <w:sz w:val="24"/>
      <w:lang w:val="en-US"/>
    </w:rPr>
  </w:style>
  <w:style w:type="paragraph" w:customStyle="1" w:styleId="Kommentar">
    <w:name w:val="Kommentar"/>
    <w:basedOn w:val="BrodtekstNote"/>
    <w:link w:val="KommentarChar"/>
    <w:qFormat/>
    <w:rPr>
      <w:color w:val="00B0F0"/>
    </w:rPr>
  </w:style>
  <w:style w:type="character" w:customStyle="1" w:styleId="KommentarChar">
    <w:name w:val="Kommentar Char"/>
    <w:basedOn w:val="BrodtekstNoteChar"/>
    <w:link w:val="Kommentar"/>
    <w:qFormat/>
    <w:rPr>
      <w:rFonts w:ascii="Times New Roman" w:hAnsi="Times New Roman"/>
      <w:color w:val="00B0F0"/>
      <w:sz w:val="24"/>
      <w:lang w:val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hAnsi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  <w:lang w:val="en-US"/>
    </w:rPr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rFonts w:ascii="Times New Roman" w:hAnsi="Times New Roman"/>
      <w:sz w:val="24"/>
      <w:szCs w:val="2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paragraph" w:customStyle="1" w:styleId="UtennrDUONoPageBreak">
    <w:name w:val="Uten nr. DUO NoPageBreak"/>
    <w:basedOn w:val="UtennrDUO"/>
    <w:link w:val="UtennrDUONoPageBreakChar"/>
    <w:qFormat/>
    <w:pPr>
      <w:pageBreakBefore w:val="0"/>
    </w:pPr>
  </w:style>
  <w:style w:type="character" w:customStyle="1" w:styleId="UtennrDUONoPageBreakChar">
    <w:name w:val="Uten nr. DUO NoPageBreak Char"/>
    <w:basedOn w:val="UtennrDUOChar"/>
    <w:link w:val="UtennrDUONoPageBreak"/>
    <w:qFormat/>
    <w:rPr>
      <w:rFonts w:ascii="Times New Roman" w:hAnsi="Times New Roman"/>
      <w:b/>
      <w:sz w:val="48"/>
      <w:szCs w:val="48"/>
      <w:lang w:val="en-US"/>
    </w:rPr>
  </w:style>
  <w:style w:type="character" w:customStyle="1" w:styleId="CaptionChar">
    <w:name w:val="Caption Char"/>
    <w:link w:val="Caption"/>
    <w:qFormat/>
    <w:rPr>
      <w:rFonts w:ascii="Times New Roman" w:hAnsi="Times New Roman"/>
      <w:b/>
      <w:bCs/>
      <w:sz w:val="18"/>
      <w:szCs w:val="18"/>
      <w:lang w:val="en-US"/>
    </w:rPr>
  </w:style>
  <w:style w:type="character" w:customStyle="1" w:styleId="CaptionforTableChar">
    <w:name w:val="Caption for Table Char"/>
    <w:basedOn w:val="CaptionChar"/>
    <w:link w:val="CaptionforTable"/>
    <w:qFormat/>
    <w:rPr>
      <w:rFonts w:ascii="Times New Roman" w:hAnsi="Times New Roman"/>
      <w:b/>
      <w:bCs/>
      <w:sz w:val="18"/>
      <w:szCs w:val="18"/>
      <w:lang w:val="en-US"/>
    </w:rPr>
  </w:style>
  <w:style w:type="paragraph" w:customStyle="1" w:styleId="CaptionforTable">
    <w:name w:val="Caption for Table"/>
    <w:basedOn w:val="Caption"/>
    <w:link w:val="CaptionforTableChar"/>
    <w:qFormat/>
    <w:pPr>
      <w:spacing w:after="0" w:line="276" w:lineRule="auto"/>
      <w:ind w:left="0" w:right="-2"/>
      <w:jc w:val="left"/>
    </w:pPr>
  </w:style>
  <w:style w:type="paragraph" w:customStyle="1" w:styleId="Figures">
    <w:name w:val="Figures"/>
    <w:basedOn w:val="Normal"/>
    <w:next w:val="Caption"/>
    <w:link w:val="FiguresChar"/>
    <w:qFormat/>
    <w:pPr>
      <w:keepNext/>
      <w:spacing w:after="0"/>
      <w:jc w:val="center"/>
    </w:pPr>
    <w:rPr>
      <w:rFonts w:ascii="Calibri" w:eastAsia="SimSun" w:hAnsi="Calibri" w:cs="Times New Roman"/>
      <w:sz w:val="16"/>
      <w:lang w:eastAsia="zh-CN"/>
    </w:rPr>
  </w:style>
  <w:style w:type="paragraph" w:customStyle="1" w:styleId="hiddenref">
    <w:name w:val="hidden ref"/>
    <w:basedOn w:val="Normal"/>
    <w:link w:val="hiddenrefChar"/>
    <w:qFormat/>
    <w:rPr>
      <w:rFonts w:ascii="Calibri" w:eastAsia="SimSun" w:hAnsi="Calibri" w:cs="Times New Roman"/>
      <w:vanish/>
      <w:sz w:val="16"/>
      <w:vertAlign w:val="superscript"/>
      <w:lang w:eastAsia="zh-CN"/>
    </w:rPr>
  </w:style>
  <w:style w:type="character" w:customStyle="1" w:styleId="FiguresChar">
    <w:name w:val="Figures Char"/>
    <w:link w:val="Figures"/>
    <w:qFormat/>
    <w:rPr>
      <w:rFonts w:ascii="Calibri" w:eastAsia="SimSun" w:hAnsi="Calibri" w:cs="Times New Roman"/>
      <w:sz w:val="16"/>
      <w:lang w:val="en-US" w:eastAsia="zh-CN"/>
    </w:rPr>
  </w:style>
  <w:style w:type="character" w:customStyle="1" w:styleId="hiddenrefChar">
    <w:name w:val="hidden ref Char"/>
    <w:link w:val="hiddenref"/>
    <w:qFormat/>
    <w:rPr>
      <w:rFonts w:ascii="Calibri" w:eastAsia="SimSun" w:hAnsi="Calibri" w:cs="Times New Roman"/>
      <w:vanish/>
      <w:sz w:val="16"/>
      <w:vertAlign w:val="superscript"/>
      <w:lang w:val="en-US" w:eastAsia="zh-CN"/>
    </w:rPr>
  </w:style>
  <w:style w:type="paragraph" w:customStyle="1" w:styleId="oldcaptionfortables">
    <w:name w:val="old_caption for tables"/>
    <w:basedOn w:val="CaptionforTable"/>
    <w:link w:val="oldcaptionfortablesChar"/>
    <w:qFormat/>
    <w:pPr>
      <w:keepNext/>
      <w:ind w:right="0"/>
    </w:p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oldcaptionfortablesChar">
    <w:name w:val="old_caption for tables Char"/>
    <w:basedOn w:val="CaptionforTableChar"/>
    <w:link w:val="oldcaptionfortables"/>
    <w:qFormat/>
    <w:rPr>
      <w:rFonts w:ascii="Times New Roman" w:hAnsi="Times New Roman"/>
      <w:b/>
      <w:b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ablestyle">
    <w:name w:val="Table_style"/>
    <w:basedOn w:val="Figures"/>
    <w:link w:val="TablestyleChar"/>
    <w:qFormat/>
    <w:rsid w:val="00F140A0"/>
  </w:style>
  <w:style w:type="character" w:customStyle="1" w:styleId="TablestyleChar">
    <w:name w:val="Table_style Char"/>
    <w:basedOn w:val="FiguresChar"/>
    <w:link w:val="Tablestyle"/>
    <w:rsid w:val="00F140A0"/>
    <w:rPr>
      <w:rFonts w:ascii="Calibri" w:eastAsia="SimSun" w:hAnsi="Calibri" w:cs="Times New Roman"/>
      <w:sz w:val="16"/>
      <w:szCs w:val="22"/>
      <w:lang w:val="en-US" w:eastAsia="zh-CN"/>
    </w:rPr>
  </w:style>
  <w:style w:type="paragraph" w:styleId="ListParagraph">
    <w:name w:val="List Paragraph"/>
    <w:basedOn w:val="Normal"/>
    <w:uiPriority w:val="99"/>
    <w:rsid w:val="0090075D"/>
    <w:pPr>
      <w:ind w:left="720"/>
      <w:contextualSpacing/>
    </w:pPr>
  </w:style>
  <w:style w:type="table" w:styleId="TableGrid">
    <w:name w:val="Table Grid"/>
    <w:basedOn w:val="TableNormal"/>
    <w:uiPriority w:val="59"/>
    <w:rsid w:val="00A57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uiPriority="0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qFormat="1"/>
    <w:lsdException w:name="envelope address" w:semiHidden="1"/>
    <w:lsdException w:name="envelope return" w:semiHidden="1"/>
    <w:lsdException w:name="footnote reference" w:semiHidden="1"/>
    <w:lsdException w:name="annotation reference" w:uiPriority="0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pPr>
      <w:spacing w:line="240" w:lineRule="auto"/>
      <w:ind w:left="567" w:right="567"/>
      <w:jc w:val="center"/>
    </w:pPr>
    <w:rPr>
      <w:b/>
      <w:bCs/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nb-NO" w:eastAsia="zh-CN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/>
      <w:ind w:left="720"/>
    </w:pPr>
  </w:style>
  <w:style w:type="character" w:styleId="CommentReference">
    <w:name w:val="annotation reference"/>
    <w:basedOn w:val="DefaultParagraphFont"/>
    <w:unhideWhenUsed/>
    <w:qFormat/>
    <w:rPr>
      <w:sz w:val="16"/>
      <w:szCs w:val="16"/>
    </w:rPr>
  </w:style>
  <w:style w:type="character" w:styleId="Emphasis">
    <w:name w:val="Emphasis"/>
    <w:qFormat/>
    <w:rPr>
      <w:rFonts w:ascii="Calibri" w:eastAsia="SimSun" w:hAnsi="Calibri" w:cs="Times New Roman"/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1DUOOverskrift">
    <w:name w:val="1DUO_Overskrift"/>
    <w:basedOn w:val="Normal"/>
    <w:next w:val="Brodtekst"/>
    <w:link w:val="1DUOOverskriftChar"/>
    <w:qFormat/>
    <w:pPr>
      <w:pageBreakBefore/>
      <w:numPr>
        <w:numId w:val="2"/>
      </w:numPr>
      <w:outlineLvl w:val="0"/>
    </w:pPr>
    <w:rPr>
      <w:rFonts w:ascii="Arial" w:hAnsi="Arial"/>
      <w:b/>
      <w:sz w:val="48"/>
      <w:szCs w:val="48"/>
    </w:rPr>
  </w:style>
  <w:style w:type="paragraph" w:customStyle="1" w:styleId="Brodtekst">
    <w:name w:val="Brodtekst"/>
    <w:basedOn w:val="Normal"/>
    <w:link w:val="BrodtekstChar"/>
    <w:qFormat/>
    <w:pPr>
      <w:spacing w:after="240" w:line="360" w:lineRule="auto"/>
    </w:pPr>
  </w:style>
  <w:style w:type="character" w:customStyle="1" w:styleId="1DUOOverskriftChar">
    <w:name w:val="1DUO_Overskrift Char"/>
    <w:basedOn w:val="DefaultParagraphFont"/>
    <w:link w:val="1DUOOverskrift"/>
    <w:qFormat/>
    <w:rPr>
      <w:rFonts w:ascii="Arial" w:hAnsi="Arial"/>
      <w:b/>
      <w:sz w:val="48"/>
      <w:szCs w:val="48"/>
      <w:lang w:val="en-US"/>
    </w:rPr>
  </w:style>
  <w:style w:type="paragraph" w:customStyle="1" w:styleId="2DUOOverskrift">
    <w:name w:val="2DUO_Overskrift"/>
    <w:basedOn w:val="Normal"/>
    <w:next w:val="Brodtekst"/>
    <w:link w:val="2DUOOverskriftChar"/>
    <w:qFormat/>
    <w:pPr>
      <w:numPr>
        <w:ilvl w:val="1"/>
        <w:numId w:val="2"/>
      </w:numPr>
      <w:spacing w:before="480"/>
      <w:ind w:left="0"/>
      <w:outlineLvl w:val="1"/>
    </w:pPr>
    <w:rPr>
      <w:rFonts w:ascii="Arial" w:hAnsi="Arial"/>
      <w:b/>
      <w:sz w:val="36"/>
      <w:szCs w:val="36"/>
    </w:rPr>
  </w:style>
  <w:style w:type="character" w:customStyle="1" w:styleId="BrodtekstChar">
    <w:name w:val="Brodtekst Char"/>
    <w:basedOn w:val="DefaultParagraphFont"/>
    <w:link w:val="Brodtekst"/>
    <w:qFormat/>
    <w:rPr>
      <w:rFonts w:ascii="Times New Roman" w:hAnsi="Times New Roman"/>
      <w:sz w:val="24"/>
      <w:lang w:val="en-US"/>
    </w:rPr>
  </w:style>
  <w:style w:type="paragraph" w:customStyle="1" w:styleId="3DUOOverskrift">
    <w:name w:val="3DUO_Overskrift"/>
    <w:basedOn w:val="Normal"/>
    <w:next w:val="Brodtekst"/>
    <w:link w:val="3DUOOverskriftChar"/>
    <w:qFormat/>
    <w:pPr>
      <w:numPr>
        <w:ilvl w:val="2"/>
        <w:numId w:val="2"/>
      </w:numPr>
      <w:tabs>
        <w:tab w:val="clear" w:pos="1843"/>
        <w:tab w:val="left" w:pos="0"/>
      </w:tabs>
      <w:spacing w:before="480"/>
      <w:ind w:left="0"/>
      <w:outlineLvl w:val="2"/>
    </w:pPr>
    <w:rPr>
      <w:rFonts w:ascii="Arial" w:hAnsi="Arial"/>
      <w:b/>
      <w:sz w:val="28"/>
      <w:szCs w:val="28"/>
    </w:rPr>
  </w:style>
  <w:style w:type="character" w:customStyle="1" w:styleId="2DUOOverskriftChar">
    <w:name w:val="2DUO_Overskrift Char"/>
    <w:basedOn w:val="DefaultParagraphFont"/>
    <w:link w:val="2DUOOverskrift"/>
    <w:qFormat/>
    <w:rPr>
      <w:rFonts w:ascii="Arial" w:hAnsi="Arial"/>
      <w:b/>
      <w:sz w:val="36"/>
      <w:szCs w:val="36"/>
      <w:lang w:val="en-US"/>
    </w:rPr>
  </w:style>
  <w:style w:type="paragraph" w:customStyle="1" w:styleId="4DUOOverskrift">
    <w:name w:val="4DUO_Overskrift"/>
    <w:basedOn w:val="Normal"/>
    <w:next w:val="Brodtekst"/>
    <w:link w:val="4DUOOverskriftChar"/>
    <w:qFormat/>
    <w:pPr>
      <w:spacing w:before="480"/>
    </w:pPr>
    <w:rPr>
      <w:rFonts w:ascii="Arial" w:hAnsi="Arial"/>
      <w:b/>
    </w:rPr>
  </w:style>
  <w:style w:type="character" w:customStyle="1" w:styleId="3DUOOverskriftChar">
    <w:name w:val="3DUO_Overskrift Char"/>
    <w:basedOn w:val="DefaultParagraphFont"/>
    <w:link w:val="3DUOOverskrift"/>
    <w:qFormat/>
    <w:rPr>
      <w:rFonts w:ascii="Arial" w:hAnsi="Arial"/>
      <w:b/>
      <w:sz w:val="28"/>
      <w:szCs w:val="28"/>
      <w:lang w:val="en-US"/>
    </w:rPr>
  </w:style>
  <w:style w:type="paragraph" w:customStyle="1" w:styleId="ListParagraph1">
    <w:name w:val="List Paragraph1"/>
    <w:basedOn w:val="Normal"/>
    <w:uiPriority w:val="34"/>
    <w:unhideWhenUsed/>
    <w:qFormat/>
    <w:pPr>
      <w:ind w:left="720"/>
      <w:contextualSpacing/>
    </w:pPr>
  </w:style>
  <w:style w:type="character" w:customStyle="1" w:styleId="4DUOOverskriftChar">
    <w:name w:val="4DUO_Overskrift Char"/>
    <w:basedOn w:val="DefaultParagraphFont"/>
    <w:link w:val="4DUOOverskrift"/>
    <w:qFormat/>
    <w:rPr>
      <w:rFonts w:ascii="Arial" w:hAnsi="Arial"/>
      <w:b/>
      <w:sz w:val="24"/>
      <w:lang w:val="en-US"/>
    </w:rPr>
  </w:style>
  <w:style w:type="paragraph" w:customStyle="1" w:styleId="UtennrDUO">
    <w:name w:val="Uten nr. DUO"/>
    <w:basedOn w:val="Normal"/>
    <w:next w:val="Brodtekst"/>
    <w:link w:val="UtennrDUOChar"/>
    <w:qFormat/>
    <w:pPr>
      <w:pageBreakBefore/>
      <w:outlineLvl w:val="0"/>
    </w:pPr>
    <w:rPr>
      <w:b/>
      <w:sz w:val="48"/>
      <w:szCs w:val="48"/>
    </w:rPr>
  </w:style>
  <w:style w:type="paragraph" w:customStyle="1" w:styleId="Utennretterkap1">
    <w:name w:val="Uten nr. etter kap1"/>
    <w:basedOn w:val="Normal"/>
    <w:next w:val="Brodtekst"/>
    <w:link w:val="Utennretterkap1Char"/>
    <w:qFormat/>
    <w:pPr>
      <w:pageBreakBefore/>
      <w:outlineLvl w:val="0"/>
    </w:pPr>
    <w:rPr>
      <w:b/>
      <w:sz w:val="48"/>
      <w:szCs w:val="48"/>
    </w:rPr>
  </w:style>
  <w:style w:type="character" w:customStyle="1" w:styleId="UtennrDUOChar">
    <w:name w:val="Uten nr. DUO Char"/>
    <w:basedOn w:val="DefaultParagraphFont"/>
    <w:link w:val="UtennrDUO"/>
    <w:qFormat/>
    <w:rPr>
      <w:rFonts w:ascii="Times New Roman" w:hAnsi="Times New Roman"/>
      <w:b/>
      <w:sz w:val="48"/>
      <w:szCs w:val="48"/>
    </w:rPr>
  </w:style>
  <w:style w:type="paragraph" w:customStyle="1" w:styleId="Sitat">
    <w:name w:val="Sitat"/>
    <w:basedOn w:val="Normal"/>
    <w:next w:val="Brodtekst"/>
    <w:link w:val="SitatChar"/>
    <w:qFormat/>
    <w:pPr>
      <w:ind w:firstLine="708"/>
    </w:pPr>
    <w:rPr>
      <w:i/>
    </w:rPr>
  </w:style>
  <w:style w:type="character" w:customStyle="1" w:styleId="Utennretterkap1Char">
    <w:name w:val="Uten nr. etter kap1 Char"/>
    <w:basedOn w:val="DefaultParagraphFont"/>
    <w:link w:val="Utennretterkap1"/>
    <w:qFormat/>
    <w:rPr>
      <w:rFonts w:ascii="Times New Roman" w:hAnsi="Times New Roman"/>
      <w:b/>
      <w:sz w:val="48"/>
      <w:szCs w:val="48"/>
    </w:rPr>
  </w:style>
  <w:style w:type="paragraph" w:customStyle="1" w:styleId="Figur">
    <w:name w:val="Figur"/>
    <w:basedOn w:val="Normal"/>
    <w:next w:val="Brodtekst"/>
    <w:link w:val="FigurChar"/>
    <w:qFormat/>
    <w:pPr>
      <w:spacing w:after="0" w:line="240" w:lineRule="auto"/>
      <w:jc w:val="center"/>
    </w:pPr>
    <w:rPr>
      <w:sz w:val="20"/>
    </w:rPr>
  </w:style>
  <w:style w:type="character" w:customStyle="1" w:styleId="SitatChar">
    <w:name w:val="Sitat Char"/>
    <w:basedOn w:val="DefaultParagraphFont"/>
    <w:link w:val="Sitat"/>
    <w:qFormat/>
    <w:rPr>
      <w:rFonts w:ascii="Times New Roman" w:hAnsi="Times New Roman"/>
      <w:i/>
      <w:sz w:val="24"/>
    </w:rPr>
  </w:style>
  <w:style w:type="character" w:customStyle="1" w:styleId="FigurChar">
    <w:name w:val="Figur Char"/>
    <w:basedOn w:val="DefaultParagraphFont"/>
    <w:link w:val="Figur"/>
    <w:qFormat/>
    <w:rPr>
      <w:rFonts w:ascii="Times New Roman" w:hAnsi="Times New Roman"/>
      <w:sz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Forside-Tittel">
    <w:name w:val="Forside - Tittel"/>
    <w:basedOn w:val="Normal"/>
    <w:next w:val="Brodtekst"/>
    <w:link w:val="Forside-TittelChar"/>
    <w:qFormat/>
    <w:pPr>
      <w:spacing w:after="0" w:line="240" w:lineRule="auto"/>
      <w:ind w:left="567" w:right="567"/>
    </w:pPr>
    <w:rPr>
      <w:rFonts w:ascii="Arial" w:hAnsi="Arial" w:cs="Arial"/>
      <w:sz w:val="48"/>
      <w:szCs w:val="48"/>
    </w:rPr>
  </w:style>
  <w:style w:type="paragraph" w:customStyle="1" w:styleId="Forside-Undertittel">
    <w:name w:val="Forside - Undertittel"/>
    <w:basedOn w:val="Normal"/>
    <w:next w:val="Brodtekst"/>
    <w:link w:val="Forside-UndertittelChar"/>
    <w:qFormat/>
    <w:pPr>
      <w:spacing w:after="0" w:line="240" w:lineRule="auto"/>
      <w:ind w:left="567" w:right="567"/>
    </w:pPr>
    <w:rPr>
      <w:rFonts w:ascii="Arial" w:hAnsi="Arial" w:cs="Arial"/>
      <w:i/>
      <w:sz w:val="40"/>
      <w:szCs w:val="40"/>
    </w:rPr>
  </w:style>
  <w:style w:type="character" w:customStyle="1" w:styleId="Forside-TittelChar">
    <w:name w:val="Forside - Tittel Char"/>
    <w:basedOn w:val="DefaultParagraphFont"/>
    <w:link w:val="Forside-Tittel"/>
    <w:qFormat/>
    <w:rPr>
      <w:rFonts w:ascii="Arial" w:hAnsi="Arial" w:cs="Arial"/>
      <w:sz w:val="48"/>
      <w:szCs w:val="48"/>
    </w:rPr>
  </w:style>
  <w:style w:type="paragraph" w:customStyle="1" w:styleId="Forside-Forfatterogoppgave">
    <w:name w:val="Forside - Forfatter og oppgave"/>
    <w:basedOn w:val="Normal"/>
    <w:next w:val="Brodtekst"/>
    <w:link w:val="Forside-ForfatterogoppgaveChar"/>
    <w:qFormat/>
    <w:pPr>
      <w:spacing w:after="0" w:line="240" w:lineRule="auto"/>
      <w:ind w:left="567" w:right="567"/>
    </w:pPr>
    <w:rPr>
      <w:rFonts w:ascii="Arial" w:hAnsi="Arial" w:cs="Arial"/>
      <w:sz w:val="32"/>
      <w:szCs w:val="32"/>
    </w:rPr>
  </w:style>
  <w:style w:type="character" w:customStyle="1" w:styleId="Forside-UndertittelChar">
    <w:name w:val="Forside - Undertittel Char"/>
    <w:basedOn w:val="DefaultParagraphFont"/>
    <w:link w:val="Forside-Undertittel"/>
    <w:qFormat/>
    <w:rPr>
      <w:rFonts w:ascii="Arial" w:hAnsi="Arial" w:cs="Arial"/>
      <w:i/>
      <w:sz w:val="40"/>
      <w:szCs w:val="40"/>
    </w:rPr>
  </w:style>
  <w:style w:type="paragraph" w:customStyle="1" w:styleId="Forside-dato">
    <w:name w:val="Forside - dato"/>
    <w:basedOn w:val="Normal"/>
    <w:next w:val="Brodtekst"/>
    <w:link w:val="Forside-datoChar"/>
    <w:qFormat/>
    <w:pPr>
      <w:spacing w:after="0" w:line="240" w:lineRule="auto"/>
      <w:ind w:left="567" w:right="567"/>
    </w:pPr>
    <w:rPr>
      <w:rFonts w:ascii="Arial" w:hAnsi="Arial" w:cs="Arial"/>
      <w:szCs w:val="32"/>
    </w:rPr>
  </w:style>
  <w:style w:type="character" w:customStyle="1" w:styleId="Forside-ForfatterogoppgaveChar">
    <w:name w:val="Forside - Forfatter og oppgave Char"/>
    <w:basedOn w:val="DefaultParagraphFont"/>
    <w:link w:val="Forside-Forfatterogoppgave"/>
    <w:qFormat/>
    <w:rPr>
      <w:rFonts w:ascii="Arial" w:hAnsi="Arial" w:cs="Arial"/>
      <w:sz w:val="32"/>
      <w:szCs w:val="32"/>
    </w:rPr>
  </w:style>
  <w:style w:type="character" w:customStyle="1" w:styleId="Forside-datoChar">
    <w:name w:val="Forside - dato Char"/>
    <w:basedOn w:val="DefaultParagraphFont"/>
    <w:link w:val="Forside-dato"/>
    <w:qFormat/>
    <w:rPr>
      <w:rFonts w:ascii="Arial" w:hAnsi="Arial" w:cs="Arial"/>
      <w:sz w:val="24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qFormat/>
    <w:pPr>
      <w:spacing w:after="0"/>
      <w:jc w:val="center"/>
    </w:pPr>
    <w:rPr>
      <w:rFonts w:cs="Times New Roman"/>
    </w:rPr>
  </w:style>
  <w:style w:type="character" w:customStyle="1" w:styleId="EndNoteBibliographyTitleChar">
    <w:name w:val="EndNote Bibliography Title Char"/>
    <w:basedOn w:val="BrodtekstChar"/>
    <w:link w:val="EndNoteBibliographyTitle"/>
    <w:qFormat/>
    <w:rPr>
      <w:rFonts w:ascii="Times New Roman" w:hAnsi="Times New Roman" w:cs="Times New Roman"/>
      <w:sz w:val="24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qFormat/>
    <w:pPr>
      <w:spacing w:line="240" w:lineRule="auto"/>
    </w:pPr>
    <w:rPr>
      <w:rFonts w:cs="Times New Roman"/>
    </w:rPr>
  </w:style>
  <w:style w:type="character" w:customStyle="1" w:styleId="EndNoteBibliographyChar">
    <w:name w:val="EndNote Bibliography Char"/>
    <w:basedOn w:val="BrodtekstChar"/>
    <w:link w:val="EndNoteBibliography"/>
    <w:qFormat/>
    <w:rPr>
      <w:rFonts w:ascii="Times New Roman" w:hAnsi="Times New Roman" w:cs="Times New Roman"/>
      <w:sz w:val="24"/>
      <w:szCs w:val="22"/>
      <w:lang w:val="en-US" w:eastAsia="en-US"/>
    </w:rPr>
  </w:style>
  <w:style w:type="paragraph" w:customStyle="1" w:styleId="5ExtraNumberedIndent">
    <w:name w:val="5_ExtraNumberedIndent"/>
    <w:basedOn w:val="3DUOOverskrift"/>
    <w:link w:val="5ExtraNumberedIndentChar"/>
    <w:qFormat/>
    <w:pPr>
      <w:numPr>
        <w:ilvl w:val="3"/>
      </w:numPr>
      <w:ind w:left="0"/>
      <w:outlineLvl w:val="3"/>
    </w:pPr>
    <w:rPr>
      <w:sz w:val="24"/>
      <w:szCs w:val="24"/>
    </w:rPr>
  </w:style>
  <w:style w:type="character" w:customStyle="1" w:styleId="5ExtraNumberedIndentChar">
    <w:name w:val="5_ExtraNumberedIndent Char"/>
    <w:basedOn w:val="3DUOOverskriftChar"/>
    <w:link w:val="5ExtraNumberedIndent"/>
    <w:qFormat/>
    <w:rPr>
      <w:rFonts w:ascii="Arial" w:hAnsi="Arial"/>
      <w:b/>
      <w:sz w:val="24"/>
      <w:szCs w:val="24"/>
      <w:lang w:val="en-US"/>
    </w:rPr>
  </w:style>
  <w:style w:type="paragraph" w:customStyle="1" w:styleId="BrodtekstNote">
    <w:name w:val="BrodtekstNote"/>
    <w:basedOn w:val="Brodtekst"/>
    <w:link w:val="BrodtekstNoteChar"/>
    <w:qFormat/>
    <w:rPr>
      <w:color w:val="632423" w:themeColor="accent2" w:themeShade="80"/>
    </w:rPr>
  </w:style>
  <w:style w:type="paragraph" w:customStyle="1" w:styleId="2DUOOverskriftnote">
    <w:name w:val="2DUO_Overskrift_note"/>
    <w:basedOn w:val="2DUOOverskrift"/>
    <w:link w:val="2DUOOverskriftnoteChar"/>
    <w:qFormat/>
    <w:rPr>
      <w:color w:val="632423" w:themeColor="accent2" w:themeShade="80"/>
    </w:rPr>
  </w:style>
  <w:style w:type="character" w:customStyle="1" w:styleId="BrodtekstNoteChar">
    <w:name w:val="BrodtekstNote Char"/>
    <w:basedOn w:val="BrodtekstChar"/>
    <w:link w:val="BrodtekstNote"/>
    <w:qFormat/>
    <w:rPr>
      <w:rFonts w:ascii="Times New Roman" w:hAnsi="Times New Roman"/>
      <w:color w:val="632423" w:themeColor="accent2" w:themeShade="80"/>
      <w:sz w:val="24"/>
      <w:lang w:val="en-US"/>
    </w:rPr>
  </w:style>
  <w:style w:type="paragraph" w:customStyle="1" w:styleId="3DUOOverskriftnote">
    <w:name w:val="3DUO_Overskrift_note"/>
    <w:basedOn w:val="3DUOOverskrift"/>
    <w:link w:val="3DUOOverskriftnoteChar"/>
    <w:qFormat/>
    <w:rPr>
      <w:color w:val="632423" w:themeColor="accent2" w:themeShade="80"/>
    </w:rPr>
  </w:style>
  <w:style w:type="character" w:customStyle="1" w:styleId="2DUOOverskriftnoteChar">
    <w:name w:val="2DUO_Overskrift_note Char"/>
    <w:basedOn w:val="2DUOOverskriftChar"/>
    <w:link w:val="2DUOOverskriftnote"/>
    <w:qFormat/>
    <w:rPr>
      <w:rFonts w:ascii="Arial" w:hAnsi="Arial"/>
      <w:b/>
      <w:color w:val="632423" w:themeColor="accent2" w:themeShade="80"/>
      <w:sz w:val="36"/>
      <w:szCs w:val="36"/>
      <w:lang w:val="en-US"/>
    </w:rPr>
  </w:style>
  <w:style w:type="paragraph" w:customStyle="1" w:styleId="5ExtraNumberedIndentnote">
    <w:name w:val="5_ExtraNumberedIndent_note"/>
    <w:basedOn w:val="5ExtraNumberedIndent"/>
    <w:link w:val="5ExtraNumberedIndentnoteChar"/>
    <w:qFormat/>
    <w:rPr>
      <w:color w:val="632423" w:themeColor="accent2" w:themeShade="80"/>
    </w:rPr>
  </w:style>
  <w:style w:type="character" w:customStyle="1" w:styleId="3DUOOverskriftnoteChar">
    <w:name w:val="3DUO_Overskrift_note Char"/>
    <w:basedOn w:val="3DUOOverskriftChar"/>
    <w:link w:val="3DUOOverskriftnote"/>
    <w:qFormat/>
    <w:rPr>
      <w:rFonts w:ascii="Arial" w:hAnsi="Arial"/>
      <w:b/>
      <w:color w:val="632423" w:themeColor="accent2" w:themeShade="80"/>
      <w:sz w:val="28"/>
      <w:szCs w:val="28"/>
      <w:lang w:val="en-US"/>
    </w:rPr>
  </w:style>
  <w:style w:type="character" w:customStyle="1" w:styleId="5ExtraNumberedIndentnoteChar">
    <w:name w:val="5_ExtraNumberedIndent_note Char"/>
    <w:basedOn w:val="5ExtraNumberedIndentChar"/>
    <w:link w:val="5ExtraNumberedIndentnote"/>
    <w:qFormat/>
    <w:rPr>
      <w:rFonts w:ascii="Arial" w:hAnsi="Arial"/>
      <w:b/>
      <w:color w:val="632423" w:themeColor="accent2" w:themeShade="80"/>
      <w:sz w:val="24"/>
      <w:szCs w:val="24"/>
      <w:lang w:val="en-US"/>
    </w:rPr>
  </w:style>
  <w:style w:type="paragraph" w:customStyle="1" w:styleId="Sitatnote">
    <w:name w:val="Sitat_note"/>
    <w:basedOn w:val="Sitat"/>
    <w:link w:val="SitatnoteChar"/>
    <w:qFormat/>
    <w:rPr>
      <w:color w:val="632423" w:themeColor="accent2" w:themeShade="8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character" w:customStyle="1" w:styleId="SitatnoteChar">
    <w:name w:val="Sitat_note Char"/>
    <w:basedOn w:val="SitatChar"/>
    <w:link w:val="Sitatnote"/>
    <w:qFormat/>
    <w:rPr>
      <w:rFonts w:ascii="Times New Roman" w:hAnsi="Times New Roman"/>
      <w:i/>
      <w:color w:val="632423" w:themeColor="accent2" w:themeShade="80"/>
      <w:sz w:val="24"/>
    </w:rPr>
  </w:style>
  <w:style w:type="paragraph" w:customStyle="1" w:styleId="HiddenCitationNotes">
    <w:name w:val="HiddenCitationNotes"/>
    <w:basedOn w:val="Sitatnote"/>
    <w:link w:val="HiddenCitationNotesChar"/>
    <w:qFormat/>
    <w:rPr>
      <w:vanish/>
      <w:vertAlign w:val="superscript"/>
    </w:rPr>
  </w:style>
  <w:style w:type="character" w:customStyle="1" w:styleId="HiddenCitationNotesChar">
    <w:name w:val="HiddenCitationNotes Char"/>
    <w:basedOn w:val="SitatnoteChar"/>
    <w:link w:val="HiddenCitationNotes"/>
    <w:qFormat/>
    <w:rPr>
      <w:rFonts w:ascii="Times New Roman" w:hAnsi="Times New Roman"/>
      <w:i/>
      <w:vanish/>
      <w:color w:val="632423" w:themeColor="accent2" w:themeShade="80"/>
      <w:sz w:val="24"/>
      <w:vertAlign w:val="superscript"/>
      <w:lang w:val="en-US"/>
    </w:rPr>
  </w:style>
  <w:style w:type="paragraph" w:customStyle="1" w:styleId="HiddenNotes">
    <w:name w:val="HiddenNotes"/>
    <w:basedOn w:val="BrodtekstNote"/>
    <w:link w:val="HiddenNotesChar"/>
    <w:qFormat/>
    <w:rPr>
      <w:vanish/>
      <w:color w:val="7030A0"/>
    </w:rPr>
  </w:style>
  <w:style w:type="paragraph" w:customStyle="1" w:styleId="UnsuportedStatement">
    <w:name w:val="UnsuportedStatement"/>
    <w:basedOn w:val="BrodtekstNote"/>
    <w:link w:val="UnsuportedStatementChar"/>
    <w:qFormat/>
    <w:rPr>
      <w:color w:val="FF0000"/>
    </w:rPr>
  </w:style>
  <w:style w:type="character" w:customStyle="1" w:styleId="HiddenNotesChar">
    <w:name w:val="HiddenNotes Char"/>
    <w:basedOn w:val="BrodtekstNoteChar"/>
    <w:link w:val="HiddenNotes"/>
    <w:qFormat/>
    <w:rPr>
      <w:rFonts w:ascii="Times New Roman" w:hAnsi="Times New Roman"/>
      <w:vanish/>
      <w:color w:val="7030A0"/>
      <w:sz w:val="24"/>
      <w:lang w:val="en-US"/>
    </w:rPr>
  </w:style>
  <w:style w:type="paragraph" w:customStyle="1" w:styleId="UnAccurateWords">
    <w:name w:val="UnAccurateWords"/>
    <w:basedOn w:val="BrodtekstNote"/>
    <w:link w:val="UnAccurateWordsChar"/>
    <w:qFormat/>
    <w:rPr>
      <w:color w:val="FFC000"/>
    </w:rPr>
  </w:style>
  <w:style w:type="character" w:customStyle="1" w:styleId="UnsuportedStatementChar">
    <w:name w:val="UnsuportedStatement Char"/>
    <w:basedOn w:val="BrodtekstNoteChar"/>
    <w:link w:val="UnsuportedStatement"/>
    <w:qFormat/>
    <w:rPr>
      <w:rFonts w:ascii="Times New Roman" w:hAnsi="Times New Roman"/>
      <w:color w:val="FF0000"/>
      <w:sz w:val="24"/>
      <w:lang w:val="en-US"/>
    </w:rPr>
  </w:style>
  <w:style w:type="paragraph" w:customStyle="1" w:styleId="UnDifferenciated">
    <w:name w:val="UnDifferenciated"/>
    <w:basedOn w:val="BrodtekstNote"/>
    <w:link w:val="UnDifferenciatedChar"/>
    <w:qFormat/>
    <w:rPr>
      <w:color w:val="808080" w:themeColor="background1" w:themeShade="80"/>
    </w:rPr>
  </w:style>
  <w:style w:type="character" w:customStyle="1" w:styleId="UnAccurateWordsChar">
    <w:name w:val="UnAccurateWords Char"/>
    <w:basedOn w:val="BrodtekstNoteChar"/>
    <w:link w:val="UnAccurateWords"/>
    <w:qFormat/>
    <w:rPr>
      <w:rFonts w:ascii="Times New Roman" w:hAnsi="Times New Roman"/>
      <w:color w:val="FFC000"/>
      <w:sz w:val="24"/>
      <w:lang w:val="en-US"/>
    </w:rPr>
  </w:style>
  <w:style w:type="paragraph" w:customStyle="1" w:styleId="SitatCopyOfOriginal">
    <w:name w:val="SitatCopyOfOriginal"/>
    <w:basedOn w:val="Sitatnote"/>
    <w:link w:val="SitatCopyOfOriginalChar"/>
    <w:qFormat/>
    <w:pPr>
      <w:ind w:left="709" w:right="709" w:firstLine="709"/>
    </w:pPr>
    <w:rPr>
      <w:color w:val="A6A6A6" w:themeColor="background1" w:themeShade="A6"/>
    </w:rPr>
  </w:style>
  <w:style w:type="character" w:customStyle="1" w:styleId="UnDifferenciatedChar">
    <w:name w:val="UnDifferenciated Char"/>
    <w:basedOn w:val="BrodtekstNoteChar"/>
    <w:link w:val="UnDifferenciated"/>
    <w:qFormat/>
    <w:rPr>
      <w:rFonts w:ascii="Times New Roman" w:hAnsi="Times New Roman"/>
      <w:color w:val="808080" w:themeColor="background1" w:themeShade="80"/>
      <w:sz w:val="24"/>
      <w:lang w:val="en-US"/>
    </w:rPr>
  </w:style>
  <w:style w:type="character" w:customStyle="1" w:styleId="SitatCopyOfOriginalChar">
    <w:name w:val="SitatCopyOfOriginal Char"/>
    <w:basedOn w:val="SitatnoteChar"/>
    <w:link w:val="SitatCopyOfOriginal"/>
    <w:qFormat/>
    <w:rPr>
      <w:rFonts w:ascii="Times New Roman" w:hAnsi="Times New Roman"/>
      <w:i/>
      <w:color w:val="A6A6A6" w:themeColor="background1" w:themeShade="A6"/>
      <w:sz w:val="24"/>
      <w:lang w:val="en-US"/>
    </w:rPr>
  </w:style>
  <w:style w:type="paragraph" w:customStyle="1" w:styleId="WriteMore">
    <w:name w:val="WriteMore"/>
    <w:basedOn w:val="BrodtekstNote"/>
    <w:link w:val="WriteMoreChar"/>
    <w:qFormat/>
    <w:rPr>
      <w:color w:val="808080" w:themeColor="background1" w:themeShade="80"/>
      <w:sz w:val="16"/>
      <w:vertAlign w:val="subscript"/>
    </w:rPr>
  </w:style>
  <w:style w:type="character" w:customStyle="1" w:styleId="WriteMoreChar">
    <w:name w:val="WriteMore Char"/>
    <w:basedOn w:val="BrodtekstNoteChar"/>
    <w:link w:val="WriteMore"/>
    <w:qFormat/>
    <w:rPr>
      <w:rFonts w:ascii="Times New Roman" w:hAnsi="Times New Roman"/>
      <w:color w:val="808080" w:themeColor="background1" w:themeShade="80"/>
      <w:sz w:val="16"/>
      <w:vertAlign w:val="subscript"/>
      <w:lang w:val="en-US"/>
    </w:rPr>
  </w:style>
  <w:style w:type="paragraph" w:customStyle="1" w:styleId="Norsk">
    <w:name w:val="Norsk"/>
    <w:basedOn w:val="BrodtekstNote"/>
    <w:link w:val="NorskChar"/>
    <w:qFormat/>
    <w:rPr>
      <w:color w:val="000000" w:themeColor="text1"/>
    </w:rPr>
  </w:style>
  <w:style w:type="character" w:customStyle="1" w:styleId="NorskChar">
    <w:name w:val="Norsk Char"/>
    <w:basedOn w:val="BrodtekstNoteChar"/>
    <w:link w:val="Norsk"/>
    <w:qFormat/>
    <w:rPr>
      <w:rFonts w:ascii="Times New Roman" w:hAnsi="Times New Roman"/>
      <w:color w:val="000000" w:themeColor="text1"/>
      <w:sz w:val="24"/>
      <w:lang w:val="en-US"/>
    </w:rPr>
  </w:style>
  <w:style w:type="paragraph" w:customStyle="1" w:styleId="Kommentar">
    <w:name w:val="Kommentar"/>
    <w:basedOn w:val="BrodtekstNote"/>
    <w:link w:val="KommentarChar"/>
    <w:qFormat/>
    <w:rPr>
      <w:color w:val="00B0F0"/>
    </w:rPr>
  </w:style>
  <w:style w:type="character" w:customStyle="1" w:styleId="KommentarChar">
    <w:name w:val="Kommentar Char"/>
    <w:basedOn w:val="BrodtekstNoteChar"/>
    <w:link w:val="Kommentar"/>
    <w:qFormat/>
    <w:rPr>
      <w:rFonts w:ascii="Times New Roman" w:hAnsi="Times New Roman"/>
      <w:color w:val="00B0F0"/>
      <w:sz w:val="24"/>
      <w:lang w:val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hAnsi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  <w:lang w:val="en-US"/>
    </w:rPr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rFonts w:ascii="Times New Roman" w:hAnsi="Times New Roman"/>
      <w:sz w:val="24"/>
      <w:szCs w:val="2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paragraph" w:customStyle="1" w:styleId="UtennrDUONoPageBreak">
    <w:name w:val="Uten nr. DUO NoPageBreak"/>
    <w:basedOn w:val="UtennrDUO"/>
    <w:link w:val="UtennrDUONoPageBreakChar"/>
    <w:qFormat/>
    <w:pPr>
      <w:pageBreakBefore w:val="0"/>
    </w:pPr>
  </w:style>
  <w:style w:type="character" w:customStyle="1" w:styleId="UtennrDUONoPageBreakChar">
    <w:name w:val="Uten nr. DUO NoPageBreak Char"/>
    <w:basedOn w:val="UtennrDUOChar"/>
    <w:link w:val="UtennrDUONoPageBreak"/>
    <w:qFormat/>
    <w:rPr>
      <w:rFonts w:ascii="Times New Roman" w:hAnsi="Times New Roman"/>
      <w:b/>
      <w:sz w:val="48"/>
      <w:szCs w:val="48"/>
      <w:lang w:val="en-US"/>
    </w:rPr>
  </w:style>
  <w:style w:type="character" w:customStyle="1" w:styleId="CaptionChar">
    <w:name w:val="Caption Char"/>
    <w:link w:val="Caption"/>
    <w:qFormat/>
    <w:rPr>
      <w:rFonts w:ascii="Times New Roman" w:hAnsi="Times New Roman"/>
      <w:b/>
      <w:bCs/>
      <w:sz w:val="18"/>
      <w:szCs w:val="18"/>
      <w:lang w:val="en-US"/>
    </w:rPr>
  </w:style>
  <w:style w:type="character" w:customStyle="1" w:styleId="CaptionforTableChar">
    <w:name w:val="Caption for Table Char"/>
    <w:basedOn w:val="CaptionChar"/>
    <w:link w:val="CaptionforTable"/>
    <w:qFormat/>
    <w:rPr>
      <w:rFonts w:ascii="Times New Roman" w:hAnsi="Times New Roman"/>
      <w:b/>
      <w:bCs/>
      <w:sz w:val="18"/>
      <w:szCs w:val="18"/>
      <w:lang w:val="en-US"/>
    </w:rPr>
  </w:style>
  <w:style w:type="paragraph" w:customStyle="1" w:styleId="CaptionforTable">
    <w:name w:val="Caption for Table"/>
    <w:basedOn w:val="Caption"/>
    <w:link w:val="CaptionforTableChar"/>
    <w:qFormat/>
    <w:pPr>
      <w:spacing w:after="0" w:line="276" w:lineRule="auto"/>
      <w:ind w:left="0" w:right="-2"/>
      <w:jc w:val="left"/>
    </w:pPr>
  </w:style>
  <w:style w:type="paragraph" w:customStyle="1" w:styleId="Figures">
    <w:name w:val="Figures"/>
    <w:basedOn w:val="Normal"/>
    <w:next w:val="Caption"/>
    <w:link w:val="FiguresChar"/>
    <w:qFormat/>
    <w:pPr>
      <w:keepNext/>
      <w:spacing w:after="0"/>
      <w:jc w:val="center"/>
    </w:pPr>
    <w:rPr>
      <w:rFonts w:ascii="Calibri" w:eastAsia="SimSun" w:hAnsi="Calibri" w:cs="Times New Roman"/>
      <w:sz w:val="16"/>
      <w:lang w:eastAsia="zh-CN"/>
    </w:rPr>
  </w:style>
  <w:style w:type="paragraph" w:customStyle="1" w:styleId="hiddenref">
    <w:name w:val="hidden ref"/>
    <w:basedOn w:val="Normal"/>
    <w:link w:val="hiddenrefChar"/>
    <w:qFormat/>
    <w:rPr>
      <w:rFonts w:ascii="Calibri" w:eastAsia="SimSun" w:hAnsi="Calibri" w:cs="Times New Roman"/>
      <w:vanish/>
      <w:sz w:val="16"/>
      <w:vertAlign w:val="superscript"/>
      <w:lang w:eastAsia="zh-CN"/>
    </w:rPr>
  </w:style>
  <w:style w:type="character" w:customStyle="1" w:styleId="FiguresChar">
    <w:name w:val="Figures Char"/>
    <w:link w:val="Figures"/>
    <w:qFormat/>
    <w:rPr>
      <w:rFonts w:ascii="Calibri" w:eastAsia="SimSun" w:hAnsi="Calibri" w:cs="Times New Roman"/>
      <w:sz w:val="16"/>
      <w:lang w:val="en-US" w:eastAsia="zh-CN"/>
    </w:rPr>
  </w:style>
  <w:style w:type="character" w:customStyle="1" w:styleId="hiddenrefChar">
    <w:name w:val="hidden ref Char"/>
    <w:link w:val="hiddenref"/>
    <w:qFormat/>
    <w:rPr>
      <w:rFonts w:ascii="Calibri" w:eastAsia="SimSun" w:hAnsi="Calibri" w:cs="Times New Roman"/>
      <w:vanish/>
      <w:sz w:val="16"/>
      <w:vertAlign w:val="superscript"/>
      <w:lang w:val="en-US" w:eastAsia="zh-CN"/>
    </w:rPr>
  </w:style>
  <w:style w:type="paragraph" w:customStyle="1" w:styleId="oldcaptionfortables">
    <w:name w:val="old_caption for tables"/>
    <w:basedOn w:val="CaptionforTable"/>
    <w:link w:val="oldcaptionfortablesChar"/>
    <w:qFormat/>
    <w:pPr>
      <w:keepNext/>
      <w:ind w:right="0"/>
    </w:p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oldcaptionfortablesChar">
    <w:name w:val="old_caption for tables Char"/>
    <w:basedOn w:val="CaptionforTableChar"/>
    <w:link w:val="oldcaptionfortables"/>
    <w:qFormat/>
    <w:rPr>
      <w:rFonts w:ascii="Times New Roman" w:hAnsi="Times New Roman"/>
      <w:b/>
      <w:b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ablestyle">
    <w:name w:val="Table_style"/>
    <w:basedOn w:val="Figures"/>
    <w:link w:val="TablestyleChar"/>
    <w:qFormat/>
    <w:rsid w:val="00F140A0"/>
  </w:style>
  <w:style w:type="character" w:customStyle="1" w:styleId="TablestyleChar">
    <w:name w:val="Table_style Char"/>
    <w:basedOn w:val="FiguresChar"/>
    <w:link w:val="Tablestyle"/>
    <w:rsid w:val="00F140A0"/>
    <w:rPr>
      <w:rFonts w:ascii="Calibri" w:eastAsia="SimSun" w:hAnsi="Calibri" w:cs="Times New Roman"/>
      <w:sz w:val="16"/>
      <w:szCs w:val="22"/>
      <w:lang w:val="en-US" w:eastAsia="zh-CN"/>
    </w:rPr>
  </w:style>
  <w:style w:type="paragraph" w:styleId="ListParagraph">
    <w:name w:val="List Paragraph"/>
    <w:basedOn w:val="Normal"/>
    <w:uiPriority w:val="99"/>
    <w:rsid w:val="0090075D"/>
    <w:pPr>
      <w:ind w:left="720"/>
      <w:contextualSpacing/>
    </w:pPr>
  </w:style>
  <w:style w:type="table" w:styleId="TableGrid">
    <w:name w:val="Table Grid"/>
    <w:basedOn w:val="TableNormal"/>
    <w:uiPriority w:val="59"/>
    <w:rsid w:val="00A57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138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13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D534D1-15CB-4840-956E-96D85C15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5480285C.dotm</Template>
  <TotalTime>3754</TotalTime>
  <Pages>6</Pages>
  <Words>937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Brede Ruben Nilsen</dc:creator>
  <cp:lastModifiedBy>Jon Atle Hoff Jaabæk</cp:lastModifiedBy>
  <cp:revision>3067</cp:revision>
  <cp:lastPrinted>2016-12-12T14:42:00Z</cp:lastPrinted>
  <dcterms:created xsi:type="dcterms:W3CDTF">2016-05-25T09:49:00Z</dcterms:created>
  <dcterms:modified xsi:type="dcterms:W3CDTF">2017-01-18T17:26:00Z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